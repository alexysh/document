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32022D" w14:textId="234E0C2B" w:rsidR="00C35345" w:rsidRDefault="00C35345" w:rsidP="003527BA"/>
    <w:p w14:paraId="752D2FD8" w14:textId="77777777" w:rsidR="003527BA" w:rsidRPr="0023321C" w:rsidRDefault="003527BA" w:rsidP="003527BA"/>
    <w:p w14:paraId="619157E5" w14:textId="3AEB7863" w:rsidR="003527BA" w:rsidRDefault="003527BA" w:rsidP="003527BA">
      <w:pPr>
        <w:pStyle w:val="1"/>
      </w:pPr>
      <w:r>
        <w:rPr>
          <w:rFonts w:hint="eastAsia"/>
        </w:rPr>
        <w:t>测试背景</w:t>
      </w:r>
    </w:p>
    <w:p w14:paraId="1FE5D1B9" w14:textId="78BA62B2" w:rsidR="003527BA" w:rsidRDefault="003527BA" w:rsidP="003527B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智能停车项目</w:t>
      </w:r>
      <w:r w:rsidR="00496D6C">
        <w:rPr>
          <w:rFonts w:ascii="宋体" w:hAnsi="宋体" w:cs="宋体" w:hint="eastAsia"/>
          <w:sz w:val="24"/>
        </w:rPr>
        <w:t>spring_corn</w:t>
      </w:r>
      <w:r>
        <w:rPr>
          <w:rFonts w:ascii="宋体" w:hAnsi="宋体" w:cs="宋体" w:hint="eastAsia"/>
          <w:sz w:val="24"/>
        </w:rPr>
        <w:t>定时任务</w:t>
      </w:r>
      <w:r w:rsidR="00496D6C">
        <w:rPr>
          <w:rFonts w:ascii="宋体" w:hAnsi="宋体" w:cs="宋体" w:hint="eastAsia"/>
          <w:sz w:val="24"/>
        </w:rPr>
        <w:t>方式</w:t>
      </w:r>
      <w:r>
        <w:rPr>
          <w:rFonts w:ascii="宋体" w:hAnsi="宋体" w:cs="宋体" w:hint="eastAsia"/>
          <w:sz w:val="24"/>
        </w:rPr>
        <w:t>改造</w:t>
      </w:r>
      <w:r>
        <w:rPr>
          <w:rFonts w:ascii="宋体" w:hAnsi="宋体" w:cs="宋体"/>
          <w:sz w:val="24"/>
        </w:rPr>
        <w:t>为elastic-job</w:t>
      </w:r>
      <w:r>
        <w:rPr>
          <w:rFonts w:ascii="宋体" w:hAnsi="宋体" w:cs="宋体" w:hint="eastAsia"/>
          <w:sz w:val="24"/>
        </w:rPr>
        <w:t>后</w:t>
      </w:r>
      <w:r>
        <w:rPr>
          <w:rFonts w:ascii="宋体" w:hAnsi="宋体" w:cs="宋体"/>
          <w:sz w:val="24"/>
        </w:rPr>
        <w:t>功能和性能测试</w:t>
      </w:r>
      <w:r>
        <w:rPr>
          <w:rFonts w:ascii="宋体" w:hAnsi="宋体" w:cs="宋体" w:hint="eastAsia"/>
          <w:sz w:val="24"/>
        </w:rPr>
        <w:t>。</w:t>
      </w:r>
    </w:p>
    <w:p w14:paraId="1F51781A" w14:textId="3AC6BC68" w:rsidR="003527BA" w:rsidRDefault="00EF24F3" w:rsidP="00EF24F3">
      <w:pPr>
        <w:pStyle w:val="1"/>
      </w:pPr>
      <w:r>
        <w:rPr>
          <w:rFonts w:hint="eastAsia"/>
        </w:rPr>
        <w:t>测试环境</w:t>
      </w:r>
    </w:p>
    <w:p w14:paraId="13793964" w14:textId="77777777" w:rsidR="003527BA" w:rsidRPr="003527BA" w:rsidRDefault="003527BA" w:rsidP="00EF24F3">
      <w:pPr>
        <w:pStyle w:val="2"/>
      </w:pPr>
      <w:r w:rsidRPr="003527BA">
        <w:t>Z</w:t>
      </w:r>
      <w:r w:rsidRPr="003527BA">
        <w:rPr>
          <w:rFonts w:hint="eastAsia"/>
        </w:rPr>
        <w:t>ookeeper</w:t>
      </w:r>
      <w:r w:rsidRPr="003527BA">
        <w:rPr>
          <w:rFonts w:hint="eastAsia"/>
        </w:rPr>
        <w:t>环境</w:t>
      </w:r>
    </w:p>
    <w:p w14:paraId="2C9B70CB" w14:textId="12C1D3DF" w:rsidR="003527BA" w:rsidRPr="0044074D" w:rsidRDefault="003527BA" w:rsidP="0044074D">
      <w:pPr>
        <w:spacing w:line="360" w:lineRule="auto"/>
        <w:rPr>
          <w:rFonts w:ascii="宋体" w:hAnsi="宋体" w:cs="宋体"/>
          <w:sz w:val="24"/>
        </w:rPr>
      </w:pPr>
      <w:r w:rsidRPr="0044074D">
        <w:rPr>
          <w:rFonts w:ascii="宋体" w:hAnsi="宋体" w:cs="宋体" w:hint="eastAsia"/>
          <w:sz w:val="24"/>
        </w:rPr>
        <w:t>使用伪集群</w:t>
      </w:r>
      <w:r w:rsidR="004776A4">
        <w:rPr>
          <w:rFonts w:ascii="宋体" w:hAnsi="宋体" w:cs="宋体" w:hint="eastAsia"/>
          <w:sz w:val="24"/>
        </w:rPr>
        <w:t>，</w:t>
      </w:r>
      <w:r w:rsidR="004776A4" w:rsidRPr="004776A4">
        <w:rPr>
          <w:rFonts w:ascii="宋体" w:hAnsi="宋体" w:cs="宋体"/>
          <w:sz w:val="24"/>
        </w:rPr>
        <w:t>一种特殊的集群模式，即集群的所有服务器都部署在一台机器上。当你手头上有一台比较好的机器，如果作为单机模式进行部署，就会浪费资源，这种情况下，ZooKeeper允许你在一台机器上通过启动不同的端口来启动多个 ZooKeeper 服务实例，以此来以集群的特性来对外服务</w:t>
      </w:r>
      <w:r w:rsidR="004776A4">
        <w:rPr>
          <w:rFonts w:ascii="宋体" w:hAnsi="宋体" w:cs="宋体" w:hint="eastAsia"/>
          <w:sz w:val="24"/>
        </w:rPr>
        <w:t>。</w:t>
      </w:r>
    </w:p>
    <w:p w14:paraId="2053CA53" w14:textId="77777777" w:rsidR="003527BA" w:rsidRDefault="003527BA" w:rsidP="003527B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操作系统：</w:t>
      </w:r>
      <w:r>
        <w:rPr>
          <w:rFonts w:ascii="宋体" w:hAnsi="宋体" w:cs="宋体"/>
          <w:sz w:val="24"/>
        </w:rPr>
        <w:t>win7</w:t>
      </w:r>
      <w:r>
        <w:rPr>
          <w:rFonts w:ascii="宋体" w:hAnsi="宋体" w:cs="宋体" w:hint="eastAsia"/>
          <w:sz w:val="24"/>
        </w:rPr>
        <w:t xml:space="preserve"> </w:t>
      </w:r>
    </w:p>
    <w:p w14:paraId="49858E65" w14:textId="77777777" w:rsidR="003527BA" w:rsidRDefault="003527BA" w:rsidP="003527B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处理器：</w:t>
      </w:r>
      <w:r>
        <w:rPr>
          <w:rFonts w:ascii="Helvetica Neue" w:hAnsi="Helvetica Neue" w:cs="Helvetica Neue"/>
          <w:color w:val="000000"/>
          <w:kern w:val="0"/>
          <w:sz w:val="22"/>
        </w:rPr>
        <w:t>3.20 GHz Intel Core i5-4570</w:t>
      </w:r>
    </w:p>
    <w:p w14:paraId="47457B1C" w14:textId="6DA42552" w:rsidR="003527BA" w:rsidRDefault="003527BA" w:rsidP="003527BA">
      <w:pPr>
        <w:spacing w:line="360" w:lineRule="auto"/>
        <w:rPr>
          <w:rFonts w:ascii="Helvetica Neue" w:hAnsi="Helvetica Neue" w:cs="Helvetica Neue"/>
          <w:color w:val="000000"/>
          <w:kern w:val="0"/>
          <w:sz w:val="22"/>
        </w:rPr>
      </w:pPr>
      <w:r>
        <w:rPr>
          <w:rFonts w:ascii="宋体" w:hAnsi="宋体" w:cs="宋体" w:hint="eastAsia"/>
          <w:sz w:val="24"/>
        </w:rPr>
        <w:t>安装内存：</w:t>
      </w:r>
      <w:r>
        <w:rPr>
          <w:rFonts w:ascii="Helvetica Neue" w:hAnsi="Helvetica Neue" w:cs="Helvetica Neue"/>
          <w:color w:val="000000"/>
          <w:kern w:val="0"/>
          <w:sz w:val="22"/>
        </w:rPr>
        <w:t xml:space="preserve">8 GB </w:t>
      </w:r>
    </w:p>
    <w:p w14:paraId="12A007B1" w14:textId="7DCAF19E" w:rsidR="003527BA" w:rsidRDefault="003527BA" w:rsidP="00EF24F3">
      <w:pPr>
        <w:pStyle w:val="2"/>
      </w:pPr>
      <w:r>
        <w:rPr>
          <w:rFonts w:hint="eastAsia"/>
        </w:rPr>
        <w:t>作业</w:t>
      </w:r>
      <w:r>
        <w:t>服务器</w:t>
      </w:r>
      <w:r>
        <w:rPr>
          <w:rFonts w:hint="eastAsia"/>
        </w:rPr>
        <w:t>环境</w:t>
      </w:r>
    </w:p>
    <w:p w14:paraId="6242EFD0" w14:textId="3052D58B" w:rsidR="003527BA" w:rsidRPr="003527BA" w:rsidRDefault="003527BA" w:rsidP="003527BA">
      <w:pPr>
        <w:spacing w:line="360" w:lineRule="auto"/>
        <w:rPr>
          <w:rFonts w:ascii="宋体" w:hAnsi="宋体" w:cs="宋体"/>
          <w:b/>
          <w:sz w:val="24"/>
        </w:rPr>
      </w:pPr>
      <w:r w:rsidRPr="003527BA">
        <w:rPr>
          <w:rFonts w:ascii="宋体" w:hAnsi="宋体" w:cs="宋体" w:hint="eastAsia"/>
          <w:b/>
          <w:sz w:val="24"/>
        </w:rPr>
        <w:t>服务器1：</w:t>
      </w:r>
      <w:r w:rsidR="00A1289A" w:rsidRPr="00D204C6">
        <w:rPr>
          <w:rFonts w:ascii="宋体" w:hAnsi="宋体" w:cs="宋体"/>
          <w:color w:val="000000"/>
          <w:sz w:val="24"/>
        </w:rPr>
        <w:t>10.1.81.45</w:t>
      </w:r>
    </w:p>
    <w:p w14:paraId="69734410" w14:textId="77777777" w:rsidR="003527BA" w:rsidRDefault="003527BA" w:rsidP="003527B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操作系统：</w:t>
      </w:r>
      <w:r>
        <w:rPr>
          <w:rFonts w:ascii="宋体" w:hAnsi="宋体" w:cs="宋体"/>
          <w:sz w:val="24"/>
        </w:rPr>
        <w:t>win7</w:t>
      </w:r>
      <w:r>
        <w:rPr>
          <w:rFonts w:ascii="宋体" w:hAnsi="宋体" w:cs="宋体" w:hint="eastAsia"/>
          <w:sz w:val="24"/>
        </w:rPr>
        <w:t xml:space="preserve"> </w:t>
      </w:r>
    </w:p>
    <w:p w14:paraId="060717EC" w14:textId="77777777" w:rsidR="003527BA" w:rsidRDefault="003527BA" w:rsidP="003527BA">
      <w:pPr>
        <w:spacing w:line="360" w:lineRule="auto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处理器：</w:t>
      </w:r>
      <w:r>
        <w:rPr>
          <w:rFonts w:ascii="Helvetica Neue" w:hAnsi="Helvetica Neue" w:cs="Helvetica Neue"/>
          <w:color w:val="000000"/>
          <w:kern w:val="0"/>
          <w:sz w:val="22"/>
        </w:rPr>
        <w:t>3.20 GHz Intel Core i5-4570</w:t>
      </w:r>
    </w:p>
    <w:p w14:paraId="592D60BF" w14:textId="49CBA223" w:rsidR="003527BA" w:rsidRDefault="003527BA" w:rsidP="003527BA">
      <w:pPr>
        <w:spacing w:line="360" w:lineRule="auto"/>
        <w:rPr>
          <w:rFonts w:ascii="Helvetica Neue" w:hAnsi="Helvetica Neue" w:cs="Helvetica Neue"/>
          <w:color w:val="000000"/>
          <w:kern w:val="0"/>
          <w:sz w:val="22"/>
        </w:rPr>
      </w:pPr>
      <w:r>
        <w:rPr>
          <w:rFonts w:ascii="宋体" w:hAnsi="宋体" w:cs="宋体" w:hint="eastAsia"/>
          <w:sz w:val="24"/>
        </w:rPr>
        <w:t>内存：</w:t>
      </w:r>
      <w:r>
        <w:rPr>
          <w:rFonts w:ascii="Helvetica Neue" w:hAnsi="Helvetica Neue" w:cs="Helvetica Neue"/>
          <w:color w:val="000000"/>
          <w:kern w:val="0"/>
          <w:sz w:val="22"/>
        </w:rPr>
        <w:t xml:space="preserve">8 GB </w:t>
      </w:r>
    </w:p>
    <w:p w14:paraId="0D9DB91C" w14:textId="10045B61" w:rsidR="003527BA" w:rsidRDefault="003527BA" w:rsidP="003527BA">
      <w:pPr>
        <w:spacing w:line="360" w:lineRule="auto"/>
        <w:rPr>
          <w:rFonts w:ascii="宋体" w:hAnsi="宋体" w:cs="宋体"/>
          <w:b/>
          <w:sz w:val="24"/>
        </w:rPr>
      </w:pPr>
      <w:r w:rsidRPr="003527BA">
        <w:rPr>
          <w:rFonts w:ascii="宋体" w:hAnsi="宋体" w:cs="宋体" w:hint="eastAsia"/>
          <w:b/>
          <w:sz w:val="24"/>
        </w:rPr>
        <w:t>服务器</w:t>
      </w:r>
      <w:r w:rsidRPr="003527BA">
        <w:rPr>
          <w:rFonts w:ascii="宋体" w:hAnsi="宋体" w:cs="宋体"/>
          <w:b/>
          <w:sz w:val="24"/>
        </w:rPr>
        <w:t>2</w:t>
      </w:r>
      <w:r w:rsidRPr="003527BA">
        <w:rPr>
          <w:rFonts w:ascii="宋体" w:hAnsi="宋体" w:cs="宋体" w:hint="eastAsia"/>
          <w:b/>
          <w:sz w:val="24"/>
        </w:rPr>
        <w:t>：</w:t>
      </w:r>
      <w:r w:rsidR="00A1289A" w:rsidRPr="00A1289A">
        <w:rPr>
          <w:rFonts w:ascii="Helvetica Neue" w:hAnsi="Helvetica Neue" w:cs="Helvetica Neue"/>
          <w:color w:val="000000"/>
          <w:kern w:val="0"/>
          <w:sz w:val="22"/>
        </w:rPr>
        <w:t>10.1.82.90</w:t>
      </w:r>
    </w:p>
    <w:p w14:paraId="21C4A5B7" w14:textId="77777777" w:rsidR="00A73DA8" w:rsidRPr="00FE4D3A" w:rsidRDefault="00A73DA8" w:rsidP="00A73DA8">
      <w:pPr>
        <w:spacing w:line="360" w:lineRule="auto"/>
        <w:rPr>
          <w:rFonts w:ascii="宋体" w:hAnsi="宋体" w:cs="宋体" w:hint="eastAsia"/>
          <w:sz w:val="24"/>
        </w:rPr>
      </w:pPr>
      <w:r w:rsidRPr="00FE4D3A">
        <w:rPr>
          <w:rFonts w:ascii="宋体" w:hAnsi="宋体" w:cs="宋体" w:hint="eastAsia"/>
          <w:sz w:val="24"/>
        </w:rPr>
        <w:t>操作系统：win8</w:t>
      </w:r>
    </w:p>
    <w:p w14:paraId="10161FB8" w14:textId="77777777" w:rsidR="00A73DA8" w:rsidRPr="00FE4D3A" w:rsidRDefault="00A73DA8" w:rsidP="00A73DA8">
      <w:pPr>
        <w:spacing w:line="360" w:lineRule="auto"/>
        <w:rPr>
          <w:rFonts w:ascii="宋体" w:hAnsi="宋体" w:cs="宋体" w:hint="eastAsia"/>
          <w:sz w:val="24"/>
        </w:rPr>
      </w:pPr>
      <w:r w:rsidRPr="00FE4D3A">
        <w:rPr>
          <w:rFonts w:ascii="宋体" w:hAnsi="宋体" w:cs="宋体" w:hint="eastAsia"/>
          <w:sz w:val="24"/>
        </w:rPr>
        <w:t>处理器：2.70 GHz Intel Core（TM） i5-5257U</w:t>
      </w:r>
    </w:p>
    <w:p w14:paraId="5CC4BC16" w14:textId="3BCB9F33" w:rsidR="00A73DA8" w:rsidRPr="00FE4D3A" w:rsidRDefault="00A73DA8" w:rsidP="00A73DA8">
      <w:pPr>
        <w:spacing w:line="360" w:lineRule="auto"/>
        <w:rPr>
          <w:rFonts w:ascii="宋体" w:hAnsi="宋体" w:cs="宋体" w:hint="eastAsia"/>
          <w:sz w:val="24"/>
        </w:rPr>
      </w:pPr>
      <w:r w:rsidRPr="00FE4D3A">
        <w:rPr>
          <w:rFonts w:ascii="宋体" w:hAnsi="宋体" w:cs="宋体" w:hint="eastAsia"/>
          <w:sz w:val="24"/>
        </w:rPr>
        <w:lastRenderedPageBreak/>
        <w:t>内存：8 GB</w:t>
      </w:r>
    </w:p>
    <w:p w14:paraId="20963BB8" w14:textId="138372E1" w:rsidR="003527BA" w:rsidRDefault="003527BA" w:rsidP="00EF24F3">
      <w:pPr>
        <w:pStyle w:val="2"/>
      </w:pPr>
      <w:r>
        <w:t>Elastic-iob</w:t>
      </w:r>
      <w:r>
        <w:rPr>
          <w:rFonts w:hint="eastAsia"/>
        </w:rPr>
        <w:t>版本</w:t>
      </w:r>
    </w:p>
    <w:p w14:paraId="34DAE3D3" w14:textId="287C7537" w:rsidR="003527BA" w:rsidRDefault="003527BA" w:rsidP="003527BA">
      <w:pPr>
        <w:spacing w:line="360" w:lineRule="auto"/>
        <w:rPr>
          <w:rFonts w:ascii="Helvetica Neue" w:hAnsi="Helvetica Neue" w:cs="Helvetica Neue"/>
          <w:color w:val="000000"/>
          <w:kern w:val="0"/>
          <w:sz w:val="22"/>
        </w:rPr>
      </w:pPr>
      <w:r>
        <w:rPr>
          <w:rFonts w:ascii="Helvetica Neue" w:hAnsi="Helvetica Neue" w:cs="Helvetica Neue" w:hint="eastAsia"/>
          <w:color w:val="000000"/>
          <w:kern w:val="0"/>
          <w:sz w:val="22"/>
        </w:rPr>
        <w:t>版本</w:t>
      </w:r>
      <w:r>
        <w:rPr>
          <w:rFonts w:ascii="Helvetica Neue" w:hAnsi="Helvetica Neue" w:cs="Helvetica Neue"/>
          <w:color w:val="000000"/>
          <w:kern w:val="0"/>
          <w:sz w:val="22"/>
        </w:rPr>
        <w:t>：</w:t>
      </w:r>
      <w:r>
        <w:rPr>
          <w:rFonts w:ascii="Helvetica Neue" w:hAnsi="Helvetica Neue" w:cs="Helvetica Neue" w:hint="eastAsia"/>
          <w:color w:val="000000"/>
          <w:kern w:val="0"/>
          <w:sz w:val="22"/>
        </w:rPr>
        <w:t>1.1.1</w:t>
      </w:r>
    </w:p>
    <w:p w14:paraId="45971800" w14:textId="4BA0DA0F" w:rsidR="003527BA" w:rsidRDefault="003527BA" w:rsidP="00496D6C">
      <w:pPr>
        <w:pStyle w:val="1"/>
      </w:pPr>
      <w:r>
        <w:rPr>
          <w:rFonts w:hint="eastAsia"/>
        </w:rPr>
        <w:t>可用性测试</w:t>
      </w:r>
    </w:p>
    <w:p w14:paraId="6EC6A939" w14:textId="47BAAD5B" w:rsidR="005B731B" w:rsidRPr="00AC27AF" w:rsidRDefault="005B731B" w:rsidP="00AC27AF">
      <w:pPr>
        <w:pStyle w:val="a4"/>
        <w:spacing w:before="156" w:after="187"/>
        <w:rPr>
          <w:rFonts w:hint="eastAsia"/>
        </w:rPr>
      </w:pPr>
      <w:r>
        <w:rPr>
          <w:rFonts w:hint="eastAsia"/>
        </w:rPr>
        <w:t>启动</w:t>
      </w:r>
      <w:r>
        <w:t>zookeeper</w:t>
      </w:r>
      <w:r w:rsidR="00AC27AF">
        <w:rPr>
          <w:rFonts w:hint="eastAsia"/>
        </w:rPr>
        <w:t>、</w:t>
      </w:r>
      <w:r>
        <w:rPr>
          <w:rFonts w:hint="eastAsia"/>
        </w:rPr>
        <w:t>启动</w:t>
      </w:r>
      <w:r>
        <w:t>作业</w:t>
      </w:r>
      <w:r>
        <w:rPr>
          <w:rFonts w:hint="eastAsia"/>
        </w:rPr>
        <w:t>服务器</w:t>
      </w:r>
      <w:r w:rsidR="00AC27AF">
        <w:rPr>
          <w:rFonts w:hint="eastAsia"/>
        </w:rPr>
        <w:t>1、</w:t>
      </w:r>
      <w:r w:rsidR="00AC27AF">
        <w:rPr>
          <w:rFonts w:hint="eastAsia"/>
        </w:rPr>
        <w:t>启动</w:t>
      </w:r>
      <w:r w:rsidR="00AC27AF">
        <w:t>作业</w:t>
      </w:r>
      <w:r w:rsidR="00AC27AF">
        <w:rPr>
          <w:rFonts w:hint="eastAsia"/>
        </w:rPr>
        <w:t>服务器</w:t>
      </w:r>
      <w:r w:rsidR="00AC27AF">
        <w:rPr>
          <w:rFonts w:hint="eastAsia"/>
        </w:rPr>
        <w:t>2。</w:t>
      </w:r>
    </w:p>
    <w:p w14:paraId="23F57FB9" w14:textId="351CECD8" w:rsidR="004509AE" w:rsidRPr="005B731B" w:rsidRDefault="004509AE" w:rsidP="004509AE">
      <w:pPr>
        <w:pStyle w:val="2"/>
        <w:rPr>
          <w:rFonts w:hint="eastAsia"/>
        </w:rPr>
      </w:pPr>
      <w:r>
        <w:rPr>
          <w:rFonts w:hint="eastAsia"/>
        </w:rPr>
        <w:t>测试</w:t>
      </w:r>
      <w:r>
        <w:t>用例</w:t>
      </w:r>
    </w:p>
    <w:p w14:paraId="4B0C2FB6" w14:textId="39ED8A8B" w:rsidR="004776A4" w:rsidRPr="005B731B" w:rsidRDefault="00F07A33" w:rsidP="004509AE">
      <w:pPr>
        <w:pStyle w:val="3"/>
        <w:rPr>
          <w:rFonts w:hint="eastAsia"/>
        </w:rPr>
      </w:pPr>
      <w:r>
        <w:rPr>
          <w:rFonts w:hint="eastAsia"/>
        </w:rPr>
        <w:t>实时停车</w:t>
      </w:r>
      <w:r>
        <w:t>数据清理</w:t>
      </w:r>
    </w:p>
    <w:p w14:paraId="27B49D72" w14:textId="426329D3" w:rsidR="00D20BAB" w:rsidRPr="00D20BAB" w:rsidRDefault="00D20BAB" w:rsidP="003527BA">
      <w:pPr>
        <w:spacing w:line="360" w:lineRule="auto"/>
        <w:rPr>
          <w:rFonts w:ascii="宋体" w:hAnsi="宋体" w:cs="宋体" w:hint="eastAsia"/>
          <w:bCs/>
          <w:sz w:val="24"/>
        </w:rPr>
      </w:pPr>
      <w:r w:rsidRPr="00D20BAB">
        <w:rPr>
          <w:rFonts w:ascii="宋体" w:hAnsi="宋体" w:cs="宋体" w:hint="eastAsia"/>
          <w:bCs/>
          <w:sz w:val="24"/>
        </w:rPr>
        <w:t>作业</w:t>
      </w:r>
      <w:r w:rsidRPr="00D20BAB">
        <w:rPr>
          <w:rFonts w:ascii="宋体" w:hAnsi="宋体" w:cs="宋体"/>
          <w:bCs/>
          <w:sz w:val="24"/>
        </w:rPr>
        <w:t>模式：简单作业模式</w:t>
      </w:r>
    </w:p>
    <w:p w14:paraId="4DAE49AC" w14:textId="02B59FBD" w:rsidR="00D20BAB" w:rsidRDefault="00D20BAB" w:rsidP="00D20BAB">
      <w:pPr>
        <w:pStyle w:val="a4"/>
        <w:spacing w:before="156" w:after="187"/>
        <w:ind w:firstLineChars="0" w:firstLine="0"/>
        <w:rPr>
          <w:rFonts w:asciiTheme="minorEastAsia" w:eastAsiaTheme="minorEastAsia" w:hAnsiTheme="minorEastAsia" w:hint="eastAsia"/>
        </w:rPr>
      </w:pPr>
      <w:r w:rsidRPr="00D20BAB">
        <w:rPr>
          <w:rFonts w:cs="宋体" w:hint="eastAsia"/>
          <w:bCs/>
        </w:rPr>
        <w:t>分片</w:t>
      </w:r>
      <w:r w:rsidRPr="00D20BAB">
        <w:rPr>
          <w:rFonts w:cs="宋体"/>
          <w:bCs/>
        </w:rPr>
        <w:t>策略：</w:t>
      </w:r>
      <w:r w:rsidRPr="00694F4F">
        <w:rPr>
          <w:rFonts w:asciiTheme="minorEastAsia" w:eastAsiaTheme="minorEastAsia" w:hAnsiTheme="minorEastAsia"/>
        </w:rPr>
        <w:t>根据作业名的哈希值奇偶数决定IP</w:t>
      </w:r>
      <w:r w:rsidR="0061205D">
        <w:rPr>
          <w:rFonts w:asciiTheme="minorEastAsia" w:eastAsiaTheme="minorEastAsia" w:hAnsiTheme="minorEastAsia"/>
        </w:rPr>
        <w:t>升降序算法的分片策略</w:t>
      </w:r>
    </w:p>
    <w:p w14:paraId="7EC27069" w14:textId="44FAD460" w:rsidR="00B61BFD" w:rsidRDefault="00B61BFD" w:rsidP="00D20BAB">
      <w:pPr>
        <w:pStyle w:val="a4"/>
        <w:spacing w:before="156" w:after="187"/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作业</w:t>
      </w:r>
      <w:r>
        <w:rPr>
          <w:rFonts w:asciiTheme="minorEastAsia" w:eastAsiaTheme="minorEastAsia" w:hAnsiTheme="minorEastAsia"/>
        </w:rPr>
        <w:t>分片数：</w:t>
      </w:r>
      <w:r>
        <w:rPr>
          <w:rFonts w:asciiTheme="minorEastAsia" w:eastAsiaTheme="minorEastAsia" w:hAnsiTheme="minorEastAsia" w:hint="eastAsia"/>
        </w:rPr>
        <w:t>10片</w:t>
      </w:r>
    </w:p>
    <w:p w14:paraId="0CBDCE89" w14:textId="7911EC2F" w:rsidR="0061205D" w:rsidRDefault="0061205D" w:rsidP="00D20BAB">
      <w:pPr>
        <w:pStyle w:val="a4"/>
        <w:spacing w:before="156" w:after="187"/>
        <w:ind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执行</w:t>
      </w:r>
      <w:r>
        <w:rPr>
          <w:rFonts w:asciiTheme="minorEastAsia" w:eastAsiaTheme="minorEastAsia" w:hAnsiTheme="minorEastAsia"/>
        </w:rPr>
        <w:t>间隔：</w:t>
      </w:r>
      <w:r>
        <w:rPr>
          <w:rFonts w:asciiTheme="minorEastAsia" w:eastAsiaTheme="minorEastAsia" w:hAnsiTheme="minorEastAsia" w:hint="eastAsia"/>
        </w:rPr>
        <w:t>2分钟</w:t>
      </w:r>
    </w:p>
    <w:p w14:paraId="384FF582" w14:textId="7F9CC4D7" w:rsidR="00787DBD" w:rsidRDefault="00787DBD" w:rsidP="00787DBD">
      <w:pPr>
        <w:pStyle w:val="a4"/>
        <w:spacing w:before="156" w:after="187"/>
        <w:ind w:firstLineChars="0" w:firstLine="0"/>
        <w:rPr>
          <w:rFonts w:eastAsiaTheme="minorEastAsia" w:cs="宋体" w:hint="eastAsia"/>
          <w:spacing w:val="0"/>
        </w:rPr>
      </w:pPr>
      <w:r>
        <w:rPr>
          <w:rFonts w:eastAsiaTheme="minorEastAsia" w:cs="宋体" w:hint="eastAsia"/>
          <w:spacing w:val="0"/>
        </w:rPr>
        <w:t>作业</w:t>
      </w:r>
      <w:r>
        <w:rPr>
          <w:rFonts w:eastAsiaTheme="minorEastAsia" w:cs="宋体"/>
          <w:spacing w:val="0"/>
        </w:rPr>
        <w:t>配置：</w:t>
      </w:r>
    </w:p>
    <w:p w14:paraId="6E8A5730" w14:textId="77777777" w:rsidR="00787DBD" w:rsidRPr="004776A4" w:rsidRDefault="00787DBD" w:rsidP="00787DBD">
      <w:pPr>
        <w:pStyle w:val="a4"/>
        <w:spacing w:before="156" w:after="187"/>
        <w:ind w:firstLineChars="0" w:firstLine="0"/>
        <w:rPr>
          <w:rFonts w:eastAsiaTheme="minorEastAsia" w:cs="宋体" w:hint="eastAsia"/>
          <w:spacing w:val="0"/>
        </w:rPr>
      </w:pPr>
      <w:r>
        <w:rPr>
          <w:noProof/>
        </w:rPr>
        <w:drawing>
          <wp:inline distT="0" distB="0" distL="0" distR="0" wp14:anchorId="4C3FB9E8" wp14:editId="43CBE1A8">
            <wp:extent cx="5278120" cy="16046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60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1EF6C" w14:textId="5A2CA0BA" w:rsidR="00787DBD" w:rsidRPr="005B731B" w:rsidRDefault="001648E8" w:rsidP="00D20BAB">
      <w:pPr>
        <w:pStyle w:val="a4"/>
        <w:spacing w:before="156" w:after="187"/>
        <w:ind w:firstLineChars="0" w:firstLine="0"/>
        <w:rPr>
          <w:rFonts w:asciiTheme="minorEastAsia" w:eastAsiaTheme="minorEastAsia" w:hAnsiTheme="minorEastAsia"/>
          <w:b/>
        </w:rPr>
      </w:pPr>
      <w:r w:rsidRPr="005B731B">
        <w:rPr>
          <w:rFonts w:asciiTheme="minorEastAsia" w:eastAsiaTheme="minorEastAsia" w:hAnsiTheme="minorEastAsia" w:hint="eastAsia"/>
          <w:b/>
        </w:rPr>
        <w:t>执行</w:t>
      </w:r>
      <w:r w:rsidRPr="005B731B">
        <w:rPr>
          <w:rFonts w:asciiTheme="minorEastAsia" w:eastAsiaTheme="minorEastAsia" w:hAnsiTheme="minorEastAsia"/>
          <w:b/>
        </w:rPr>
        <w:t>结果</w:t>
      </w:r>
      <w:r w:rsidR="00581438" w:rsidRPr="005B731B">
        <w:rPr>
          <w:rFonts w:asciiTheme="minorEastAsia" w:eastAsiaTheme="minorEastAsia" w:hAnsiTheme="minorEastAsia" w:hint="eastAsia"/>
          <w:b/>
        </w:rPr>
        <w:t>：</w:t>
      </w:r>
    </w:p>
    <w:p w14:paraId="115AAFFF" w14:textId="298D854C" w:rsidR="001648E8" w:rsidRPr="00CB07BA" w:rsidRDefault="001648E8" w:rsidP="00D20BAB">
      <w:pPr>
        <w:pStyle w:val="a4"/>
        <w:spacing w:before="156" w:after="187"/>
        <w:ind w:firstLineChars="0" w:firstLine="0"/>
        <w:rPr>
          <w:rFonts w:asciiTheme="minorEastAsia" w:eastAsiaTheme="minorEastAsia" w:hAnsiTheme="minorEastAsia"/>
          <w:b/>
        </w:rPr>
      </w:pPr>
      <w:r w:rsidRPr="00CB07BA">
        <w:rPr>
          <w:rFonts w:asciiTheme="minorEastAsia" w:eastAsiaTheme="minorEastAsia" w:hAnsiTheme="minorEastAsia" w:hint="eastAsia"/>
          <w:b/>
        </w:rPr>
        <w:t>作业</w:t>
      </w:r>
      <w:r w:rsidRPr="00CB07BA">
        <w:rPr>
          <w:rFonts w:asciiTheme="minorEastAsia" w:eastAsiaTheme="minorEastAsia" w:hAnsiTheme="minorEastAsia"/>
          <w:b/>
        </w:rPr>
        <w:t>服务器</w:t>
      </w:r>
      <w:r w:rsidRPr="00CB07BA">
        <w:rPr>
          <w:rFonts w:asciiTheme="minorEastAsia" w:eastAsiaTheme="minorEastAsia" w:hAnsiTheme="minorEastAsia" w:hint="eastAsia"/>
          <w:b/>
        </w:rPr>
        <w:t>1：</w:t>
      </w:r>
    </w:p>
    <w:p w14:paraId="0BE0EA03" w14:textId="77777777" w:rsidR="0019423D" w:rsidRDefault="0019423D" w:rsidP="00D20BAB">
      <w:pPr>
        <w:pStyle w:val="a4"/>
        <w:spacing w:before="156" w:after="187"/>
        <w:ind w:firstLineChars="0" w:firstLine="0"/>
        <w:rPr>
          <w:rFonts w:asciiTheme="minorEastAsia" w:eastAsiaTheme="minorEastAsia" w:hAnsiTheme="minorEastAsia"/>
        </w:rPr>
      </w:pPr>
      <w:r w:rsidRPr="0019423D">
        <w:rPr>
          <w:rFonts w:asciiTheme="minorEastAsia" w:eastAsiaTheme="minorEastAsia" w:hAnsiTheme="minorEastAsia" w:hint="eastAsia"/>
        </w:rPr>
        <w:t xml:space="preserve">2016-09-08 15:34:01,220 </w:t>
      </w:r>
    </w:p>
    <w:p w14:paraId="596E2E45" w14:textId="77777777" w:rsidR="0019423D" w:rsidRDefault="0019423D" w:rsidP="00D20BAB">
      <w:pPr>
        <w:pStyle w:val="a4"/>
        <w:spacing w:before="156" w:after="187"/>
        <w:ind w:firstLineChars="0" w:firstLine="0"/>
        <w:rPr>
          <w:rFonts w:asciiTheme="minorEastAsia" w:eastAsiaTheme="minorEastAsia" w:hAnsiTheme="minorEastAsia"/>
        </w:rPr>
      </w:pPr>
      <w:r w:rsidRPr="0019423D">
        <w:rPr>
          <w:rFonts w:asciiTheme="minorEastAsia" w:eastAsiaTheme="minorEastAsia" w:hAnsiTheme="minorEastAsia" w:hint="eastAsia"/>
        </w:rPr>
        <w:t>[DEFAULT.clearParkingDataSimpleJob_Scheduler_Worker-1] [INFO] - com.wanda.cloudparking.service.job.ClearParkingDataSimpleJob.pr</w:t>
      </w:r>
      <w:r w:rsidRPr="0019423D">
        <w:rPr>
          <w:rFonts w:asciiTheme="minorEastAsia" w:eastAsiaTheme="minorEastAsia" w:hAnsiTheme="minorEastAsia" w:hint="eastAsia"/>
        </w:rPr>
        <w:lastRenderedPageBreak/>
        <w:t xml:space="preserve">ocess(ClearParkingDataSimpleJob.java:57)------作业名:ClearParkingDataSimpleJob,作业中总片数:10,当前作业服务器拿到的片数:[5, 6, 7, 8, 9],当前时间: 2016-09-08 15:34:01 ------ </w:t>
      </w:r>
    </w:p>
    <w:p w14:paraId="05A2A31B" w14:textId="72F1E494" w:rsidR="0019423D" w:rsidRDefault="0019423D" w:rsidP="00D20BAB">
      <w:pPr>
        <w:pStyle w:val="a4"/>
        <w:spacing w:before="156" w:after="187"/>
        <w:ind w:firstLineChars="0" w:firstLine="0"/>
        <w:rPr>
          <w:rFonts w:asciiTheme="minorEastAsia" w:eastAsiaTheme="minorEastAsia" w:hAnsiTheme="minorEastAsia"/>
        </w:rPr>
      </w:pPr>
      <w:r w:rsidRPr="0019423D">
        <w:rPr>
          <w:rFonts w:asciiTheme="minorEastAsia" w:eastAsiaTheme="minorEastAsia" w:hAnsiTheme="minorEastAsia" w:hint="eastAsia"/>
        </w:rPr>
        <w:t xml:space="preserve">2016-09-08 15:34:01,220 </w:t>
      </w:r>
    </w:p>
    <w:p w14:paraId="17B9672D" w14:textId="4B57F888" w:rsidR="005B731B" w:rsidRDefault="0019423D" w:rsidP="00D20BAB">
      <w:pPr>
        <w:pStyle w:val="a4"/>
        <w:spacing w:before="156" w:after="187"/>
        <w:ind w:firstLineChars="0" w:firstLine="0"/>
        <w:rPr>
          <w:rFonts w:asciiTheme="minorEastAsia" w:eastAsiaTheme="minorEastAsia" w:hAnsiTheme="minorEastAsia"/>
        </w:rPr>
      </w:pPr>
      <w:r w:rsidRPr="0019423D">
        <w:rPr>
          <w:rFonts w:asciiTheme="minorEastAsia" w:eastAsiaTheme="minorEastAsia" w:hAnsiTheme="minorEastAsia" w:hint="eastAsia"/>
        </w:rPr>
        <w:t>[DEFAULT.clearParkingDataSimpleJob_Scheduler_Worker-1] [INFO] - com.wanda.cloudparking.service.job.ClearParkingDataSimpleJob.process(ClearParkingDataSimpleJob.java:57)------作业名:ClearParkingDataSimpleJob,作业中总片数:10,当前作业服务器拿到的片数:[5, 6, 7, 8, 9],当前时间: 2016-09-08 15:34:01 ------</w:t>
      </w:r>
      <w:r w:rsidR="005B731B" w:rsidRPr="005B731B">
        <w:rPr>
          <w:rFonts w:asciiTheme="minorEastAsia" w:eastAsiaTheme="minorEastAsia" w:hAnsiTheme="minorEastAsia" w:hint="eastAsia"/>
        </w:rPr>
        <w:t xml:space="preserve"> </w:t>
      </w:r>
    </w:p>
    <w:p w14:paraId="057B4FE5" w14:textId="77777777" w:rsidR="0019423D" w:rsidRDefault="0019423D" w:rsidP="00D20BAB">
      <w:pPr>
        <w:pStyle w:val="a4"/>
        <w:spacing w:before="156" w:after="187"/>
        <w:ind w:firstLineChars="0" w:firstLine="0"/>
        <w:rPr>
          <w:rFonts w:asciiTheme="minorEastAsia" w:eastAsiaTheme="minorEastAsia" w:hAnsiTheme="minorEastAsia"/>
        </w:rPr>
      </w:pPr>
      <w:r w:rsidRPr="0019423D">
        <w:rPr>
          <w:rFonts w:asciiTheme="minorEastAsia" w:eastAsiaTheme="minorEastAsia" w:hAnsiTheme="minorEastAsia" w:hint="eastAsia"/>
        </w:rPr>
        <w:t xml:space="preserve">2016-09-08 15:32:01,258 </w:t>
      </w:r>
    </w:p>
    <w:p w14:paraId="40150F19" w14:textId="66B4A77B" w:rsidR="005B731B" w:rsidRDefault="0019423D" w:rsidP="00D20BAB">
      <w:pPr>
        <w:pStyle w:val="a4"/>
        <w:spacing w:before="156" w:after="187"/>
        <w:ind w:firstLineChars="0" w:firstLine="0"/>
        <w:rPr>
          <w:rFonts w:asciiTheme="minorEastAsia" w:eastAsiaTheme="minorEastAsia" w:hAnsiTheme="minorEastAsia"/>
        </w:rPr>
      </w:pPr>
      <w:r w:rsidRPr="0019423D">
        <w:rPr>
          <w:rFonts w:asciiTheme="minorEastAsia" w:eastAsiaTheme="minorEastAsia" w:hAnsiTheme="minorEastAsia" w:hint="eastAsia"/>
        </w:rPr>
        <w:t>[DEFAULT.clearParkingDataSimpleJob_Scheduler_Worker-1] [INFO] - com.wanda.cloudparking.service.job.ClearParkingDataSimpleJob.process(ClearParkingDataSimpleJob.java:57)------作业名:ClearParkingDataSimpleJob,作业中总片数:10,当前作业服务器拿到的片数:[5, 6, 7, 8, 9],当前时间: 2016-09-08 15:32:01 ------</w:t>
      </w:r>
    </w:p>
    <w:p w14:paraId="2B88830F" w14:textId="3EB7EAD6" w:rsidR="001648E8" w:rsidRPr="00CB07BA" w:rsidRDefault="001648E8" w:rsidP="00D20BAB">
      <w:pPr>
        <w:pStyle w:val="a4"/>
        <w:spacing w:before="156" w:after="187"/>
        <w:ind w:firstLineChars="0" w:firstLine="0"/>
        <w:rPr>
          <w:rFonts w:asciiTheme="minorEastAsia" w:eastAsiaTheme="minorEastAsia" w:hAnsiTheme="minorEastAsia"/>
          <w:b/>
        </w:rPr>
      </w:pPr>
      <w:r w:rsidRPr="00CB07BA">
        <w:rPr>
          <w:rFonts w:asciiTheme="minorEastAsia" w:eastAsiaTheme="minorEastAsia" w:hAnsiTheme="minorEastAsia" w:hint="eastAsia"/>
          <w:b/>
        </w:rPr>
        <w:t>作业</w:t>
      </w:r>
      <w:r w:rsidRPr="00CB07BA">
        <w:rPr>
          <w:rFonts w:asciiTheme="minorEastAsia" w:eastAsiaTheme="minorEastAsia" w:hAnsiTheme="minorEastAsia"/>
          <w:b/>
        </w:rPr>
        <w:t>服务器</w:t>
      </w:r>
      <w:r w:rsidRPr="00CB07BA">
        <w:rPr>
          <w:rFonts w:asciiTheme="minorEastAsia" w:eastAsiaTheme="minorEastAsia" w:hAnsiTheme="minorEastAsia" w:hint="eastAsia"/>
          <w:b/>
        </w:rPr>
        <w:t>2：</w:t>
      </w:r>
    </w:p>
    <w:p w14:paraId="489030A2" w14:textId="77777777" w:rsidR="005B731B" w:rsidRDefault="005B731B" w:rsidP="00D20BAB">
      <w:pPr>
        <w:pStyle w:val="a4"/>
        <w:spacing w:before="156" w:after="187"/>
        <w:ind w:firstLineChars="0" w:firstLine="0"/>
        <w:rPr>
          <w:rFonts w:asciiTheme="minorEastAsia" w:eastAsiaTheme="minorEastAsia" w:hAnsiTheme="minorEastAsia"/>
        </w:rPr>
      </w:pPr>
      <w:r w:rsidRPr="005B731B">
        <w:rPr>
          <w:rFonts w:asciiTheme="minorEastAsia" w:eastAsiaTheme="minorEastAsia" w:hAnsiTheme="minorEastAsia" w:hint="eastAsia"/>
        </w:rPr>
        <w:t xml:space="preserve">2016-09-08 15:32:04,417 </w:t>
      </w:r>
    </w:p>
    <w:p w14:paraId="40C1A5FF" w14:textId="77777777" w:rsidR="00420353" w:rsidRDefault="005B731B" w:rsidP="00D20BAB">
      <w:pPr>
        <w:pStyle w:val="a4"/>
        <w:spacing w:before="156" w:after="187"/>
        <w:ind w:firstLineChars="0" w:firstLine="0"/>
        <w:rPr>
          <w:rFonts w:asciiTheme="minorEastAsia" w:eastAsiaTheme="minorEastAsia" w:hAnsiTheme="minorEastAsia"/>
        </w:rPr>
      </w:pPr>
      <w:r w:rsidRPr="005B731B">
        <w:rPr>
          <w:rFonts w:asciiTheme="minorEastAsia" w:eastAsiaTheme="minorEastAsia" w:hAnsiTheme="minorEastAsia" w:hint="eastAsia"/>
        </w:rPr>
        <w:t>[DEFAULT.clearParkingDataSimpleJob_Scheduler_Worker-1] [INFO] - com.wanda.cloudparking.service.job.ClearParkingDataSimpleJob.process(ClearParkingDataSimpleJob.java:57)</w:t>
      </w:r>
    </w:p>
    <w:p w14:paraId="330B5A83" w14:textId="5A96BBBD" w:rsidR="005B731B" w:rsidRDefault="005B731B" w:rsidP="00D20BAB">
      <w:pPr>
        <w:pStyle w:val="a4"/>
        <w:spacing w:before="156" w:after="187"/>
        <w:ind w:firstLineChars="0" w:firstLine="0"/>
        <w:rPr>
          <w:rFonts w:asciiTheme="minorEastAsia" w:eastAsiaTheme="minorEastAsia" w:hAnsiTheme="minorEastAsia"/>
        </w:rPr>
      </w:pPr>
      <w:r w:rsidRPr="005B731B">
        <w:rPr>
          <w:rFonts w:asciiTheme="minorEastAsia" w:eastAsiaTheme="minorEastAsia" w:hAnsiTheme="minorEastAsia" w:hint="eastAsia"/>
        </w:rPr>
        <w:t>------作业名:ClearParkingDataSimpleJob,作业中总片数:10,当前作业服务器拿到的片数:[0, 1, 2, 3, 4],当前时间: 2016-09-08 15:32:04</w:t>
      </w:r>
      <w:r w:rsidR="00104825">
        <w:rPr>
          <w:rFonts w:asciiTheme="minorEastAsia" w:eastAsiaTheme="minorEastAsia" w:hAnsiTheme="minorEastAsia"/>
        </w:rPr>
        <w:t>--</w:t>
      </w:r>
    </w:p>
    <w:p w14:paraId="2D97E69B" w14:textId="77777777" w:rsidR="00104825" w:rsidRDefault="00104825" w:rsidP="00D20BAB">
      <w:pPr>
        <w:pStyle w:val="a4"/>
        <w:spacing w:before="156" w:after="187"/>
        <w:ind w:firstLineChars="0" w:firstLine="0"/>
        <w:rPr>
          <w:rFonts w:asciiTheme="minorEastAsia" w:eastAsiaTheme="minorEastAsia" w:hAnsiTheme="minorEastAsia"/>
        </w:rPr>
      </w:pPr>
    </w:p>
    <w:p w14:paraId="363713A3" w14:textId="77777777" w:rsidR="00F07A33" w:rsidRDefault="004509AE" w:rsidP="00D20BAB">
      <w:pPr>
        <w:pStyle w:val="a4"/>
        <w:spacing w:before="156" w:after="187"/>
        <w:ind w:firstLineChars="0" w:firstLine="0"/>
        <w:rPr>
          <w:rFonts w:asciiTheme="minorEastAsia" w:eastAsiaTheme="minorEastAsia" w:hAnsiTheme="minorEastAsia"/>
        </w:rPr>
      </w:pPr>
      <w:r w:rsidRPr="004509AE">
        <w:rPr>
          <w:rFonts w:asciiTheme="minorEastAsia" w:eastAsiaTheme="minorEastAsia" w:hAnsiTheme="minorEastAsia" w:hint="eastAsia"/>
        </w:rPr>
        <w:t xml:space="preserve">2016-09-08 15:34:03,243 </w:t>
      </w:r>
    </w:p>
    <w:p w14:paraId="6523FAE1" w14:textId="77777777" w:rsidR="00F07A33" w:rsidRDefault="004509AE" w:rsidP="00D20BAB">
      <w:pPr>
        <w:pStyle w:val="a4"/>
        <w:spacing w:before="156" w:after="187"/>
        <w:ind w:firstLineChars="0" w:firstLine="0"/>
        <w:rPr>
          <w:rFonts w:asciiTheme="minorEastAsia" w:eastAsiaTheme="minorEastAsia" w:hAnsiTheme="minorEastAsia"/>
        </w:rPr>
      </w:pPr>
      <w:r w:rsidRPr="004509AE">
        <w:rPr>
          <w:rFonts w:asciiTheme="minorEastAsia" w:eastAsiaTheme="minorEastAsia" w:hAnsiTheme="minorEastAsia" w:hint="eastAsia"/>
        </w:rPr>
        <w:t>[DEFAULT.clearParkingDataSimpleJob_Scheduler_Worker-1] [INFO] - com.wanda.cloudparking.service.job.ClearParkingDataSimpleJob.process(ClearParkingDataSimpleJob.java:57)</w:t>
      </w:r>
    </w:p>
    <w:p w14:paraId="581FAA22" w14:textId="1CC2C1C8" w:rsidR="00104825" w:rsidRDefault="004509AE" w:rsidP="00D20BAB">
      <w:pPr>
        <w:pStyle w:val="a4"/>
        <w:spacing w:before="156" w:after="187"/>
        <w:ind w:firstLineChars="0" w:firstLine="0"/>
        <w:rPr>
          <w:rFonts w:asciiTheme="minorEastAsia" w:eastAsiaTheme="minorEastAsia" w:hAnsiTheme="minorEastAsia" w:hint="eastAsia"/>
        </w:rPr>
      </w:pPr>
      <w:r w:rsidRPr="004509AE">
        <w:rPr>
          <w:rFonts w:asciiTheme="minorEastAsia" w:eastAsiaTheme="minorEastAsia" w:hAnsiTheme="minorEastAsia" w:hint="eastAsia"/>
        </w:rPr>
        <w:t>------作业名:ClearParkingDataSimpleJob,作业中总片数:10,当前作业服务器拿到的片数:[0, 1, 2, 3, 4],当前时间: 2016-09-08 15:34:03</w:t>
      </w:r>
      <w:r w:rsidR="00104825">
        <w:rPr>
          <w:rFonts w:asciiTheme="minorEastAsia" w:eastAsiaTheme="minorEastAsia" w:hAnsiTheme="minorEastAsia"/>
        </w:rPr>
        <w:t>---</w:t>
      </w:r>
    </w:p>
    <w:p w14:paraId="7690E9B9" w14:textId="77777777" w:rsidR="00104825" w:rsidRDefault="00104825" w:rsidP="00D20BAB">
      <w:pPr>
        <w:pStyle w:val="a4"/>
        <w:spacing w:before="156" w:after="187"/>
        <w:ind w:firstLineChars="0" w:firstLine="0"/>
        <w:rPr>
          <w:rFonts w:asciiTheme="minorEastAsia" w:eastAsiaTheme="minorEastAsia" w:hAnsiTheme="minorEastAsia"/>
        </w:rPr>
      </w:pPr>
    </w:p>
    <w:p w14:paraId="06736A1E" w14:textId="77777777" w:rsidR="00104825" w:rsidRDefault="00104825" w:rsidP="00D20BAB">
      <w:pPr>
        <w:pStyle w:val="a4"/>
        <w:spacing w:before="156" w:after="187"/>
        <w:ind w:firstLineChars="0" w:firstLine="0"/>
        <w:rPr>
          <w:rFonts w:asciiTheme="minorEastAsia" w:eastAsiaTheme="minorEastAsia" w:hAnsiTheme="minorEastAsia"/>
        </w:rPr>
      </w:pPr>
      <w:r w:rsidRPr="00104825">
        <w:rPr>
          <w:rFonts w:asciiTheme="minorEastAsia" w:eastAsiaTheme="minorEastAsia" w:hAnsiTheme="minorEastAsia" w:hint="eastAsia"/>
        </w:rPr>
        <w:t xml:space="preserve">2016-09-08 15:36:01,406 </w:t>
      </w:r>
    </w:p>
    <w:p w14:paraId="1FEA5F56" w14:textId="0F612485" w:rsidR="000A50FC" w:rsidRPr="00D20BAB" w:rsidRDefault="00104825" w:rsidP="00D20BAB">
      <w:pPr>
        <w:pStyle w:val="a4"/>
        <w:spacing w:before="156" w:after="187"/>
        <w:ind w:firstLineChars="0" w:firstLine="0"/>
        <w:rPr>
          <w:rFonts w:asciiTheme="minorEastAsia" w:eastAsiaTheme="minorEastAsia" w:hAnsiTheme="minorEastAsia" w:hint="eastAsia"/>
        </w:rPr>
      </w:pPr>
      <w:r w:rsidRPr="00104825">
        <w:rPr>
          <w:rFonts w:asciiTheme="minorEastAsia" w:eastAsiaTheme="minorEastAsia" w:hAnsiTheme="minorEastAsia" w:hint="eastAsia"/>
        </w:rPr>
        <w:t>[DEFAULT.clearParkingDataSimpleJob_Scheduler_Worker-1] [INFO] - com.wanda.cloudparking.service.job.ClearParkingDataSimpleJob.process(ClearParkingDataSimpleJob.java:57)------作业名:ClearParkingDataSimpleJob,作业中总片数:10,当前作业服务器拿到</w:t>
      </w:r>
      <w:r w:rsidRPr="00104825">
        <w:rPr>
          <w:rFonts w:asciiTheme="minorEastAsia" w:eastAsiaTheme="minorEastAsia" w:hAnsiTheme="minorEastAsia" w:hint="eastAsia"/>
        </w:rPr>
        <w:lastRenderedPageBreak/>
        <w:t>的片数:[0, 1, 2, 3, 4],当前时间: 2016-09-08 15:36:01</w:t>
      </w:r>
      <w:r>
        <w:rPr>
          <w:rFonts w:asciiTheme="minorEastAsia" w:eastAsiaTheme="minorEastAsia" w:hAnsiTheme="minorEastAsia"/>
        </w:rPr>
        <w:t>---</w:t>
      </w:r>
    </w:p>
    <w:p w14:paraId="5119F1C9" w14:textId="13CD6DA2" w:rsidR="00B5654D" w:rsidRDefault="005F532B" w:rsidP="005F532B">
      <w:pPr>
        <w:pStyle w:val="3"/>
      </w:pPr>
      <w:r w:rsidRPr="005F532B">
        <w:rPr>
          <w:rFonts w:hint="eastAsia"/>
        </w:rPr>
        <w:t>汇总交易数据</w:t>
      </w:r>
    </w:p>
    <w:p w14:paraId="55DA59B2" w14:textId="394DB104" w:rsidR="00786164" w:rsidRPr="00D20BAB" w:rsidRDefault="00786164" w:rsidP="00786164">
      <w:pPr>
        <w:spacing w:line="360" w:lineRule="auto"/>
        <w:rPr>
          <w:rFonts w:ascii="宋体" w:hAnsi="宋体" w:cs="宋体" w:hint="eastAsia"/>
          <w:bCs/>
          <w:sz w:val="24"/>
        </w:rPr>
      </w:pPr>
      <w:r w:rsidRPr="00D20BAB">
        <w:rPr>
          <w:rFonts w:ascii="宋体" w:hAnsi="宋体" w:cs="宋体" w:hint="eastAsia"/>
          <w:bCs/>
          <w:sz w:val="24"/>
        </w:rPr>
        <w:t>作业</w:t>
      </w:r>
      <w:r w:rsidRPr="00D20BAB">
        <w:rPr>
          <w:rFonts w:ascii="宋体" w:hAnsi="宋体" w:cs="宋体"/>
          <w:bCs/>
          <w:sz w:val="24"/>
        </w:rPr>
        <w:t>模式：</w:t>
      </w:r>
      <w:r>
        <w:rPr>
          <w:rFonts w:ascii="宋体" w:hAnsi="宋体" w:cs="宋体" w:hint="eastAsia"/>
          <w:bCs/>
          <w:sz w:val="24"/>
        </w:rPr>
        <w:t>流式</w:t>
      </w:r>
      <w:r w:rsidRPr="00D20BAB">
        <w:rPr>
          <w:rFonts w:ascii="宋体" w:hAnsi="宋体" w:cs="宋体"/>
          <w:bCs/>
          <w:sz w:val="24"/>
        </w:rPr>
        <w:t>作业模式</w:t>
      </w:r>
    </w:p>
    <w:p w14:paraId="34AFE731" w14:textId="77777777" w:rsidR="00786164" w:rsidRDefault="00786164" w:rsidP="00786164">
      <w:pPr>
        <w:pStyle w:val="a4"/>
        <w:spacing w:before="156" w:after="187"/>
        <w:ind w:firstLineChars="0" w:firstLine="0"/>
        <w:rPr>
          <w:rFonts w:asciiTheme="minorEastAsia" w:eastAsiaTheme="minorEastAsia" w:hAnsiTheme="minorEastAsia" w:hint="eastAsia"/>
        </w:rPr>
      </w:pPr>
      <w:r w:rsidRPr="00D20BAB">
        <w:rPr>
          <w:rFonts w:cs="宋体" w:hint="eastAsia"/>
          <w:bCs/>
        </w:rPr>
        <w:t>分片</w:t>
      </w:r>
      <w:r w:rsidRPr="00D20BAB">
        <w:rPr>
          <w:rFonts w:cs="宋体"/>
          <w:bCs/>
        </w:rPr>
        <w:t>策略：</w:t>
      </w:r>
      <w:r w:rsidRPr="00694F4F">
        <w:rPr>
          <w:rFonts w:asciiTheme="minorEastAsia" w:eastAsiaTheme="minorEastAsia" w:hAnsiTheme="minorEastAsia"/>
        </w:rPr>
        <w:t>根据作业名的哈希值奇偶数决定IP</w:t>
      </w:r>
      <w:r>
        <w:rPr>
          <w:rFonts w:asciiTheme="minorEastAsia" w:eastAsiaTheme="minorEastAsia" w:hAnsiTheme="minorEastAsia"/>
        </w:rPr>
        <w:t>升降序算法的分片策略</w:t>
      </w:r>
    </w:p>
    <w:p w14:paraId="5B45215C" w14:textId="3DA243EC" w:rsidR="00786164" w:rsidRDefault="00786164" w:rsidP="00786164">
      <w:pPr>
        <w:pStyle w:val="a4"/>
        <w:spacing w:before="156" w:after="187"/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作业</w:t>
      </w:r>
      <w:r>
        <w:rPr>
          <w:rFonts w:asciiTheme="minorEastAsia" w:eastAsiaTheme="minorEastAsia" w:hAnsiTheme="minorEastAsia"/>
        </w:rPr>
        <w:t>分片数：</w:t>
      </w:r>
      <w:r w:rsidR="003059B0">
        <w:rPr>
          <w:rFonts w:asciiTheme="minorEastAsia" w:eastAsiaTheme="minorEastAsia" w:hAnsiTheme="minorEastAsia"/>
        </w:rPr>
        <w:t>2</w:t>
      </w:r>
      <w:r>
        <w:rPr>
          <w:rFonts w:asciiTheme="minorEastAsia" w:eastAsiaTheme="minorEastAsia" w:hAnsiTheme="minorEastAsia" w:hint="eastAsia"/>
        </w:rPr>
        <w:t>片</w:t>
      </w:r>
    </w:p>
    <w:p w14:paraId="061DA91B" w14:textId="52AE180E" w:rsidR="00786164" w:rsidRDefault="00786164" w:rsidP="00786164">
      <w:pPr>
        <w:pStyle w:val="a4"/>
        <w:spacing w:before="156" w:after="187"/>
        <w:ind w:firstLineChars="0" w:firstLine="0"/>
        <w:rPr>
          <w:rFonts w:asciiTheme="minorEastAsia" w:eastAsiaTheme="minorEastAsia" w:hAnsiTheme="minorEastAsia" w:hint="eastAsia"/>
        </w:rPr>
      </w:pPr>
      <w:r>
        <w:rPr>
          <w:rFonts w:asciiTheme="minorEastAsia" w:eastAsiaTheme="minorEastAsia" w:hAnsiTheme="minorEastAsia" w:hint="eastAsia"/>
        </w:rPr>
        <w:t>执行</w:t>
      </w:r>
      <w:r>
        <w:rPr>
          <w:rFonts w:asciiTheme="minorEastAsia" w:eastAsiaTheme="minorEastAsia" w:hAnsiTheme="minorEastAsia"/>
        </w:rPr>
        <w:t>间隔：</w:t>
      </w:r>
      <w:r w:rsidR="003059B0">
        <w:rPr>
          <w:rFonts w:asciiTheme="minorEastAsia" w:eastAsiaTheme="minorEastAsia" w:hAnsiTheme="minorEastAsia"/>
        </w:rPr>
        <w:t>5</w:t>
      </w:r>
      <w:r>
        <w:rPr>
          <w:rFonts w:asciiTheme="minorEastAsia" w:eastAsiaTheme="minorEastAsia" w:hAnsiTheme="minorEastAsia" w:hint="eastAsia"/>
        </w:rPr>
        <w:t>分钟</w:t>
      </w:r>
    </w:p>
    <w:p w14:paraId="3AED2CC0" w14:textId="77777777" w:rsidR="00786164" w:rsidRDefault="00786164" w:rsidP="00786164">
      <w:pPr>
        <w:pStyle w:val="a4"/>
        <w:spacing w:before="156" w:after="187"/>
        <w:ind w:firstLineChars="0" w:firstLine="0"/>
        <w:rPr>
          <w:rFonts w:eastAsiaTheme="minorEastAsia" w:cs="宋体"/>
          <w:spacing w:val="0"/>
        </w:rPr>
      </w:pPr>
      <w:r>
        <w:rPr>
          <w:rFonts w:eastAsiaTheme="minorEastAsia" w:cs="宋体" w:hint="eastAsia"/>
          <w:spacing w:val="0"/>
        </w:rPr>
        <w:t>作业</w:t>
      </w:r>
      <w:r>
        <w:rPr>
          <w:rFonts w:eastAsiaTheme="minorEastAsia" w:cs="宋体"/>
          <w:spacing w:val="0"/>
        </w:rPr>
        <w:t>配置：</w:t>
      </w:r>
    </w:p>
    <w:p w14:paraId="7BDDA5D4" w14:textId="7302247A" w:rsidR="003059B0" w:rsidRDefault="003059B0" w:rsidP="00786164">
      <w:pPr>
        <w:pStyle w:val="a4"/>
        <w:spacing w:before="156" w:after="187"/>
        <w:ind w:firstLineChars="0" w:firstLine="0"/>
        <w:rPr>
          <w:rFonts w:eastAsiaTheme="minorEastAsia" w:cs="宋体" w:hint="eastAsia"/>
          <w:spacing w:val="0"/>
        </w:rPr>
      </w:pPr>
      <w:r>
        <w:rPr>
          <w:noProof/>
        </w:rPr>
        <w:drawing>
          <wp:inline distT="0" distB="0" distL="0" distR="0" wp14:anchorId="343E48E4" wp14:editId="5E1662F0">
            <wp:extent cx="5278120" cy="199644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A310" w14:textId="5479038C" w:rsidR="005F532B" w:rsidRDefault="003059B0" w:rsidP="003059B0">
      <w:pPr>
        <w:pStyle w:val="a4"/>
        <w:spacing w:before="156" w:after="187"/>
        <w:ind w:firstLineChars="0" w:firstLine="0"/>
        <w:rPr>
          <w:b/>
          <w:sz w:val="28"/>
          <w:szCs w:val="28"/>
        </w:rPr>
      </w:pPr>
      <w:r w:rsidRPr="003059B0">
        <w:rPr>
          <w:rFonts w:hint="eastAsia"/>
          <w:b/>
          <w:sz w:val="28"/>
          <w:szCs w:val="28"/>
        </w:rPr>
        <w:t>执行日志</w:t>
      </w:r>
    </w:p>
    <w:p w14:paraId="09771E67" w14:textId="7309A736" w:rsidR="003059B0" w:rsidRDefault="003059B0" w:rsidP="003059B0">
      <w:pPr>
        <w:pStyle w:val="a4"/>
        <w:spacing w:before="156" w:after="187"/>
        <w:ind w:firstLineChars="0" w:firstLine="0"/>
        <w:rPr>
          <w:b/>
        </w:rPr>
      </w:pPr>
      <w:r w:rsidRPr="003059B0">
        <w:rPr>
          <w:rFonts w:hint="eastAsia"/>
          <w:b/>
        </w:rPr>
        <w:t>作业服务器1</w:t>
      </w:r>
      <w:r>
        <w:rPr>
          <w:rFonts w:hint="eastAsia"/>
          <w:b/>
        </w:rPr>
        <w:t>：</w:t>
      </w:r>
    </w:p>
    <w:p w14:paraId="64F94DAB" w14:textId="77777777" w:rsidR="002E7008" w:rsidRDefault="002E7008" w:rsidP="003059B0">
      <w:pPr>
        <w:pStyle w:val="a4"/>
        <w:spacing w:before="156" w:after="187"/>
        <w:ind w:firstLineChars="0" w:firstLine="0"/>
      </w:pPr>
      <w:r w:rsidRPr="002E7008">
        <w:rPr>
          <w:rFonts w:hint="eastAsia"/>
        </w:rPr>
        <w:t xml:space="preserve">2016-09-08 15:35:01,345 </w:t>
      </w:r>
    </w:p>
    <w:p w14:paraId="5460B7F4" w14:textId="4B2597D3" w:rsidR="003059B0" w:rsidRDefault="002E7008" w:rsidP="003059B0">
      <w:pPr>
        <w:pStyle w:val="a4"/>
        <w:spacing w:before="156" w:after="187"/>
        <w:ind w:firstLineChars="0" w:firstLine="0"/>
      </w:pPr>
      <w:r w:rsidRPr="002E7008">
        <w:rPr>
          <w:rFonts w:hint="eastAsia"/>
        </w:rPr>
        <w:t>[DEFAULT.tradeSummaryThroughputDataFlowJob_Scheduler_Worker-1] [INFO] - com.wanda.cloudparking.service.job.TradeSummaryThroughputDataFlowJob.fetchData(TradeSummaryThroughputDataFlowJob.java:90)------作业名:TradeSummaryThroughputDataFlowJob,作业中总片数:2,当前作业服务器拿到的片数:[0],当前时间: 2016-09-08 15:35:01 ------</w:t>
      </w:r>
    </w:p>
    <w:p w14:paraId="5D049AE3" w14:textId="77777777" w:rsidR="00086CE8" w:rsidRDefault="00086CE8" w:rsidP="003059B0">
      <w:pPr>
        <w:pStyle w:val="a4"/>
        <w:spacing w:before="156" w:after="187"/>
        <w:ind w:firstLineChars="0" w:firstLine="0"/>
      </w:pPr>
      <w:r w:rsidRPr="00086CE8">
        <w:rPr>
          <w:rFonts w:hint="eastAsia"/>
        </w:rPr>
        <w:t xml:space="preserve">2016-09-08 15:40:01,938 </w:t>
      </w:r>
    </w:p>
    <w:p w14:paraId="5C0731BC" w14:textId="14B6DA6C" w:rsidR="00086CE8" w:rsidRDefault="00086CE8" w:rsidP="003059B0">
      <w:pPr>
        <w:pStyle w:val="a4"/>
        <w:spacing w:before="156" w:after="187"/>
        <w:ind w:firstLineChars="0" w:firstLine="0"/>
      </w:pPr>
      <w:r w:rsidRPr="00086CE8">
        <w:rPr>
          <w:rFonts w:hint="eastAsia"/>
        </w:rPr>
        <w:t>[DEFAULT.tradeSummaryThroughputDataFlowJob_Scheduler_Worker-1] [INFO] - com.wanda.cloudparking.service.job.TradeSummaryThroughputDataFlowJob.fetchData(TradeSummaryThroughputDataFlowJob.java:90)------作业名:TradeSummaryThroughputDataFlowJob,作业中总片数:2,当前作业服务器拿到的片数:[0],当前时间: 2016-09-08 15:40:01 ------</w:t>
      </w:r>
    </w:p>
    <w:p w14:paraId="364109BE" w14:textId="77777777" w:rsidR="00332381" w:rsidRDefault="00332381" w:rsidP="003059B0">
      <w:pPr>
        <w:pStyle w:val="a4"/>
        <w:spacing w:before="156" w:after="187"/>
        <w:ind w:firstLineChars="0" w:firstLine="0"/>
      </w:pPr>
      <w:r w:rsidRPr="00332381">
        <w:rPr>
          <w:rFonts w:hint="eastAsia"/>
        </w:rPr>
        <w:lastRenderedPageBreak/>
        <w:t xml:space="preserve">2016-09-08 15:45:00,489 </w:t>
      </w:r>
    </w:p>
    <w:p w14:paraId="319399EE" w14:textId="781F990F" w:rsidR="00332381" w:rsidRPr="002E7008" w:rsidRDefault="00332381" w:rsidP="003059B0">
      <w:pPr>
        <w:pStyle w:val="a4"/>
        <w:spacing w:before="156" w:after="187"/>
        <w:ind w:firstLineChars="0" w:firstLine="0"/>
      </w:pPr>
      <w:r w:rsidRPr="00332381">
        <w:rPr>
          <w:rFonts w:hint="eastAsia"/>
        </w:rPr>
        <w:t>[DEFAULT.tradeSummaryThroughputDataFlowJob_Scheduler_Worker-1] [INFO] - com.wanda.cloudparking.service.job.TradeSummaryThroughputDataFlowJob.fetchData(TradeSummaryThroughputDataFlowJob.java:90)------作业名:TradeSummaryThroughputDataFlowJob,作业中总片数:2,当前作业服务器拿到的片数:[0],当前时间: 2016-09-08 15:45:00 ------</w:t>
      </w:r>
    </w:p>
    <w:p w14:paraId="1D7DF6DE" w14:textId="521452B9" w:rsidR="003059B0" w:rsidRDefault="003059B0" w:rsidP="003059B0">
      <w:pPr>
        <w:pStyle w:val="a4"/>
        <w:spacing w:before="156" w:after="187"/>
        <w:ind w:firstLineChars="0" w:firstLine="0"/>
        <w:rPr>
          <w:b/>
        </w:rPr>
      </w:pPr>
      <w:r>
        <w:rPr>
          <w:rFonts w:hint="eastAsia"/>
          <w:b/>
        </w:rPr>
        <w:t>作业服务器2：</w:t>
      </w:r>
    </w:p>
    <w:p w14:paraId="717D78DB" w14:textId="77777777" w:rsidR="00BD0B63" w:rsidRDefault="00BD0B63" w:rsidP="003059B0">
      <w:pPr>
        <w:pStyle w:val="a4"/>
        <w:spacing w:before="156" w:after="187"/>
        <w:ind w:firstLineChars="0" w:firstLine="0"/>
      </w:pPr>
      <w:r w:rsidRPr="00BD0B63">
        <w:rPr>
          <w:rFonts w:hint="eastAsia"/>
        </w:rPr>
        <w:t xml:space="preserve">2016-09-08 15:35:03,510 </w:t>
      </w:r>
    </w:p>
    <w:p w14:paraId="16A37FEF" w14:textId="759264D0" w:rsidR="0086737F" w:rsidRDefault="00BD0B63" w:rsidP="003059B0">
      <w:pPr>
        <w:pStyle w:val="a4"/>
        <w:spacing w:before="156" w:after="187"/>
        <w:ind w:firstLineChars="0" w:firstLine="0"/>
      </w:pPr>
      <w:r w:rsidRPr="00BD0B63">
        <w:rPr>
          <w:rFonts w:hint="eastAsia"/>
        </w:rPr>
        <w:t>[DEFAULT.tradeSummaryThroughputDataFlowJob_Scheduler_Worker-1] [INFO] - com.wanda.cloudparking.service.job.TradeSummaryThroughputDataFlowJob.fetchData(TradeSummaryThroughputDataFlowJob.java:90)------作业名:TradeSummaryThroughputDataFlowJob,作业中总片数:2,当前作业服务器拿到的片数:[1],当前时间: 2016-09-08 15:35:03 ------</w:t>
      </w:r>
    </w:p>
    <w:p w14:paraId="2D8888A9" w14:textId="77777777" w:rsidR="00AB0823" w:rsidRDefault="00AB0823" w:rsidP="003059B0">
      <w:pPr>
        <w:pStyle w:val="a4"/>
        <w:spacing w:before="156" w:after="187"/>
        <w:ind w:firstLineChars="0" w:firstLine="0"/>
      </w:pPr>
      <w:r w:rsidRPr="00AB0823">
        <w:rPr>
          <w:rFonts w:hint="eastAsia"/>
        </w:rPr>
        <w:t xml:space="preserve">2016-09-08 15:40:02,193 </w:t>
      </w:r>
    </w:p>
    <w:p w14:paraId="3D7FF8ED" w14:textId="69EF81D3" w:rsidR="00BD0B63" w:rsidRDefault="00AB0823" w:rsidP="003059B0">
      <w:pPr>
        <w:pStyle w:val="a4"/>
        <w:spacing w:before="156" w:after="187"/>
        <w:ind w:firstLineChars="0" w:firstLine="0"/>
      </w:pPr>
      <w:r w:rsidRPr="00AB0823">
        <w:rPr>
          <w:rFonts w:hint="eastAsia"/>
        </w:rPr>
        <w:t>[DEFAULT.tradeSummaryThroughputDataFlowJob_Scheduler_Worker-1] [INFO] - com.wanda.cloudparking.service.job.TradeSummaryThroughputDataFlowJob.fetchData(TradeSummaryThroughputDataFlowJob.java:90)------作业名:TradeSummaryThroughputDataFlowJob,作业中总片数:2,当前作业服务器拿到的片数:[1],当前时间: 2016-09-08 15:40:02 ------</w:t>
      </w:r>
    </w:p>
    <w:p w14:paraId="6E69CA65" w14:textId="77777777" w:rsidR="004A232E" w:rsidRDefault="004A232E" w:rsidP="003059B0">
      <w:pPr>
        <w:pStyle w:val="a4"/>
        <w:spacing w:before="156" w:after="187"/>
        <w:ind w:firstLineChars="0" w:firstLine="0"/>
      </w:pPr>
      <w:r w:rsidRPr="004A232E">
        <w:rPr>
          <w:rFonts w:hint="eastAsia"/>
        </w:rPr>
        <w:t xml:space="preserve">2016-09-08 15:45:02,687 </w:t>
      </w:r>
    </w:p>
    <w:p w14:paraId="43764B27" w14:textId="6B86838B" w:rsidR="004A232E" w:rsidRPr="00BD0B63" w:rsidRDefault="004A232E" w:rsidP="003059B0">
      <w:pPr>
        <w:pStyle w:val="a4"/>
        <w:spacing w:before="156" w:after="187"/>
        <w:ind w:firstLineChars="0" w:firstLine="0"/>
        <w:rPr>
          <w:rFonts w:hint="eastAsia"/>
        </w:rPr>
      </w:pPr>
      <w:r w:rsidRPr="004A232E">
        <w:rPr>
          <w:rFonts w:hint="eastAsia"/>
        </w:rPr>
        <w:t>[DEFAULT.tradeSummaryThroughputDataFlowJob_Scheduler_Worker-1] [INFO] - com.wanda.cloudparking.service.job.TradeSummaryThroughputDataFlowJob.fetchData(TradeSummaryThroughputDataFlowJob.java:90)------作业名:TradeSummaryThroughputDataFlowJob,作业中总片数:2,当前作业服务器拿到的片数:[1],当前时间: 2016-09-08 15:45:02 ------</w:t>
      </w:r>
    </w:p>
    <w:p w14:paraId="3A781625" w14:textId="57E826C6" w:rsidR="00D204C6" w:rsidRDefault="00D204C6" w:rsidP="00057F4A">
      <w:pPr>
        <w:pStyle w:val="2"/>
      </w:pPr>
      <w:r>
        <w:rPr>
          <w:rFonts w:hint="eastAsia"/>
        </w:rPr>
        <w:t>关闭其中</w:t>
      </w:r>
      <w:r>
        <w:t>一台作业服务器</w:t>
      </w:r>
      <w:r w:rsidR="00C8294C">
        <w:rPr>
          <w:rFonts w:hint="eastAsia"/>
        </w:rPr>
        <w:t>测试</w:t>
      </w:r>
    </w:p>
    <w:p w14:paraId="73306C29" w14:textId="2247668D" w:rsidR="00D204C6" w:rsidRDefault="00F931C0" w:rsidP="00D204C6">
      <w:pPr>
        <w:jc w:val="left"/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当前</w:t>
      </w:r>
      <w:r w:rsidR="00D204C6">
        <w:rPr>
          <w:rFonts w:ascii="宋体" w:hAnsi="宋体" w:cs="宋体" w:hint="eastAsia"/>
          <w:color w:val="000000"/>
          <w:sz w:val="24"/>
        </w:rPr>
        <w:t>执行</w:t>
      </w:r>
      <w:r w:rsidR="00D204C6">
        <w:rPr>
          <w:rFonts w:ascii="宋体" w:hAnsi="宋体" w:cs="宋体"/>
          <w:color w:val="000000"/>
          <w:sz w:val="24"/>
        </w:rPr>
        <w:t>job的作业服务器</w:t>
      </w:r>
      <w:r>
        <w:rPr>
          <w:rFonts w:ascii="宋体" w:hAnsi="宋体" w:cs="宋体" w:hint="eastAsia"/>
          <w:color w:val="000000"/>
          <w:sz w:val="24"/>
        </w:rPr>
        <w:t>分片</w:t>
      </w:r>
      <w:r>
        <w:rPr>
          <w:rFonts w:ascii="宋体" w:hAnsi="宋体" w:cs="宋体"/>
          <w:color w:val="000000"/>
          <w:sz w:val="24"/>
        </w:rPr>
        <w:t>情况</w:t>
      </w:r>
    </w:p>
    <w:p w14:paraId="23B2497F" w14:textId="77777777" w:rsidR="00D204C6" w:rsidRDefault="00D204C6" w:rsidP="00D204C6">
      <w:pPr>
        <w:jc w:val="left"/>
        <w:rPr>
          <w:rFonts w:ascii="宋体" w:hAnsi="宋体" w:cs="宋体"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4C94F2F2" wp14:editId="0938F938">
            <wp:extent cx="5278120" cy="125920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A567F" w14:textId="622FAEA1" w:rsidR="00D204C6" w:rsidRDefault="00D204C6" w:rsidP="00D204C6">
      <w:pPr>
        <w:jc w:val="left"/>
        <w:rPr>
          <w:rFonts w:ascii="宋体" w:hAnsi="宋体" w:cs="宋体" w:hint="eastAsia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关闭</w:t>
      </w:r>
      <w:r w:rsidRPr="00D204C6">
        <w:rPr>
          <w:rFonts w:ascii="宋体" w:hAnsi="宋体" w:cs="宋体"/>
          <w:color w:val="000000"/>
          <w:sz w:val="24"/>
        </w:rPr>
        <w:t>10.1.81.45</w:t>
      </w:r>
      <w:r>
        <w:rPr>
          <w:rFonts w:ascii="宋体" w:hAnsi="宋体" w:cs="宋体"/>
          <w:color w:val="000000"/>
          <w:sz w:val="24"/>
        </w:rPr>
        <w:t>作业服务器</w:t>
      </w:r>
      <w:r>
        <w:rPr>
          <w:rFonts w:ascii="宋体" w:hAnsi="宋体" w:cs="宋体" w:hint="eastAsia"/>
          <w:color w:val="000000"/>
          <w:sz w:val="24"/>
        </w:rPr>
        <w:t>，</w:t>
      </w:r>
      <w:r>
        <w:rPr>
          <w:rFonts w:ascii="宋体" w:hAnsi="宋体" w:cs="宋体"/>
          <w:color w:val="000000"/>
          <w:sz w:val="24"/>
        </w:rPr>
        <w:t>下一轮</w:t>
      </w:r>
      <w:r w:rsidR="00F931C0">
        <w:rPr>
          <w:rFonts w:ascii="宋体" w:hAnsi="宋体" w:cs="宋体" w:hint="eastAsia"/>
          <w:color w:val="000000"/>
          <w:sz w:val="24"/>
        </w:rPr>
        <w:t>作业</w:t>
      </w:r>
      <w:r w:rsidR="00F931C0">
        <w:rPr>
          <w:rFonts w:ascii="宋体" w:hAnsi="宋体" w:cs="宋体"/>
          <w:color w:val="000000"/>
          <w:sz w:val="24"/>
        </w:rPr>
        <w:t>执行后分片情况</w:t>
      </w:r>
    </w:p>
    <w:p w14:paraId="478FD021" w14:textId="2C5EDEF9" w:rsidR="00D204C6" w:rsidRDefault="00F931C0" w:rsidP="00F931C0">
      <w:pPr>
        <w:pStyle w:val="a4"/>
        <w:spacing w:before="156" w:after="187"/>
        <w:ind w:firstLineChars="0" w:firstLine="0"/>
      </w:pPr>
      <w:r>
        <w:rPr>
          <w:noProof/>
        </w:rPr>
        <w:drawing>
          <wp:inline distT="0" distB="0" distL="0" distR="0" wp14:anchorId="4E9CCAC0" wp14:editId="4B2D8F4F">
            <wp:extent cx="5278120" cy="9220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B5D74" w14:textId="77777777" w:rsidR="00C8294C" w:rsidRDefault="00C8294C" w:rsidP="00F931C0">
      <w:pPr>
        <w:pStyle w:val="a4"/>
        <w:spacing w:before="156" w:after="187"/>
        <w:ind w:firstLineChars="0" w:firstLine="0"/>
        <w:rPr>
          <w:b/>
        </w:rPr>
      </w:pPr>
    </w:p>
    <w:p w14:paraId="3DB83EE5" w14:textId="7041BAC7" w:rsidR="00C8294C" w:rsidRPr="00C8294C" w:rsidRDefault="00542F76" w:rsidP="00F931C0">
      <w:pPr>
        <w:pStyle w:val="a4"/>
        <w:spacing w:before="156" w:after="187"/>
        <w:ind w:firstLineChars="0" w:firstLine="0"/>
        <w:rPr>
          <w:rFonts w:hint="eastAsia"/>
          <w:b/>
        </w:rPr>
      </w:pPr>
      <w:r>
        <w:rPr>
          <w:rFonts w:hint="eastAsia"/>
          <w:b/>
        </w:rPr>
        <w:t>作业</w:t>
      </w:r>
      <w:r>
        <w:rPr>
          <w:b/>
        </w:rPr>
        <w:t>服务器</w:t>
      </w:r>
      <w:r w:rsidR="00C8294C" w:rsidRPr="00C8294C">
        <w:rPr>
          <w:rFonts w:hint="eastAsia"/>
          <w:b/>
        </w:rPr>
        <w:t>后台</w:t>
      </w:r>
      <w:r w:rsidR="00C8294C" w:rsidRPr="00C8294C">
        <w:rPr>
          <w:b/>
        </w:rPr>
        <w:t>日志：</w:t>
      </w:r>
    </w:p>
    <w:p w14:paraId="7D26D0D4" w14:textId="4B4B4B21" w:rsidR="00C8294C" w:rsidRDefault="00C8294C" w:rsidP="00F931C0">
      <w:pPr>
        <w:pStyle w:val="a4"/>
        <w:spacing w:before="156" w:after="187"/>
        <w:ind w:firstLineChars="0" w:firstLine="0"/>
      </w:pPr>
      <w:r>
        <w:rPr>
          <w:rFonts w:hint="eastAsia"/>
        </w:rPr>
        <w:t>作业</w:t>
      </w:r>
      <w:r>
        <w:t>服务器</w:t>
      </w:r>
      <w:r>
        <w:rPr>
          <w:rFonts w:hint="eastAsia"/>
        </w:rPr>
        <w:t>1：</w:t>
      </w:r>
    </w:p>
    <w:p w14:paraId="6D589586" w14:textId="7A6D234C" w:rsidR="00C8294C" w:rsidRDefault="00C8294C" w:rsidP="00F931C0">
      <w:pPr>
        <w:pStyle w:val="a4"/>
        <w:spacing w:before="156" w:after="187"/>
        <w:ind w:firstLineChars="0" w:firstLine="0"/>
        <w:rPr>
          <w:rFonts w:hint="eastAsia"/>
        </w:rPr>
      </w:pPr>
      <w:r>
        <w:rPr>
          <w:rFonts w:hint="eastAsia"/>
        </w:rPr>
        <w:t>无</w:t>
      </w:r>
    </w:p>
    <w:p w14:paraId="74CD275E" w14:textId="6E41CCBE" w:rsidR="00C8294C" w:rsidRDefault="00C8294C" w:rsidP="00F931C0">
      <w:pPr>
        <w:pStyle w:val="a4"/>
        <w:spacing w:before="156" w:after="187"/>
        <w:ind w:firstLineChars="0" w:firstLine="0"/>
        <w:rPr>
          <w:rFonts w:hint="eastAsia"/>
        </w:rPr>
      </w:pPr>
      <w:r>
        <w:rPr>
          <w:rFonts w:hint="eastAsia"/>
        </w:rPr>
        <w:t>作业</w:t>
      </w:r>
      <w:r>
        <w:t>服务器</w:t>
      </w:r>
      <w:r>
        <w:rPr>
          <w:rFonts w:hint="eastAsia"/>
        </w:rPr>
        <w:t>2：</w:t>
      </w:r>
    </w:p>
    <w:p w14:paraId="672D50C9" w14:textId="77777777" w:rsidR="00C8294C" w:rsidRDefault="00C8294C" w:rsidP="00F931C0">
      <w:pPr>
        <w:pStyle w:val="a4"/>
        <w:spacing w:before="156" w:after="187"/>
        <w:ind w:firstLineChars="0" w:firstLine="0"/>
      </w:pPr>
      <w:r w:rsidRPr="00C8294C">
        <w:rPr>
          <w:rFonts w:hint="eastAsia"/>
        </w:rPr>
        <w:t xml:space="preserve">2016-09-08 16:02:03,867 </w:t>
      </w:r>
    </w:p>
    <w:p w14:paraId="228E073C" w14:textId="50812601" w:rsidR="00C8294C" w:rsidRDefault="00C8294C" w:rsidP="00F931C0">
      <w:pPr>
        <w:pStyle w:val="a4"/>
        <w:spacing w:before="156" w:after="187"/>
        <w:ind w:firstLineChars="0" w:firstLine="0"/>
      </w:pPr>
      <w:r w:rsidRPr="00C8294C">
        <w:rPr>
          <w:rFonts w:hint="eastAsia"/>
        </w:rPr>
        <w:t>[DEFAULT.clearParkingDataSimpleJob_Scheduler_Worker-1] [INFO] - com.wanda.cloudparking.service.job.ClearParkingDataSimpleJob.process(ClearParkingDataSimpleJob.java:57)------作业名:ClearParkingDataSimpleJob,作业中总片数:10,当前作业服务器拿到的片数:[0, 1, 2, 3, 4, 5, 6, 7, 8, 9],当前时间: 2016-09-08 16:02:03 ------</w:t>
      </w:r>
    </w:p>
    <w:p w14:paraId="614E66DA" w14:textId="77777777" w:rsidR="008972C9" w:rsidRDefault="008972C9" w:rsidP="00F931C0">
      <w:pPr>
        <w:pStyle w:val="a4"/>
        <w:spacing w:before="156" w:after="187"/>
        <w:ind w:firstLineChars="0" w:firstLine="0"/>
      </w:pPr>
    </w:p>
    <w:p w14:paraId="17CC9788" w14:textId="3530D67A" w:rsidR="008972C9" w:rsidRDefault="008972C9" w:rsidP="00F931C0">
      <w:pPr>
        <w:pStyle w:val="a4"/>
        <w:spacing w:before="156" w:after="187"/>
        <w:ind w:firstLineChars="0" w:firstLine="0"/>
      </w:pPr>
      <w:r>
        <w:rPr>
          <w:rFonts w:hint="eastAsia"/>
        </w:rPr>
        <w:t>结果</w:t>
      </w:r>
      <w:r>
        <w:t>：根据执行日志可以可以看出，停掉作业服务器1</w:t>
      </w:r>
      <w:r>
        <w:rPr>
          <w:rFonts w:hint="eastAsia"/>
        </w:rPr>
        <w:t>后</w:t>
      </w:r>
      <w:r>
        <w:t>，作业服务器</w:t>
      </w:r>
      <w:r>
        <w:rPr>
          <w:rFonts w:hint="eastAsia"/>
        </w:rPr>
        <w:t>2继续</w:t>
      </w:r>
      <w:r>
        <w:t>执行任务，并且拿到了所有的分片。</w:t>
      </w:r>
    </w:p>
    <w:p w14:paraId="6A00459A" w14:textId="38C4DDEC" w:rsidR="00D8079F" w:rsidRPr="00D8079F" w:rsidRDefault="00D8079F" w:rsidP="00F931C0">
      <w:pPr>
        <w:pStyle w:val="a4"/>
        <w:spacing w:before="156" w:after="187"/>
        <w:ind w:firstLineChars="0" w:firstLine="0"/>
        <w:rPr>
          <w:rFonts w:hint="eastAsia"/>
          <w:b/>
        </w:rPr>
      </w:pPr>
      <w:r w:rsidRPr="00D8079F">
        <w:rPr>
          <w:rFonts w:hint="eastAsia"/>
          <w:b/>
        </w:rPr>
        <w:t>注</w:t>
      </w:r>
      <w:r w:rsidRPr="00D8079F">
        <w:rPr>
          <w:b/>
        </w:rPr>
        <w:t>：作业管理界面中的暂停有</w:t>
      </w:r>
      <w:r w:rsidRPr="00D8079F">
        <w:rPr>
          <w:rFonts w:hint="eastAsia"/>
          <w:b/>
        </w:rPr>
        <w:t>问题</w:t>
      </w:r>
      <w:r w:rsidRPr="00D8079F">
        <w:rPr>
          <w:b/>
        </w:rPr>
        <w:t>，点击后作业会继续执行。</w:t>
      </w:r>
    </w:p>
    <w:p w14:paraId="301148E7" w14:textId="2F385584" w:rsidR="00C11329" w:rsidRPr="00C11329" w:rsidRDefault="004509AE" w:rsidP="004509AE">
      <w:pPr>
        <w:pStyle w:val="1"/>
        <w:rPr>
          <w:rFonts w:hint="eastAsia"/>
        </w:rPr>
      </w:pPr>
      <w:r>
        <w:rPr>
          <w:rFonts w:hint="eastAsia"/>
        </w:rPr>
        <w:t>稳定性</w:t>
      </w:r>
      <w:r>
        <w:t>测试</w:t>
      </w:r>
    </w:p>
    <w:p w14:paraId="5BB6D172" w14:textId="2226853C" w:rsidR="00C11329" w:rsidRPr="004509AE" w:rsidRDefault="00C11329" w:rsidP="004509AE">
      <w:pPr>
        <w:pStyle w:val="2"/>
      </w:pPr>
      <w:r w:rsidRPr="004509AE">
        <w:rPr>
          <w:rFonts w:hint="eastAsia"/>
        </w:rPr>
        <w:t>作业测试结果</w:t>
      </w:r>
    </w:p>
    <w:p w14:paraId="6B4CF8F4" w14:textId="006AD34C" w:rsidR="00925927" w:rsidRDefault="00925927" w:rsidP="00925927">
      <w:pPr>
        <w:rPr>
          <w:sz w:val="28"/>
          <w:szCs w:val="28"/>
        </w:rPr>
      </w:pPr>
      <w:r w:rsidRPr="00925927">
        <w:rPr>
          <w:rFonts w:hint="eastAsia"/>
          <w:sz w:val="28"/>
          <w:szCs w:val="28"/>
        </w:rPr>
        <w:t>汇总交易数据</w:t>
      </w:r>
      <w:r>
        <w:rPr>
          <w:rFonts w:hint="eastAsia"/>
          <w:sz w:val="28"/>
          <w:szCs w:val="28"/>
        </w:rPr>
        <w:t>，作业</w:t>
      </w:r>
      <w:r>
        <w:rPr>
          <w:sz w:val="28"/>
          <w:szCs w:val="28"/>
        </w:rPr>
        <w:t>执行间隔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分钟</w:t>
      </w:r>
      <w:r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统计</w:t>
      </w:r>
      <w:r>
        <w:rPr>
          <w:sz w:val="28"/>
          <w:szCs w:val="28"/>
        </w:rPr>
        <w:t>时间</w:t>
      </w:r>
      <w:r>
        <w:rPr>
          <w:rFonts w:hint="eastAsia"/>
          <w:sz w:val="28"/>
          <w:szCs w:val="28"/>
        </w:rPr>
        <w:t>15:35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6</w:t>
      </w:r>
      <w:r>
        <w:rPr>
          <w:rFonts w:hint="eastAsia"/>
          <w:sz w:val="28"/>
          <w:szCs w:val="28"/>
        </w:rPr>
        <w:t>:30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30"/>
        <w:gridCol w:w="1665"/>
        <w:gridCol w:w="1713"/>
        <w:gridCol w:w="1713"/>
        <w:gridCol w:w="1707"/>
      </w:tblGrid>
      <w:tr w:rsidR="00E71933" w14:paraId="1D5863CC" w14:textId="77777777" w:rsidTr="001D2C5F">
        <w:tc>
          <w:tcPr>
            <w:tcW w:w="8528" w:type="dxa"/>
            <w:gridSpan w:val="5"/>
          </w:tcPr>
          <w:p w14:paraId="27450187" w14:textId="6BB00534" w:rsidR="00E71933" w:rsidRDefault="00E71933" w:rsidP="00925927">
            <w:pPr>
              <w:jc w:val="center"/>
              <w:rPr>
                <w:rFonts w:hint="eastAsia"/>
                <w:sz w:val="28"/>
                <w:szCs w:val="28"/>
              </w:rPr>
            </w:pPr>
            <w:r w:rsidRPr="00925927">
              <w:rPr>
                <w:rFonts w:hint="eastAsia"/>
                <w:sz w:val="28"/>
                <w:szCs w:val="28"/>
              </w:rPr>
              <w:lastRenderedPageBreak/>
              <w:t>汇总交易数据</w:t>
            </w:r>
            <w:r>
              <w:rPr>
                <w:rFonts w:hint="eastAsia"/>
                <w:sz w:val="28"/>
                <w:szCs w:val="28"/>
              </w:rPr>
              <w:t>(</w:t>
            </w:r>
            <w:r>
              <w:rPr>
                <w:rFonts w:hint="eastAsia"/>
                <w:sz w:val="28"/>
                <w:szCs w:val="28"/>
              </w:rPr>
              <w:t>间隔</w:t>
            </w:r>
            <w:r>
              <w:rPr>
                <w:sz w:val="28"/>
                <w:szCs w:val="28"/>
              </w:rPr>
              <w:t>：</w:t>
            </w:r>
            <w:r>
              <w:rPr>
                <w:rFonts w:hint="eastAsia"/>
                <w:sz w:val="28"/>
                <w:szCs w:val="28"/>
              </w:rPr>
              <w:t>5</w:t>
            </w:r>
            <w:r>
              <w:rPr>
                <w:rFonts w:hint="eastAsia"/>
                <w:sz w:val="28"/>
                <w:szCs w:val="28"/>
              </w:rPr>
              <w:t>分钟</w:t>
            </w:r>
            <w:r>
              <w:rPr>
                <w:rFonts w:hint="eastAsia"/>
                <w:sz w:val="28"/>
                <w:szCs w:val="28"/>
              </w:rPr>
              <w:t>)</w:t>
            </w:r>
          </w:p>
        </w:tc>
      </w:tr>
      <w:tr w:rsidR="00E71933" w14:paraId="74216CE6" w14:textId="77777777" w:rsidTr="00E71933">
        <w:tc>
          <w:tcPr>
            <w:tcW w:w="1743" w:type="dxa"/>
          </w:tcPr>
          <w:p w14:paraId="7DF58B66" w14:textId="4D8EFC4A" w:rsidR="00E71933" w:rsidRDefault="00E71933" w:rsidP="009259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服务器</w:t>
            </w:r>
          </w:p>
        </w:tc>
        <w:tc>
          <w:tcPr>
            <w:tcW w:w="1668" w:type="dxa"/>
          </w:tcPr>
          <w:p w14:paraId="4FF1CAE1" w14:textId="7DD76C7D" w:rsidR="00E71933" w:rsidRDefault="00E71933" w:rsidP="009259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统计</w:t>
            </w:r>
            <w:r>
              <w:rPr>
                <w:sz w:val="28"/>
                <w:szCs w:val="28"/>
              </w:rPr>
              <w:t>时间范围</w:t>
            </w:r>
          </w:p>
        </w:tc>
        <w:tc>
          <w:tcPr>
            <w:tcW w:w="1713" w:type="dxa"/>
          </w:tcPr>
          <w:p w14:paraId="0A00F947" w14:textId="2B295984" w:rsidR="00E71933" w:rsidRDefault="00E71933" w:rsidP="009259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首次触发</w:t>
            </w:r>
            <w:r>
              <w:rPr>
                <w:sz w:val="28"/>
                <w:szCs w:val="28"/>
              </w:rPr>
              <w:t>时间</w:t>
            </w:r>
          </w:p>
        </w:tc>
        <w:tc>
          <w:tcPr>
            <w:tcW w:w="1648" w:type="dxa"/>
          </w:tcPr>
          <w:p w14:paraId="47B3C45C" w14:textId="7357B26D" w:rsidR="00E71933" w:rsidRDefault="00B6479B" w:rsidP="009259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最后一次</w:t>
            </w:r>
            <w:r w:rsidR="00E71933">
              <w:rPr>
                <w:sz w:val="28"/>
                <w:szCs w:val="28"/>
              </w:rPr>
              <w:t>触发时间</w:t>
            </w:r>
          </w:p>
        </w:tc>
        <w:tc>
          <w:tcPr>
            <w:tcW w:w="1756" w:type="dxa"/>
          </w:tcPr>
          <w:p w14:paraId="6267BC9B" w14:textId="573FDAA5" w:rsidR="00E71933" w:rsidRDefault="00E71933" w:rsidP="009259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执行</w:t>
            </w:r>
            <w:r>
              <w:rPr>
                <w:sz w:val="28"/>
                <w:szCs w:val="28"/>
              </w:rPr>
              <w:t>次数</w:t>
            </w:r>
          </w:p>
        </w:tc>
      </w:tr>
      <w:tr w:rsidR="00E71933" w14:paraId="44026318" w14:textId="77777777" w:rsidTr="00E71933">
        <w:tc>
          <w:tcPr>
            <w:tcW w:w="1743" w:type="dxa"/>
          </w:tcPr>
          <w:p w14:paraId="415BA692" w14:textId="5E9C7AFB" w:rsidR="00E71933" w:rsidRDefault="00E71933" w:rsidP="00925927">
            <w:pPr>
              <w:rPr>
                <w:rFonts w:hint="eastAsia"/>
                <w:sz w:val="28"/>
                <w:szCs w:val="28"/>
              </w:rPr>
            </w:pPr>
            <w:r w:rsidRPr="00D204C6">
              <w:rPr>
                <w:rFonts w:ascii="宋体" w:hAnsi="宋体" w:cs="宋体"/>
                <w:color w:val="000000"/>
                <w:sz w:val="24"/>
              </w:rPr>
              <w:t>10.1.81.45</w:t>
            </w:r>
          </w:p>
        </w:tc>
        <w:tc>
          <w:tcPr>
            <w:tcW w:w="1668" w:type="dxa"/>
          </w:tcPr>
          <w:p w14:paraId="741201FB" w14:textId="7E482706" w:rsidR="00E71933" w:rsidRDefault="00E71933" w:rsidP="009259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15:35</w:t>
            </w:r>
            <w:r w:rsidR="005D20B7"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:30</w:t>
            </w:r>
          </w:p>
        </w:tc>
        <w:tc>
          <w:tcPr>
            <w:tcW w:w="1713" w:type="dxa"/>
          </w:tcPr>
          <w:p w14:paraId="71E2FD4E" w14:textId="5CA29063" w:rsidR="00E71933" w:rsidRDefault="008676CE" w:rsidP="00925927">
            <w:pPr>
              <w:rPr>
                <w:rFonts w:hint="eastAsia"/>
                <w:sz w:val="28"/>
                <w:szCs w:val="28"/>
              </w:rPr>
            </w:pPr>
            <w:r w:rsidRPr="008676CE">
              <w:rPr>
                <w:sz w:val="28"/>
                <w:szCs w:val="28"/>
              </w:rPr>
              <w:t>2016-09-08 15:35:01,345</w:t>
            </w:r>
          </w:p>
        </w:tc>
        <w:tc>
          <w:tcPr>
            <w:tcW w:w="1648" w:type="dxa"/>
          </w:tcPr>
          <w:p w14:paraId="26258A27" w14:textId="48FFB5B9" w:rsidR="00E71933" w:rsidRDefault="008676CE" w:rsidP="00925927">
            <w:pPr>
              <w:rPr>
                <w:rFonts w:hint="eastAsia"/>
                <w:sz w:val="28"/>
                <w:szCs w:val="28"/>
              </w:rPr>
            </w:pPr>
            <w:r w:rsidRPr="008676CE">
              <w:rPr>
                <w:sz w:val="28"/>
                <w:szCs w:val="28"/>
              </w:rPr>
              <w:t>2016-09-08 16:30:01,809</w:t>
            </w:r>
          </w:p>
        </w:tc>
        <w:tc>
          <w:tcPr>
            <w:tcW w:w="1756" w:type="dxa"/>
          </w:tcPr>
          <w:p w14:paraId="2C1C94BF" w14:textId="5680CC2C" w:rsidR="00E71933" w:rsidRDefault="00E71933" w:rsidP="009259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</w:tr>
      <w:tr w:rsidR="00E71933" w14:paraId="430FADA5" w14:textId="77777777" w:rsidTr="00E71933">
        <w:tc>
          <w:tcPr>
            <w:tcW w:w="1743" w:type="dxa"/>
          </w:tcPr>
          <w:p w14:paraId="1AA264C2" w14:textId="4061C209" w:rsidR="00E71933" w:rsidRPr="00D204C6" w:rsidRDefault="00E71933" w:rsidP="00925927">
            <w:pPr>
              <w:rPr>
                <w:rFonts w:ascii="宋体" w:hAnsi="宋体" w:cs="宋体"/>
                <w:color w:val="000000"/>
                <w:sz w:val="24"/>
              </w:rPr>
            </w:pPr>
            <w:r w:rsidRPr="00A1289A">
              <w:rPr>
                <w:rFonts w:ascii="Helvetica Neue" w:hAnsi="Helvetica Neue" w:cs="Helvetica Neue"/>
                <w:color w:val="000000"/>
                <w:kern w:val="0"/>
                <w:sz w:val="22"/>
              </w:rPr>
              <w:t>10.1.82.90</w:t>
            </w:r>
          </w:p>
        </w:tc>
        <w:tc>
          <w:tcPr>
            <w:tcW w:w="1668" w:type="dxa"/>
          </w:tcPr>
          <w:p w14:paraId="630031B4" w14:textId="004E2177" w:rsidR="00E71933" w:rsidRDefault="00B6479B" w:rsidP="005D20B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15:35</w:t>
            </w:r>
            <w:r w:rsidR="005D20B7">
              <w:rPr>
                <w:rFonts w:hint="eastAsia"/>
                <w:sz w:val="28"/>
                <w:szCs w:val="28"/>
              </w:rPr>
              <w:t>-</w:t>
            </w: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6</w:t>
            </w:r>
            <w:r>
              <w:rPr>
                <w:rFonts w:hint="eastAsia"/>
                <w:sz w:val="28"/>
                <w:szCs w:val="28"/>
              </w:rPr>
              <w:t>:30</w:t>
            </w:r>
          </w:p>
        </w:tc>
        <w:tc>
          <w:tcPr>
            <w:tcW w:w="1713" w:type="dxa"/>
          </w:tcPr>
          <w:p w14:paraId="197FAE52" w14:textId="0945EA2D" w:rsidR="00E71933" w:rsidRDefault="00E71933" w:rsidP="00925927">
            <w:pPr>
              <w:rPr>
                <w:rFonts w:hint="eastAsia"/>
                <w:sz w:val="28"/>
                <w:szCs w:val="28"/>
              </w:rPr>
            </w:pPr>
            <w:r w:rsidRPr="00E71933">
              <w:rPr>
                <w:sz w:val="28"/>
                <w:szCs w:val="28"/>
              </w:rPr>
              <w:t>2016-09-08 15:35:03,510</w:t>
            </w:r>
          </w:p>
        </w:tc>
        <w:tc>
          <w:tcPr>
            <w:tcW w:w="1648" w:type="dxa"/>
          </w:tcPr>
          <w:p w14:paraId="56F869E6" w14:textId="69BE8C97" w:rsidR="00E71933" w:rsidRDefault="00B6479B" w:rsidP="00925927">
            <w:pPr>
              <w:rPr>
                <w:rFonts w:hint="eastAsia"/>
                <w:sz w:val="28"/>
                <w:szCs w:val="28"/>
              </w:rPr>
            </w:pPr>
            <w:r w:rsidRPr="00B6479B">
              <w:rPr>
                <w:sz w:val="28"/>
                <w:szCs w:val="28"/>
              </w:rPr>
              <w:t>2016-09-08 16:30:02,265</w:t>
            </w:r>
          </w:p>
        </w:tc>
        <w:tc>
          <w:tcPr>
            <w:tcW w:w="1756" w:type="dxa"/>
          </w:tcPr>
          <w:p w14:paraId="524F30CB" w14:textId="0931CFAA" w:rsidR="00E71933" w:rsidRDefault="00E71933" w:rsidP="00925927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12</w:t>
            </w:r>
          </w:p>
        </w:tc>
      </w:tr>
    </w:tbl>
    <w:p w14:paraId="1C1B3B18" w14:textId="392BBFAD" w:rsidR="00C11329" w:rsidRPr="00C11329" w:rsidRDefault="005F0EB2" w:rsidP="005F0EB2">
      <w:pPr>
        <w:pStyle w:val="a4"/>
        <w:spacing w:before="156" w:after="187"/>
        <w:ind w:firstLineChars="0" w:firstLine="0"/>
        <w:rPr>
          <w:rFonts w:hint="eastAsia"/>
        </w:rPr>
      </w:pPr>
      <w:r>
        <w:rPr>
          <w:rFonts w:asciiTheme="minorHAnsi" w:eastAsiaTheme="minorEastAsia" w:hAnsiTheme="minorHAnsi" w:cstheme="minorBidi" w:hint="eastAsia"/>
          <w:spacing w:val="0"/>
          <w:sz w:val="28"/>
          <w:szCs w:val="28"/>
        </w:rPr>
        <w:t>根据</w:t>
      </w:r>
      <w:r>
        <w:rPr>
          <w:rFonts w:asciiTheme="minorHAnsi" w:eastAsiaTheme="minorEastAsia" w:hAnsiTheme="minorHAnsi" w:cstheme="minorBidi"/>
          <w:spacing w:val="0"/>
          <w:sz w:val="28"/>
          <w:szCs w:val="28"/>
        </w:rPr>
        <w:t>上表统计在一段时间内</w:t>
      </w:r>
      <w:r>
        <w:rPr>
          <w:rFonts w:asciiTheme="minorHAnsi" w:eastAsiaTheme="minorEastAsia" w:hAnsiTheme="minorHAnsi" w:cstheme="minorBidi" w:hint="eastAsia"/>
          <w:spacing w:val="0"/>
          <w:sz w:val="28"/>
          <w:szCs w:val="28"/>
        </w:rPr>
        <w:t>作业</w:t>
      </w:r>
      <w:r>
        <w:rPr>
          <w:rFonts w:asciiTheme="minorHAnsi" w:eastAsiaTheme="minorEastAsia" w:hAnsiTheme="minorHAnsi" w:cstheme="minorBidi"/>
          <w:spacing w:val="0"/>
          <w:sz w:val="28"/>
          <w:szCs w:val="28"/>
        </w:rPr>
        <w:t>稳定执行。</w:t>
      </w:r>
      <w:bookmarkStart w:id="0" w:name="_GoBack"/>
      <w:bookmarkEnd w:id="0"/>
    </w:p>
    <w:p w14:paraId="2BA2DA0B" w14:textId="61A0B487" w:rsidR="00F4379C" w:rsidRDefault="00F4379C" w:rsidP="00F4379C">
      <w:pPr>
        <w:pStyle w:val="1"/>
      </w:pPr>
      <w:r>
        <w:rPr>
          <w:rFonts w:hint="eastAsia"/>
        </w:rPr>
        <w:t>作业</w:t>
      </w:r>
      <w:r>
        <w:t>管理</w:t>
      </w:r>
      <w:r>
        <w:rPr>
          <w:rFonts w:hint="eastAsia"/>
        </w:rPr>
        <w:t>界面</w:t>
      </w:r>
    </w:p>
    <w:p w14:paraId="140A48BB" w14:textId="2C25B093" w:rsidR="003527BA" w:rsidRPr="00FD7377" w:rsidRDefault="00A73DA8" w:rsidP="00FD7377">
      <w:pPr>
        <w:pStyle w:val="a4"/>
        <w:spacing w:before="156" w:after="187"/>
        <w:ind w:firstLineChars="0" w:firstLine="0"/>
        <w:rPr>
          <w:rFonts w:hint="eastAsia"/>
        </w:rPr>
      </w:pPr>
      <w:r>
        <w:rPr>
          <w:rFonts w:hint="eastAsia"/>
        </w:rPr>
        <w:t>启动</w:t>
      </w:r>
      <w:r>
        <w:t>作业服务器</w:t>
      </w:r>
      <w:r w:rsidR="006B5BD1">
        <w:rPr>
          <w:rFonts w:hint="eastAsia"/>
        </w:rPr>
        <w:t>管理</w:t>
      </w:r>
      <w:r w:rsidR="006B5BD1">
        <w:t>系统</w:t>
      </w:r>
      <w:r w:rsidR="000C38B3">
        <w:rPr>
          <w:rFonts w:hint="eastAsia"/>
        </w:rPr>
        <w:t>，通过</w:t>
      </w:r>
      <w:r w:rsidR="000C38B3">
        <w:t>流浪器登录查看</w:t>
      </w:r>
      <w:r w:rsidR="000C38B3">
        <w:rPr>
          <w:rFonts w:hint="eastAsia"/>
        </w:rPr>
        <w:t>注册</w:t>
      </w:r>
      <w:r w:rsidR="000C38B3">
        <w:t>配置中心，</w:t>
      </w:r>
      <w:r w:rsidR="000C38B3">
        <w:rPr>
          <w:rFonts w:hint="eastAsia"/>
        </w:rPr>
        <w:t>查看</w:t>
      </w:r>
      <w:r w:rsidR="000C38B3">
        <w:t>作业信息</w:t>
      </w:r>
      <w:r w:rsidR="00FD7377">
        <w:rPr>
          <w:rFonts w:hint="eastAsia"/>
        </w:rPr>
        <w:t>，</w:t>
      </w:r>
      <w:r w:rsidR="00FD7377">
        <w:t>如</w:t>
      </w:r>
      <w:r w:rsidR="00FD7377">
        <w:rPr>
          <w:rFonts w:hint="eastAsia"/>
        </w:rPr>
        <w:t>下图</w:t>
      </w:r>
    </w:p>
    <w:p w14:paraId="4AB574DD" w14:textId="15AFF5C9" w:rsidR="003527BA" w:rsidRDefault="00CB07BA" w:rsidP="003527BA">
      <w:pPr>
        <w:jc w:val="left"/>
        <w:rPr>
          <w:rFonts w:ascii="宋体" w:hAnsi="宋体" w:cs="宋体"/>
          <w:color w:val="000000"/>
          <w:sz w:val="24"/>
        </w:rPr>
      </w:pPr>
      <w:r>
        <w:rPr>
          <w:noProof/>
        </w:rPr>
        <w:drawing>
          <wp:inline distT="0" distB="0" distL="0" distR="0" wp14:anchorId="1A74CC01" wp14:editId="5E34E2EF">
            <wp:extent cx="5278120" cy="1041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4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0158" w14:textId="77777777" w:rsidR="00CB07BA" w:rsidRDefault="00CB07BA" w:rsidP="003527BA">
      <w:pPr>
        <w:jc w:val="left"/>
        <w:rPr>
          <w:rFonts w:ascii="宋体" w:hAnsi="宋体" w:cs="宋体" w:hint="eastAsia"/>
          <w:color w:val="000000"/>
          <w:sz w:val="24"/>
        </w:rPr>
      </w:pPr>
    </w:p>
    <w:sectPr w:rsidR="00CB07BA" w:rsidSect="00BB703D">
      <w:headerReference w:type="default" r:id="rId13"/>
      <w:headerReference w:type="first" r:id="rId14"/>
      <w:footerReference w:type="first" r:id="rId15"/>
      <w:pgSz w:w="11906" w:h="16838"/>
      <w:pgMar w:top="1440" w:right="1797" w:bottom="1440" w:left="1797" w:header="851" w:footer="992" w:gutter="0"/>
      <w:cols w:space="425"/>
      <w:titlePg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750E83" w14:textId="77777777" w:rsidR="001F6942" w:rsidRDefault="001F6942" w:rsidP="00601FEB">
      <w:pPr>
        <w:pStyle w:val="a4"/>
        <w:spacing w:before="120" w:after="144"/>
        <w:ind w:firstLine="557"/>
      </w:pPr>
      <w:r>
        <w:separator/>
      </w:r>
    </w:p>
  </w:endnote>
  <w:endnote w:type="continuationSeparator" w:id="0">
    <w:p w14:paraId="66AC9A30" w14:textId="77777777" w:rsidR="001F6942" w:rsidRDefault="001F6942" w:rsidP="00601FEB">
      <w:pPr>
        <w:pStyle w:val="a4"/>
        <w:spacing w:before="120" w:after="144"/>
        <w:ind w:firstLine="557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 Neue">
    <w:altName w:val="Microsoft YaHei UI"/>
    <w:charset w:val="00"/>
    <w:family w:val="auto"/>
    <w:pitch w:val="variable"/>
    <w:sig w:usb0="00000003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5A4F8E" w14:textId="77777777" w:rsidR="00B73E3D" w:rsidRDefault="00B73E3D" w:rsidP="00E40339">
    <w:pPr>
      <w:pStyle w:val="ad"/>
    </w:pPr>
    <w:r>
      <w:rPr>
        <w:rFonts w:hint="eastAsia"/>
      </w:rPr>
      <w:tab/>
    </w:r>
    <w:r w:rsidRPr="00BB703D">
      <w:rPr>
        <w:rFonts w:ascii="Courier New" w:hAnsi="Courier New" w:cs="Courier New"/>
      </w:rPr>
      <w:t xml:space="preserve">Page </w:t>
    </w:r>
    <w:r w:rsidRPr="00BB703D">
      <w:rPr>
        <w:rStyle w:val="ae"/>
        <w:rFonts w:ascii="Courier New" w:hAnsi="Courier New" w:cs="Courier New"/>
      </w:rPr>
      <w:fldChar w:fldCharType="begin"/>
    </w:r>
    <w:r w:rsidRPr="00BB703D">
      <w:rPr>
        <w:rStyle w:val="ae"/>
        <w:rFonts w:ascii="Courier New" w:hAnsi="Courier New" w:cs="Courier New"/>
      </w:rPr>
      <w:instrText xml:space="preserve"> PAGE </w:instrText>
    </w:r>
    <w:r w:rsidRPr="00BB703D">
      <w:rPr>
        <w:rStyle w:val="ae"/>
        <w:rFonts w:ascii="Courier New" w:hAnsi="Courier New" w:cs="Courier New"/>
      </w:rPr>
      <w:fldChar w:fldCharType="separate"/>
    </w:r>
    <w:r w:rsidR="005F0EB2">
      <w:rPr>
        <w:rStyle w:val="ae"/>
        <w:rFonts w:ascii="Courier New" w:hAnsi="Courier New" w:cs="Courier New"/>
        <w:noProof/>
      </w:rPr>
      <w:t>1</w:t>
    </w:r>
    <w:r w:rsidRPr="00BB703D">
      <w:rPr>
        <w:rStyle w:val="ae"/>
        <w:rFonts w:ascii="Courier New" w:hAnsi="Courier New" w:cs="Courier New"/>
      </w:rPr>
      <w:fldChar w:fldCharType="end"/>
    </w:r>
    <w:r w:rsidRPr="00BB703D">
      <w:rPr>
        <w:rStyle w:val="ae"/>
        <w:rFonts w:ascii="Courier New" w:hAnsi="Courier New" w:cs="Courier New"/>
      </w:rPr>
      <w:t xml:space="preserve"> of </w:t>
    </w:r>
    <w:r w:rsidRPr="00BB703D">
      <w:rPr>
        <w:rStyle w:val="ae"/>
        <w:rFonts w:ascii="Courier New" w:hAnsi="Courier New" w:cs="Courier New"/>
      </w:rPr>
      <w:fldChar w:fldCharType="begin"/>
    </w:r>
    <w:r w:rsidRPr="00BB703D">
      <w:rPr>
        <w:rStyle w:val="ae"/>
        <w:rFonts w:ascii="Courier New" w:hAnsi="Courier New" w:cs="Courier New"/>
      </w:rPr>
      <w:instrText xml:space="preserve"> NUMPAGES </w:instrText>
    </w:r>
    <w:r w:rsidRPr="00BB703D">
      <w:rPr>
        <w:rStyle w:val="ae"/>
        <w:rFonts w:ascii="Courier New" w:hAnsi="Courier New" w:cs="Courier New"/>
      </w:rPr>
      <w:fldChar w:fldCharType="separate"/>
    </w:r>
    <w:r w:rsidR="005F0EB2">
      <w:rPr>
        <w:rStyle w:val="ae"/>
        <w:rFonts w:ascii="Courier New" w:hAnsi="Courier New" w:cs="Courier New"/>
        <w:noProof/>
      </w:rPr>
      <w:t>7</w:t>
    </w:r>
    <w:r w:rsidRPr="00BB703D">
      <w:rPr>
        <w:rStyle w:val="ae"/>
        <w:rFonts w:ascii="Courier New" w:hAnsi="Courier New" w:cs="Courier New"/>
      </w:rPr>
      <w:fldChar w:fldCharType="end"/>
    </w:r>
  </w:p>
  <w:p w14:paraId="45AABB79" w14:textId="77777777" w:rsidR="00B73E3D" w:rsidRDefault="00B73E3D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64177E" w14:textId="77777777" w:rsidR="001F6942" w:rsidRDefault="001F6942" w:rsidP="00601FEB">
      <w:pPr>
        <w:pStyle w:val="a4"/>
        <w:spacing w:before="120" w:after="144"/>
        <w:ind w:firstLine="557"/>
      </w:pPr>
      <w:r>
        <w:separator/>
      </w:r>
    </w:p>
  </w:footnote>
  <w:footnote w:type="continuationSeparator" w:id="0">
    <w:p w14:paraId="6A515BEF" w14:textId="77777777" w:rsidR="001F6942" w:rsidRDefault="001F6942" w:rsidP="00601FEB">
      <w:pPr>
        <w:pStyle w:val="a4"/>
        <w:spacing w:before="120" w:after="144"/>
        <w:ind w:firstLine="557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CE21891" w14:textId="0DCE5842" w:rsidR="00B73E3D" w:rsidRPr="00DC19AF" w:rsidRDefault="00B73E3D" w:rsidP="00893FCE">
    <w:pPr>
      <w:pStyle w:val="ac"/>
      <w:pBdr>
        <w:bottom w:val="single" w:sz="6" w:space="0" w:color="auto"/>
      </w:pBdr>
      <w:jc w:val="both"/>
      <w:rPr>
        <w:rFonts w:ascii="Courier New" w:hAnsi="Courier New" w:cs="Courier New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AC0F3C" w14:textId="77777777" w:rsidR="00B73E3D" w:rsidRPr="004F62E8" w:rsidRDefault="00B73E3D" w:rsidP="00811064">
    <w:pPr>
      <w:pStyle w:val="ac"/>
      <w:pBdr>
        <w:bottom w:val="single" w:sz="6" w:space="0" w:color="auto"/>
      </w:pBdr>
      <w:ind w:firstLineChars="400" w:firstLine="720"/>
      <w:jc w:val="both"/>
      <w:rPr>
        <w:rFonts w:ascii="Courier New" w:hAnsi="Courier New" w:cs="Courier New"/>
      </w:rPr>
    </w:pPr>
    <w:r>
      <w:rPr>
        <w:rFonts w:hint="eastAsia"/>
      </w:rPr>
      <w:tab/>
    </w:r>
    <w:r>
      <w:rPr>
        <w:rFonts w:hint="eastAsia"/>
      </w:rPr>
      <w:tab/>
    </w:r>
  </w:p>
  <w:p w14:paraId="6ED12E29" w14:textId="77777777" w:rsidR="00B73E3D" w:rsidRPr="004F62E8" w:rsidRDefault="00B73E3D" w:rsidP="004F62E8">
    <w:pPr>
      <w:pStyle w:val="ac"/>
      <w:pBdr>
        <w:bottom w:val="single" w:sz="6" w:space="0" w:color="auto"/>
      </w:pBdr>
      <w:ind w:firstLineChars="400" w:firstLine="720"/>
      <w:jc w:val="both"/>
      <w:rPr>
        <w:rFonts w:ascii="Courier New" w:hAnsi="Courier New" w:cs="Courier New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A"/>
    <w:multiLevelType w:val="multilevel"/>
    <w:tmpl w:val="81DAE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5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>
    <w:nsid w:val="0000000B"/>
    <w:multiLevelType w:val="multilevel"/>
    <w:tmpl w:val="0000000B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cs="Times New Roman"/>
      </w:rPr>
    </w:lvl>
    <w:lvl w:ilvl="2" w:tentative="1">
      <w:start w:val="1"/>
      <w:numFmt w:val="decimal"/>
      <w:lvlText w:val="5.%3"/>
      <w:lvlJc w:val="left"/>
      <w:pPr>
        <w:ind w:left="720" w:hanging="720"/>
      </w:pPr>
      <w:rPr>
        <w:rFonts w:cs="Times New Roman"/>
      </w:rPr>
    </w:lvl>
    <w:lvl w:ilvl="3" w:tentative="1">
      <w:start w:val="1"/>
      <w:numFmt w:val="decimal"/>
      <w:isLgl/>
      <w:lvlText w:val="%1.%2.%3.%4"/>
      <w:lvlJc w:val="left"/>
      <w:pPr>
        <w:ind w:left="1080" w:hanging="1080"/>
      </w:pPr>
      <w:rPr>
        <w:rFonts w:cs="Times New Roman"/>
      </w:rPr>
    </w:lvl>
    <w:lvl w:ilvl="4" w:tentative="1">
      <w:start w:val="1"/>
      <w:numFmt w:val="decimal"/>
      <w:isLgl/>
      <w:lvlText w:val="%1.%2.%3.%4.%5"/>
      <w:lvlJc w:val="left"/>
      <w:pPr>
        <w:ind w:left="1440" w:hanging="1440"/>
      </w:pPr>
      <w:rPr>
        <w:rFonts w:cs="Times New Roman"/>
      </w:rPr>
    </w:lvl>
    <w:lvl w:ilvl="5" w:tentative="1">
      <w:start w:val="1"/>
      <w:numFmt w:val="decimal"/>
      <w:isLgl/>
      <w:lvlText w:val="%1.%2.%3.%4.%5.%6"/>
      <w:lvlJc w:val="left"/>
      <w:pPr>
        <w:ind w:left="1440" w:hanging="1440"/>
      </w:pPr>
      <w:rPr>
        <w:rFonts w:cs="Times New Roman"/>
      </w:rPr>
    </w:lvl>
    <w:lvl w:ilvl="6" w:tentative="1">
      <w:start w:val="1"/>
      <w:numFmt w:val="decimal"/>
      <w:isLgl/>
      <w:lvlText w:val="%1.%2.%3.%4.%5.%6.%7"/>
      <w:lvlJc w:val="left"/>
      <w:pPr>
        <w:ind w:left="1800" w:hanging="1800"/>
      </w:pPr>
      <w:rPr>
        <w:rFonts w:cs="Times New Roman"/>
      </w:rPr>
    </w:lvl>
    <w:lvl w:ilvl="7" w:tentative="1">
      <w:start w:val="1"/>
      <w:numFmt w:val="decimal"/>
      <w:isLgl/>
      <w:lvlText w:val="%1.%2.%3.%4.%5.%6.%7.%8"/>
      <w:lvlJc w:val="left"/>
      <w:pPr>
        <w:ind w:left="2160" w:hanging="2160"/>
      </w:pPr>
      <w:rPr>
        <w:rFonts w:cs="Times New Roman"/>
      </w:rPr>
    </w:lvl>
    <w:lvl w:ilvl="8" w:tentative="1">
      <w:start w:val="1"/>
      <w:numFmt w:val="decimal"/>
      <w:isLgl/>
      <w:lvlText w:val="%1.%2.%3.%4.%5.%6.%7.%8.%9"/>
      <w:lvlJc w:val="left"/>
      <w:pPr>
        <w:ind w:left="2160" w:hanging="2160"/>
      </w:pPr>
      <w:rPr>
        <w:rFonts w:cs="Times New Roman"/>
      </w:rPr>
    </w:lvl>
  </w:abstractNum>
  <w:abstractNum w:abstractNumId="2">
    <w:nsid w:val="014E3DEC"/>
    <w:multiLevelType w:val="multilevel"/>
    <w:tmpl w:val="ACDC1038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3A92A5F"/>
    <w:multiLevelType w:val="hybridMultilevel"/>
    <w:tmpl w:val="68E48492"/>
    <w:lvl w:ilvl="0" w:tplc="0409000F">
      <w:start w:val="1"/>
      <w:numFmt w:val="decimal"/>
      <w:lvlText w:val="%1."/>
      <w:lvlJc w:val="left"/>
      <w:pPr>
        <w:ind w:left="1014" w:hanging="420"/>
      </w:pPr>
    </w:lvl>
    <w:lvl w:ilvl="1" w:tplc="04090019" w:tentative="1">
      <w:start w:val="1"/>
      <w:numFmt w:val="lowerLetter"/>
      <w:lvlText w:val="%2)"/>
      <w:lvlJc w:val="left"/>
      <w:pPr>
        <w:ind w:left="1434" w:hanging="420"/>
      </w:pPr>
    </w:lvl>
    <w:lvl w:ilvl="2" w:tplc="0409001B" w:tentative="1">
      <w:start w:val="1"/>
      <w:numFmt w:val="lowerRoman"/>
      <w:lvlText w:val="%3."/>
      <w:lvlJc w:val="right"/>
      <w:pPr>
        <w:ind w:left="1854" w:hanging="420"/>
      </w:pPr>
    </w:lvl>
    <w:lvl w:ilvl="3" w:tplc="0409000F" w:tentative="1">
      <w:start w:val="1"/>
      <w:numFmt w:val="decimal"/>
      <w:lvlText w:val="%4."/>
      <w:lvlJc w:val="left"/>
      <w:pPr>
        <w:ind w:left="2274" w:hanging="420"/>
      </w:pPr>
    </w:lvl>
    <w:lvl w:ilvl="4" w:tplc="04090019" w:tentative="1">
      <w:start w:val="1"/>
      <w:numFmt w:val="lowerLetter"/>
      <w:lvlText w:val="%5)"/>
      <w:lvlJc w:val="left"/>
      <w:pPr>
        <w:ind w:left="2694" w:hanging="420"/>
      </w:pPr>
    </w:lvl>
    <w:lvl w:ilvl="5" w:tplc="0409001B" w:tentative="1">
      <w:start w:val="1"/>
      <w:numFmt w:val="lowerRoman"/>
      <w:lvlText w:val="%6."/>
      <w:lvlJc w:val="right"/>
      <w:pPr>
        <w:ind w:left="3114" w:hanging="420"/>
      </w:pPr>
    </w:lvl>
    <w:lvl w:ilvl="6" w:tplc="0409000F" w:tentative="1">
      <w:start w:val="1"/>
      <w:numFmt w:val="decimal"/>
      <w:lvlText w:val="%7."/>
      <w:lvlJc w:val="left"/>
      <w:pPr>
        <w:ind w:left="3534" w:hanging="420"/>
      </w:pPr>
    </w:lvl>
    <w:lvl w:ilvl="7" w:tplc="04090019" w:tentative="1">
      <w:start w:val="1"/>
      <w:numFmt w:val="lowerLetter"/>
      <w:lvlText w:val="%8)"/>
      <w:lvlJc w:val="left"/>
      <w:pPr>
        <w:ind w:left="3954" w:hanging="420"/>
      </w:pPr>
    </w:lvl>
    <w:lvl w:ilvl="8" w:tplc="0409001B" w:tentative="1">
      <w:start w:val="1"/>
      <w:numFmt w:val="lowerRoman"/>
      <w:lvlText w:val="%9."/>
      <w:lvlJc w:val="right"/>
      <w:pPr>
        <w:ind w:left="4374" w:hanging="420"/>
      </w:pPr>
    </w:lvl>
  </w:abstractNum>
  <w:abstractNum w:abstractNumId="4">
    <w:nsid w:val="08623754"/>
    <w:multiLevelType w:val="hybridMultilevel"/>
    <w:tmpl w:val="8C6A634A"/>
    <w:lvl w:ilvl="0" w:tplc="64D6DC60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0C4D1B0C"/>
    <w:multiLevelType w:val="multilevel"/>
    <w:tmpl w:val="46D85F44"/>
    <w:lvl w:ilvl="0">
      <w:start w:val="1"/>
      <w:numFmt w:val="decimal"/>
      <w:lvlText w:val="%1"/>
      <w:lvlJc w:val="left"/>
      <w:pPr>
        <w:ind w:left="425" w:hanging="425"/>
      </w:pPr>
      <w:rPr>
        <w:sz w:val="44"/>
        <w:szCs w:val="4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1295209C"/>
    <w:multiLevelType w:val="multilevel"/>
    <w:tmpl w:val="9666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2DB0CEB"/>
    <w:multiLevelType w:val="hybridMultilevel"/>
    <w:tmpl w:val="86284462"/>
    <w:lvl w:ilvl="0" w:tplc="0409000F">
      <w:start w:val="1"/>
      <w:numFmt w:val="decimal"/>
      <w:lvlText w:val="%1."/>
      <w:lvlJc w:val="left"/>
      <w:pPr>
        <w:ind w:left="1014" w:hanging="420"/>
      </w:pPr>
    </w:lvl>
    <w:lvl w:ilvl="1" w:tplc="04090019" w:tentative="1">
      <w:start w:val="1"/>
      <w:numFmt w:val="lowerLetter"/>
      <w:lvlText w:val="%2)"/>
      <w:lvlJc w:val="left"/>
      <w:pPr>
        <w:ind w:left="1434" w:hanging="420"/>
      </w:pPr>
    </w:lvl>
    <w:lvl w:ilvl="2" w:tplc="0409001B" w:tentative="1">
      <w:start w:val="1"/>
      <w:numFmt w:val="lowerRoman"/>
      <w:lvlText w:val="%3."/>
      <w:lvlJc w:val="right"/>
      <w:pPr>
        <w:ind w:left="1854" w:hanging="420"/>
      </w:pPr>
    </w:lvl>
    <w:lvl w:ilvl="3" w:tplc="0409000F" w:tentative="1">
      <w:start w:val="1"/>
      <w:numFmt w:val="decimal"/>
      <w:lvlText w:val="%4."/>
      <w:lvlJc w:val="left"/>
      <w:pPr>
        <w:ind w:left="2274" w:hanging="420"/>
      </w:pPr>
    </w:lvl>
    <w:lvl w:ilvl="4" w:tplc="04090019" w:tentative="1">
      <w:start w:val="1"/>
      <w:numFmt w:val="lowerLetter"/>
      <w:lvlText w:val="%5)"/>
      <w:lvlJc w:val="left"/>
      <w:pPr>
        <w:ind w:left="2694" w:hanging="420"/>
      </w:pPr>
    </w:lvl>
    <w:lvl w:ilvl="5" w:tplc="0409001B" w:tentative="1">
      <w:start w:val="1"/>
      <w:numFmt w:val="lowerRoman"/>
      <w:lvlText w:val="%6."/>
      <w:lvlJc w:val="right"/>
      <w:pPr>
        <w:ind w:left="3114" w:hanging="420"/>
      </w:pPr>
    </w:lvl>
    <w:lvl w:ilvl="6" w:tplc="0409000F" w:tentative="1">
      <w:start w:val="1"/>
      <w:numFmt w:val="decimal"/>
      <w:lvlText w:val="%7."/>
      <w:lvlJc w:val="left"/>
      <w:pPr>
        <w:ind w:left="3534" w:hanging="420"/>
      </w:pPr>
    </w:lvl>
    <w:lvl w:ilvl="7" w:tplc="04090019" w:tentative="1">
      <w:start w:val="1"/>
      <w:numFmt w:val="lowerLetter"/>
      <w:lvlText w:val="%8)"/>
      <w:lvlJc w:val="left"/>
      <w:pPr>
        <w:ind w:left="3954" w:hanging="420"/>
      </w:pPr>
    </w:lvl>
    <w:lvl w:ilvl="8" w:tplc="0409001B" w:tentative="1">
      <w:start w:val="1"/>
      <w:numFmt w:val="lowerRoman"/>
      <w:lvlText w:val="%9."/>
      <w:lvlJc w:val="right"/>
      <w:pPr>
        <w:ind w:left="4374" w:hanging="420"/>
      </w:pPr>
    </w:lvl>
  </w:abstractNum>
  <w:abstractNum w:abstractNumId="8">
    <w:nsid w:val="155E73B6"/>
    <w:multiLevelType w:val="multilevel"/>
    <w:tmpl w:val="46D85F44"/>
    <w:lvl w:ilvl="0">
      <w:start w:val="1"/>
      <w:numFmt w:val="decimal"/>
      <w:lvlText w:val="%1"/>
      <w:lvlJc w:val="left"/>
      <w:pPr>
        <w:ind w:left="425" w:hanging="425"/>
      </w:pPr>
      <w:rPr>
        <w:sz w:val="44"/>
        <w:szCs w:val="44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1B3169B5"/>
    <w:multiLevelType w:val="hybridMultilevel"/>
    <w:tmpl w:val="0436EBC4"/>
    <w:lvl w:ilvl="0" w:tplc="200010C0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1E665577"/>
    <w:multiLevelType w:val="hybridMultilevel"/>
    <w:tmpl w:val="EF42788E"/>
    <w:lvl w:ilvl="0" w:tplc="45F43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2FB6E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72E89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016627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AD8C5A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EB63C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DA8CC1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6722C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C8EA33D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1">
    <w:nsid w:val="2D7F2E38"/>
    <w:multiLevelType w:val="multilevel"/>
    <w:tmpl w:val="9730945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E330E00"/>
    <w:multiLevelType w:val="multilevel"/>
    <w:tmpl w:val="A7D4FC2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8051AE"/>
    <w:multiLevelType w:val="multilevel"/>
    <w:tmpl w:val="9BD4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2064B7D"/>
    <w:multiLevelType w:val="hybridMultilevel"/>
    <w:tmpl w:val="7D6633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36E76F57"/>
    <w:multiLevelType w:val="hybridMultilevel"/>
    <w:tmpl w:val="854ADD52"/>
    <w:lvl w:ilvl="0" w:tplc="96D044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9A647F4"/>
    <w:multiLevelType w:val="hybridMultilevel"/>
    <w:tmpl w:val="2216F43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DC15F67"/>
    <w:multiLevelType w:val="hybridMultilevel"/>
    <w:tmpl w:val="A1827476"/>
    <w:lvl w:ilvl="0" w:tplc="B6A0AF8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448E40A2"/>
    <w:multiLevelType w:val="hybridMultilevel"/>
    <w:tmpl w:val="8C344160"/>
    <w:lvl w:ilvl="0" w:tplc="0409000F">
      <w:start w:val="1"/>
      <w:numFmt w:val="decimal"/>
      <w:lvlText w:val="%1."/>
      <w:lvlJc w:val="left"/>
      <w:pPr>
        <w:ind w:left="1014" w:hanging="420"/>
      </w:pPr>
    </w:lvl>
    <w:lvl w:ilvl="1" w:tplc="04090019" w:tentative="1">
      <w:start w:val="1"/>
      <w:numFmt w:val="lowerLetter"/>
      <w:lvlText w:val="%2)"/>
      <w:lvlJc w:val="left"/>
      <w:pPr>
        <w:ind w:left="1434" w:hanging="420"/>
      </w:pPr>
    </w:lvl>
    <w:lvl w:ilvl="2" w:tplc="0409001B" w:tentative="1">
      <w:start w:val="1"/>
      <w:numFmt w:val="lowerRoman"/>
      <w:lvlText w:val="%3."/>
      <w:lvlJc w:val="right"/>
      <w:pPr>
        <w:ind w:left="1854" w:hanging="420"/>
      </w:pPr>
    </w:lvl>
    <w:lvl w:ilvl="3" w:tplc="0409000F" w:tentative="1">
      <w:start w:val="1"/>
      <w:numFmt w:val="decimal"/>
      <w:lvlText w:val="%4."/>
      <w:lvlJc w:val="left"/>
      <w:pPr>
        <w:ind w:left="2274" w:hanging="420"/>
      </w:pPr>
    </w:lvl>
    <w:lvl w:ilvl="4" w:tplc="04090019" w:tentative="1">
      <w:start w:val="1"/>
      <w:numFmt w:val="lowerLetter"/>
      <w:lvlText w:val="%5)"/>
      <w:lvlJc w:val="left"/>
      <w:pPr>
        <w:ind w:left="2694" w:hanging="420"/>
      </w:pPr>
    </w:lvl>
    <w:lvl w:ilvl="5" w:tplc="0409001B" w:tentative="1">
      <w:start w:val="1"/>
      <w:numFmt w:val="lowerRoman"/>
      <w:lvlText w:val="%6."/>
      <w:lvlJc w:val="right"/>
      <w:pPr>
        <w:ind w:left="3114" w:hanging="420"/>
      </w:pPr>
    </w:lvl>
    <w:lvl w:ilvl="6" w:tplc="0409000F" w:tentative="1">
      <w:start w:val="1"/>
      <w:numFmt w:val="decimal"/>
      <w:lvlText w:val="%7."/>
      <w:lvlJc w:val="left"/>
      <w:pPr>
        <w:ind w:left="3534" w:hanging="420"/>
      </w:pPr>
    </w:lvl>
    <w:lvl w:ilvl="7" w:tplc="04090019" w:tentative="1">
      <w:start w:val="1"/>
      <w:numFmt w:val="lowerLetter"/>
      <w:lvlText w:val="%8)"/>
      <w:lvlJc w:val="left"/>
      <w:pPr>
        <w:ind w:left="3954" w:hanging="420"/>
      </w:pPr>
    </w:lvl>
    <w:lvl w:ilvl="8" w:tplc="0409001B" w:tentative="1">
      <w:start w:val="1"/>
      <w:numFmt w:val="lowerRoman"/>
      <w:lvlText w:val="%9."/>
      <w:lvlJc w:val="right"/>
      <w:pPr>
        <w:ind w:left="4374" w:hanging="420"/>
      </w:pPr>
    </w:lvl>
  </w:abstractNum>
  <w:abstractNum w:abstractNumId="19">
    <w:nsid w:val="48A52C69"/>
    <w:multiLevelType w:val="hybridMultilevel"/>
    <w:tmpl w:val="058AD14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4E8D2D12"/>
    <w:multiLevelType w:val="hybridMultilevel"/>
    <w:tmpl w:val="68D8B5C2"/>
    <w:lvl w:ilvl="0" w:tplc="0409000B">
      <w:start w:val="1"/>
      <w:numFmt w:val="bullet"/>
      <w:lvlText w:val=""/>
      <w:lvlJc w:val="left"/>
      <w:pPr>
        <w:ind w:left="1314" w:hanging="7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434" w:hanging="420"/>
      </w:pPr>
    </w:lvl>
    <w:lvl w:ilvl="2" w:tplc="0409001B" w:tentative="1">
      <w:start w:val="1"/>
      <w:numFmt w:val="lowerRoman"/>
      <w:lvlText w:val="%3."/>
      <w:lvlJc w:val="right"/>
      <w:pPr>
        <w:ind w:left="1854" w:hanging="420"/>
      </w:pPr>
    </w:lvl>
    <w:lvl w:ilvl="3" w:tplc="0409000F" w:tentative="1">
      <w:start w:val="1"/>
      <w:numFmt w:val="decimal"/>
      <w:lvlText w:val="%4."/>
      <w:lvlJc w:val="left"/>
      <w:pPr>
        <w:ind w:left="2274" w:hanging="420"/>
      </w:pPr>
    </w:lvl>
    <w:lvl w:ilvl="4" w:tplc="04090019" w:tentative="1">
      <w:start w:val="1"/>
      <w:numFmt w:val="lowerLetter"/>
      <w:lvlText w:val="%5)"/>
      <w:lvlJc w:val="left"/>
      <w:pPr>
        <w:ind w:left="2694" w:hanging="420"/>
      </w:pPr>
    </w:lvl>
    <w:lvl w:ilvl="5" w:tplc="0409001B" w:tentative="1">
      <w:start w:val="1"/>
      <w:numFmt w:val="lowerRoman"/>
      <w:lvlText w:val="%6."/>
      <w:lvlJc w:val="right"/>
      <w:pPr>
        <w:ind w:left="3114" w:hanging="420"/>
      </w:pPr>
    </w:lvl>
    <w:lvl w:ilvl="6" w:tplc="0409000F" w:tentative="1">
      <w:start w:val="1"/>
      <w:numFmt w:val="decimal"/>
      <w:lvlText w:val="%7."/>
      <w:lvlJc w:val="left"/>
      <w:pPr>
        <w:ind w:left="3534" w:hanging="420"/>
      </w:pPr>
    </w:lvl>
    <w:lvl w:ilvl="7" w:tplc="04090019" w:tentative="1">
      <w:start w:val="1"/>
      <w:numFmt w:val="lowerLetter"/>
      <w:lvlText w:val="%8)"/>
      <w:lvlJc w:val="left"/>
      <w:pPr>
        <w:ind w:left="3954" w:hanging="420"/>
      </w:pPr>
    </w:lvl>
    <w:lvl w:ilvl="8" w:tplc="0409001B" w:tentative="1">
      <w:start w:val="1"/>
      <w:numFmt w:val="lowerRoman"/>
      <w:lvlText w:val="%9."/>
      <w:lvlJc w:val="right"/>
      <w:pPr>
        <w:ind w:left="4374" w:hanging="420"/>
      </w:pPr>
    </w:lvl>
  </w:abstractNum>
  <w:abstractNum w:abstractNumId="21">
    <w:nsid w:val="4EEA3172"/>
    <w:multiLevelType w:val="hybridMultilevel"/>
    <w:tmpl w:val="5D26DF40"/>
    <w:lvl w:ilvl="0" w:tplc="0409000F">
      <w:start w:val="1"/>
      <w:numFmt w:val="decimal"/>
      <w:lvlText w:val="%1."/>
      <w:lvlJc w:val="left"/>
      <w:pPr>
        <w:ind w:left="1014" w:hanging="420"/>
      </w:pPr>
    </w:lvl>
    <w:lvl w:ilvl="1" w:tplc="04090019" w:tentative="1">
      <w:start w:val="1"/>
      <w:numFmt w:val="lowerLetter"/>
      <w:lvlText w:val="%2)"/>
      <w:lvlJc w:val="left"/>
      <w:pPr>
        <w:ind w:left="1434" w:hanging="420"/>
      </w:pPr>
    </w:lvl>
    <w:lvl w:ilvl="2" w:tplc="0409001B" w:tentative="1">
      <w:start w:val="1"/>
      <w:numFmt w:val="lowerRoman"/>
      <w:lvlText w:val="%3."/>
      <w:lvlJc w:val="right"/>
      <w:pPr>
        <w:ind w:left="1854" w:hanging="420"/>
      </w:pPr>
    </w:lvl>
    <w:lvl w:ilvl="3" w:tplc="0409000F" w:tentative="1">
      <w:start w:val="1"/>
      <w:numFmt w:val="decimal"/>
      <w:lvlText w:val="%4."/>
      <w:lvlJc w:val="left"/>
      <w:pPr>
        <w:ind w:left="2274" w:hanging="420"/>
      </w:pPr>
    </w:lvl>
    <w:lvl w:ilvl="4" w:tplc="04090019" w:tentative="1">
      <w:start w:val="1"/>
      <w:numFmt w:val="lowerLetter"/>
      <w:lvlText w:val="%5)"/>
      <w:lvlJc w:val="left"/>
      <w:pPr>
        <w:ind w:left="2694" w:hanging="420"/>
      </w:pPr>
    </w:lvl>
    <w:lvl w:ilvl="5" w:tplc="0409001B" w:tentative="1">
      <w:start w:val="1"/>
      <w:numFmt w:val="lowerRoman"/>
      <w:lvlText w:val="%6."/>
      <w:lvlJc w:val="right"/>
      <w:pPr>
        <w:ind w:left="3114" w:hanging="420"/>
      </w:pPr>
    </w:lvl>
    <w:lvl w:ilvl="6" w:tplc="0409000F" w:tentative="1">
      <w:start w:val="1"/>
      <w:numFmt w:val="decimal"/>
      <w:lvlText w:val="%7."/>
      <w:lvlJc w:val="left"/>
      <w:pPr>
        <w:ind w:left="3534" w:hanging="420"/>
      </w:pPr>
    </w:lvl>
    <w:lvl w:ilvl="7" w:tplc="04090019" w:tentative="1">
      <w:start w:val="1"/>
      <w:numFmt w:val="lowerLetter"/>
      <w:lvlText w:val="%8)"/>
      <w:lvlJc w:val="left"/>
      <w:pPr>
        <w:ind w:left="3954" w:hanging="420"/>
      </w:pPr>
    </w:lvl>
    <w:lvl w:ilvl="8" w:tplc="0409001B" w:tentative="1">
      <w:start w:val="1"/>
      <w:numFmt w:val="lowerRoman"/>
      <w:lvlText w:val="%9."/>
      <w:lvlJc w:val="right"/>
      <w:pPr>
        <w:ind w:left="4374" w:hanging="420"/>
      </w:pPr>
    </w:lvl>
  </w:abstractNum>
  <w:abstractNum w:abstractNumId="22">
    <w:nsid w:val="4FD90662"/>
    <w:multiLevelType w:val="hybridMultilevel"/>
    <w:tmpl w:val="36548798"/>
    <w:lvl w:ilvl="0" w:tplc="0409000F">
      <w:start w:val="1"/>
      <w:numFmt w:val="decimal"/>
      <w:lvlText w:val="%1."/>
      <w:lvlJc w:val="left"/>
      <w:pPr>
        <w:ind w:left="1014" w:hanging="420"/>
      </w:pPr>
    </w:lvl>
    <w:lvl w:ilvl="1" w:tplc="04090019" w:tentative="1">
      <w:start w:val="1"/>
      <w:numFmt w:val="lowerLetter"/>
      <w:lvlText w:val="%2)"/>
      <w:lvlJc w:val="left"/>
      <w:pPr>
        <w:ind w:left="1434" w:hanging="420"/>
      </w:pPr>
    </w:lvl>
    <w:lvl w:ilvl="2" w:tplc="0409001B" w:tentative="1">
      <w:start w:val="1"/>
      <w:numFmt w:val="lowerRoman"/>
      <w:lvlText w:val="%3."/>
      <w:lvlJc w:val="right"/>
      <w:pPr>
        <w:ind w:left="1854" w:hanging="420"/>
      </w:pPr>
    </w:lvl>
    <w:lvl w:ilvl="3" w:tplc="0409000F" w:tentative="1">
      <w:start w:val="1"/>
      <w:numFmt w:val="decimal"/>
      <w:lvlText w:val="%4."/>
      <w:lvlJc w:val="left"/>
      <w:pPr>
        <w:ind w:left="2274" w:hanging="420"/>
      </w:pPr>
    </w:lvl>
    <w:lvl w:ilvl="4" w:tplc="04090019" w:tentative="1">
      <w:start w:val="1"/>
      <w:numFmt w:val="lowerLetter"/>
      <w:lvlText w:val="%5)"/>
      <w:lvlJc w:val="left"/>
      <w:pPr>
        <w:ind w:left="2694" w:hanging="420"/>
      </w:pPr>
    </w:lvl>
    <w:lvl w:ilvl="5" w:tplc="0409001B" w:tentative="1">
      <w:start w:val="1"/>
      <w:numFmt w:val="lowerRoman"/>
      <w:lvlText w:val="%6."/>
      <w:lvlJc w:val="right"/>
      <w:pPr>
        <w:ind w:left="3114" w:hanging="420"/>
      </w:pPr>
    </w:lvl>
    <w:lvl w:ilvl="6" w:tplc="0409000F" w:tentative="1">
      <w:start w:val="1"/>
      <w:numFmt w:val="decimal"/>
      <w:lvlText w:val="%7."/>
      <w:lvlJc w:val="left"/>
      <w:pPr>
        <w:ind w:left="3534" w:hanging="420"/>
      </w:pPr>
    </w:lvl>
    <w:lvl w:ilvl="7" w:tplc="04090019" w:tentative="1">
      <w:start w:val="1"/>
      <w:numFmt w:val="lowerLetter"/>
      <w:lvlText w:val="%8)"/>
      <w:lvlJc w:val="left"/>
      <w:pPr>
        <w:ind w:left="3954" w:hanging="420"/>
      </w:pPr>
    </w:lvl>
    <w:lvl w:ilvl="8" w:tplc="0409001B" w:tentative="1">
      <w:start w:val="1"/>
      <w:numFmt w:val="lowerRoman"/>
      <w:lvlText w:val="%9."/>
      <w:lvlJc w:val="right"/>
      <w:pPr>
        <w:ind w:left="4374" w:hanging="420"/>
      </w:pPr>
    </w:lvl>
  </w:abstractNum>
  <w:abstractNum w:abstractNumId="23">
    <w:nsid w:val="51574FBD"/>
    <w:multiLevelType w:val="multilevel"/>
    <w:tmpl w:val="81DAEE72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1" w:hanging="720"/>
      </w:pPr>
      <w:rPr>
        <w:rFonts w:hint="default"/>
        <w:color w:val="auto"/>
      </w:rPr>
    </w:lvl>
    <w:lvl w:ilvl="2">
      <w:start w:val="1"/>
      <w:numFmt w:val="decimal"/>
      <w:lvlText w:val="5.%3"/>
      <w:lvlJc w:val="left"/>
      <w:pPr>
        <w:ind w:left="861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22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1" w:hanging="2160"/>
      </w:pPr>
      <w:rPr>
        <w:rFonts w:hint="default"/>
      </w:rPr>
    </w:lvl>
  </w:abstractNum>
  <w:abstractNum w:abstractNumId="24">
    <w:nsid w:val="5571270B"/>
    <w:multiLevelType w:val="hybridMultilevel"/>
    <w:tmpl w:val="323CB8F2"/>
    <w:lvl w:ilvl="0" w:tplc="0409000F">
      <w:start w:val="1"/>
      <w:numFmt w:val="decimal"/>
      <w:lvlText w:val="%1."/>
      <w:lvlJc w:val="left"/>
      <w:pPr>
        <w:ind w:left="1014" w:hanging="420"/>
      </w:pPr>
    </w:lvl>
    <w:lvl w:ilvl="1" w:tplc="04090019" w:tentative="1">
      <w:start w:val="1"/>
      <w:numFmt w:val="lowerLetter"/>
      <w:lvlText w:val="%2)"/>
      <w:lvlJc w:val="left"/>
      <w:pPr>
        <w:ind w:left="1434" w:hanging="420"/>
      </w:pPr>
    </w:lvl>
    <w:lvl w:ilvl="2" w:tplc="0409001B" w:tentative="1">
      <w:start w:val="1"/>
      <w:numFmt w:val="lowerRoman"/>
      <w:lvlText w:val="%3."/>
      <w:lvlJc w:val="right"/>
      <w:pPr>
        <w:ind w:left="1854" w:hanging="420"/>
      </w:pPr>
    </w:lvl>
    <w:lvl w:ilvl="3" w:tplc="0409000F" w:tentative="1">
      <w:start w:val="1"/>
      <w:numFmt w:val="decimal"/>
      <w:lvlText w:val="%4."/>
      <w:lvlJc w:val="left"/>
      <w:pPr>
        <w:ind w:left="2274" w:hanging="420"/>
      </w:pPr>
    </w:lvl>
    <w:lvl w:ilvl="4" w:tplc="04090019" w:tentative="1">
      <w:start w:val="1"/>
      <w:numFmt w:val="lowerLetter"/>
      <w:lvlText w:val="%5)"/>
      <w:lvlJc w:val="left"/>
      <w:pPr>
        <w:ind w:left="2694" w:hanging="420"/>
      </w:pPr>
    </w:lvl>
    <w:lvl w:ilvl="5" w:tplc="0409001B" w:tentative="1">
      <w:start w:val="1"/>
      <w:numFmt w:val="lowerRoman"/>
      <w:lvlText w:val="%6."/>
      <w:lvlJc w:val="right"/>
      <w:pPr>
        <w:ind w:left="3114" w:hanging="420"/>
      </w:pPr>
    </w:lvl>
    <w:lvl w:ilvl="6" w:tplc="0409000F" w:tentative="1">
      <w:start w:val="1"/>
      <w:numFmt w:val="decimal"/>
      <w:lvlText w:val="%7."/>
      <w:lvlJc w:val="left"/>
      <w:pPr>
        <w:ind w:left="3534" w:hanging="420"/>
      </w:pPr>
    </w:lvl>
    <w:lvl w:ilvl="7" w:tplc="04090019" w:tentative="1">
      <w:start w:val="1"/>
      <w:numFmt w:val="lowerLetter"/>
      <w:lvlText w:val="%8)"/>
      <w:lvlJc w:val="left"/>
      <w:pPr>
        <w:ind w:left="3954" w:hanging="420"/>
      </w:pPr>
    </w:lvl>
    <w:lvl w:ilvl="8" w:tplc="0409001B" w:tentative="1">
      <w:start w:val="1"/>
      <w:numFmt w:val="lowerRoman"/>
      <w:lvlText w:val="%9."/>
      <w:lvlJc w:val="right"/>
      <w:pPr>
        <w:ind w:left="4374" w:hanging="420"/>
      </w:pPr>
    </w:lvl>
  </w:abstractNum>
  <w:abstractNum w:abstractNumId="25">
    <w:nsid w:val="56460090"/>
    <w:multiLevelType w:val="hybridMultilevel"/>
    <w:tmpl w:val="F74253EC"/>
    <w:lvl w:ilvl="0" w:tplc="D2303D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65E0F5D"/>
    <w:multiLevelType w:val="multilevel"/>
    <w:tmpl w:val="3A88EAF6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79B101A"/>
    <w:multiLevelType w:val="singleLevel"/>
    <w:tmpl w:val="579B101A"/>
    <w:lvl w:ilvl="0">
      <w:start w:val="2"/>
      <w:numFmt w:val="decimal"/>
      <w:suff w:val="nothing"/>
      <w:lvlText w:val="(%1)"/>
      <w:lvlJc w:val="left"/>
    </w:lvl>
  </w:abstractNum>
  <w:abstractNum w:abstractNumId="28">
    <w:nsid w:val="579EEDA0"/>
    <w:multiLevelType w:val="singleLevel"/>
    <w:tmpl w:val="579EEDA0"/>
    <w:lvl w:ilvl="0">
      <w:start w:val="4"/>
      <w:numFmt w:val="chineseCounting"/>
      <w:suff w:val="nothing"/>
      <w:lvlText w:val="%1、"/>
      <w:lvlJc w:val="left"/>
    </w:lvl>
  </w:abstractNum>
  <w:abstractNum w:abstractNumId="29">
    <w:nsid w:val="579EEEB6"/>
    <w:multiLevelType w:val="singleLevel"/>
    <w:tmpl w:val="579EEEB6"/>
    <w:lvl w:ilvl="0">
      <w:start w:val="2"/>
      <w:numFmt w:val="decimal"/>
      <w:suff w:val="nothing"/>
      <w:lvlText w:val="%1、"/>
      <w:lvlJc w:val="left"/>
    </w:lvl>
  </w:abstractNum>
  <w:abstractNum w:abstractNumId="30">
    <w:nsid w:val="57F461B8"/>
    <w:multiLevelType w:val="hybridMultilevel"/>
    <w:tmpl w:val="3DB0015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587B1DFE"/>
    <w:multiLevelType w:val="hybridMultilevel"/>
    <w:tmpl w:val="94226B6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2">
    <w:nsid w:val="588F1CDF"/>
    <w:multiLevelType w:val="multilevel"/>
    <w:tmpl w:val="12746F84"/>
    <w:lvl w:ilvl="0">
      <w:start w:val="1"/>
      <w:numFmt w:val="chineseCountingThousand"/>
      <w:pStyle w:val="1"/>
      <w:lvlText w:val="%1."/>
      <w:lvlJc w:val="left"/>
      <w:pPr>
        <w:tabs>
          <w:tab w:val="num" w:pos="284"/>
        </w:tabs>
        <w:ind w:left="284" w:hanging="284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4">
      <w:start w:val="1"/>
      <w:numFmt w:val="decimal"/>
      <w:pStyle w:val="5"/>
      <w:isLgl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isLgl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3">
    <w:nsid w:val="5CBF50D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4">
    <w:nsid w:val="627B5C02"/>
    <w:multiLevelType w:val="multilevel"/>
    <w:tmpl w:val="EDBA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637C6A6D"/>
    <w:multiLevelType w:val="multilevel"/>
    <w:tmpl w:val="81DAEE72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1" w:hanging="720"/>
      </w:pPr>
      <w:rPr>
        <w:rFonts w:hint="default"/>
        <w:color w:val="auto"/>
      </w:rPr>
    </w:lvl>
    <w:lvl w:ilvl="2">
      <w:start w:val="1"/>
      <w:numFmt w:val="decimal"/>
      <w:lvlText w:val="5.%3"/>
      <w:lvlJc w:val="left"/>
      <w:pPr>
        <w:ind w:left="861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22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1" w:hanging="2160"/>
      </w:pPr>
      <w:rPr>
        <w:rFonts w:hint="default"/>
      </w:rPr>
    </w:lvl>
  </w:abstractNum>
  <w:abstractNum w:abstractNumId="36">
    <w:nsid w:val="66AF193F"/>
    <w:multiLevelType w:val="multilevel"/>
    <w:tmpl w:val="74822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6AB43A68"/>
    <w:multiLevelType w:val="hybridMultilevel"/>
    <w:tmpl w:val="F37A1456"/>
    <w:lvl w:ilvl="0" w:tplc="04090003">
      <w:start w:val="1"/>
      <w:numFmt w:val="bullet"/>
      <w:lvlText w:val="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8">
    <w:nsid w:val="6C1F1E7F"/>
    <w:multiLevelType w:val="multilevel"/>
    <w:tmpl w:val="81DAEE72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61" w:hanging="720"/>
      </w:pPr>
      <w:rPr>
        <w:rFonts w:hint="default"/>
        <w:color w:val="auto"/>
      </w:rPr>
    </w:lvl>
    <w:lvl w:ilvl="2">
      <w:start w:val="1"/>
      <w:numFmt w:val="decimal"/>
      <w:lvlText w:val="5.%3"/>
      <w:lvlJc w:val="left"/>
      <w:pPr>
        <w:ind w:left="861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22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1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01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01" w:hanging="2160"/>
      </w:pPr>
      <w:rPr>
        <w:rFonts w:hint="default"/>
      </w:rPr>
    </w:lvl>
  </w:abstractNum>
  <w:abstractNum w:abstractNumId="39">
    <w:nsid w:val="6CEA2025"/>
    <w:multiLevelType w:val="multilevel"/>
    <w:tmpl w:val="9CD87C78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a"/>
      <w:suff w:val="nothing"/>
      <w:lvlText w:val="%1%2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2">
      <w:start w:val="1"/>
      <w:numFmt w:val="decimal"/>
      <w:pStyle w:val="a0"/>
      <w:suff w:val="nothing"/>
      <w:lvlText w:val="%1%2.%3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pStyle w:val="a1"/>
      <w:suff w:val="nothing"/>
      <w:lvlText w:val="%1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pStyle w:val="a2"/>
      <w:suff w:val="nothing"/>
      <w:lvlText w:val="%1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num" w:pos="4351"/>
        </w:tabs>
        <w:ind w:left="3969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777"/>
        </w:tabs>
        <w:ind w:left="4677" w:hanging="1700"/>
      </w:pPr>
      <w:rPr>
        <w:rFonts w:hint="eastAsia"/>
      </w:rPr>
    </w:lvl>
  </w:abstractNum>
  <w:abstractNum w:abstractNumId="40">
    <w:nsid w:val="6E5F79FB"/>
    <w:multiLevelType w:val="multilevel"/>
    <w:tmpl w:val="BE26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6DA55A3"/>
    <w:multiLevelType w:val="multilevel"/>
    <w:tmpl w:val="1B72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ADD408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3">
    <w:nsid w:val="7F604B9F"/>
    <w:multiLevelType w:val="hybridMultilevel"/>
    <w:tmpl w:val="CC6AB916"/>
    <w:lvl w:ilvl="0" w:tplc="B720EC60">
      <w:start w:val="1"/>
      <w:numFmt w:val="decimal"/>
      <w:lvlText w:val="%1、"/>
      <w:lvlJc w:val="left"/>
      <w:pPr>
        <w:ind w:left="1314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34" w:hanging="420"/>
      </w:pPr>
    </w:lvl>
    <w:lvl w:ilvl="2" w:tplc="0409001B" w:tentative="1">
      <w:start w:val="1"/>
      <w:numFmt w:val="lowerRoman"/>
      <w:lvlText w:val="%3."/>
      <w:lvlJc w:val="right"/>
      <w:pPr>
        <w:ind w:left="1854" w:hanging="420"/>
      </w:pPr>
    </w:lvl>
    <w:lvl w:ilvl="3" w:tplc="0409000F" w:tentative="1">
      <w:start w:val="1"/>
      <w:numFmt w:val="decimal"/>
      <w:lvlText w:val="%4."/>
      <w:lvlJc w:val="left"/>
      <w:pPr>
        <w:ind w:left="2274" w:hanging="420"/>
      </w:pPr>
    </w:lvl>
    <w:lvl w:ilvl="4" w:tplc="04090019" w:tentative="1">
      <w:start w:val="1"/>
      <w:numFmt w:val="lowerLetter"/>
      <w:lvlText w:val="%5)"/>
      <w:lvlJc w:val="left"/>
      <w:pPr>
        <w:ind w:left="2694" w:hanging="420"/>
      </w:pPr>
    </w:lvl>
    <w:lvl w:ilvl="5" w:tplc="0409001B" w:tentative="1">
      <w:start w:val="1"/>
      <w:numFmt w:val="lowerRoman"/>
      <w:lvlText w:val="%6."/>
      <w:lvlJc w:val="right"/>
      <w:pPr>
        <w:ind w:left="3114" w:hanging="420"/>
      </w:pPr>
    </w:lvl>
    <w:lvl w:ilvl="6" w:tplc="0409000F" w:tentative="1">
      <w:start w:val="1"/>
      <w:numFmt w:val="decimal"/>
      <w:lvlText w:val="%7."/>
      <w:lvlJc w:val="left"/>
      <w:pPr>
        <w:ind w:left="3534" w:hanging="420"/>
      </w:pPr>
    </w:lvl>
    <w:lvl w:ilvl="7" w:tplc="04090019" w:tentative="1">
      <w:start w:val="1"/>
      <w:numFmt w:val="lowerLetter"/>
      <w:lvlText w:val="%8)"/>
      <w:lvlJc w:val="left"/>
      <w:pPr>
        <w:ind w:left="3954" w:hanging="420"/>
      </w:pPr>
    </w:lvl>
    <w:lvl w:ilvl="8" w:tplc="0409001B" w:tentative="1">
      <w:start w:val="1"/>
      <w:numFmt w:val="lowerRoman"/>
      <w:lvlText w:val="%9."/>
      <w:lvlJc w:val="right"/>
      <w:pPr>
        <w:ind w:left="4374" w:hanging="420"/>
      </w:pPr>
    </w:lvl>
  </w:abstractNum>
  <w:num w:numId="1">
    <w:abstractNumId w:val="32"/>
  </w:num>
  <w:num w:numId="2">
    <w:abstractNumId w:val="37"/>
  </w:num>
  <w:num w:numId="3">
    <w:abstractNumId w:val="39"/>
  </w:num>
  <w:num w:numId="4">
    <w:abstractNumId w:val="11"/>
  </w:num>
  <w:num w:numId="5">
    <w:abstractNumId w:val="12"/>
  </w:num>
  <w:num w:numId="6">
    <w:abstractNumId w:val="2"/>
  </w:num>
  <w:num w:numId="7">
    <w:abstractNumId w:val="19"/>
  </w:num>
  <w:num w:numId="8">
    <w:abstractNumId w:val="16"/>
  </w:num>
  <w:num w:numId="9">
    <w:abstractNumId w:val="26"/>
  </w:num>
  <w:num w:numId="10">
    <w:abstractNumId w:val="30"/>
  </w:num>
  <w:num w:numId="11">
    <w:abstractNumId w:val="14"/>
  </w:num>
  <w:num w:numId="12">
    <w:abstractNumId w:val="40"/>
  </w:num>
  <w:num w:numId="13">
    <w:abstractNumId w:val="34"/>
  </w:num>
  <w:num w:numId="14">
    <w:abstractNumId w:val="36"/>
  </w:num>
  <w:num w:numId="15">
    <w:abstractNumId w:val="41"/>
  </w:num>
  <w:num w:numId="16">
    <w:abstractNumId w:val="13"/>
  </w:num>
  <w:num w:numId="17">
    <w:abstractNumId w:val="6"/>
  </w:num>
  <w:num w:numId="18">
    <w:abstractNumId w:val="22"/>
  </w:num>
  <w:num w:numId="19">
    <w:abstractNumId w:val="31"/>
  </w:num>
  <w:num w:numId="20">
    <w:abstractNumId w:val="3"/>
  </w:num>
  <w:num w:numId="21">
    <w:abstractNumId w:val="18"/>
  </w:num>
  <w:num w:numId="22">
    <w:abstractNumId w:val="24"/>
  </w:num>
  <w:num w:numId="23">
    <w:abstractNumId w:val="21"/>
  </w:num>
  <w:num w:numId="24">
    <w:abstractNumId w:val="7"/>
  </w:num>
  <w:num w:numId="25">
    <w:abstractNumId w:val="1"/>
  </w:num>
  <w:num w:numId="26">
    <w:abstractNumId w:val="43"/>
  </w:num>
  <w:num w:numId="27">
    <w:abstractNumId w:val="20"/>
  </w:num>
  <w:num w:numId="28">
    <w:abstractNumId w:val="0"/>
  </w:num>
  <w:num w:numId="29">
    <w:abstractNumId w:val="25"/>
  </w:num>
  <w:num w:numId="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8"/>
  </w:num>
  <w:num w:numId="32">
    <w:abstractNumId w:val="33"/>
  </w:num>
  <w:num w:numId="33">
    <w:abstractNumId w:val="42"/>
  </w:num>
  <w:num w:numId="34">
    <w:abstractNumId w:val="5"/>
  </w:num>
  <w:num w:numId="35">
    <w:abstractNumId w:val="15"/>
  </w:num>
  <w:num w:numId="36">
    <w:abstractNumId w:val="35"/>
  </w:num>
  <w:num w:numId="37">
    <w:abstractNumId w:val="23"/>
  </w:num>
  <w:num w:numId="38">
    <w:abstractNumId w:val="38"/>
  </w:num>
  <w:num w:numId="39">
    <w:abstractNumId w:val="10"/>
  </w:num>
  <w:num w:numId="40">
    <w:abstractNumId w:val="4"/>
  </w:num>
  <w:num w:numId="41">
    <w:abstractNumId w:val="17"/>
  </w:num>
  <w:num w:numId="42">
    <w:abstractNumId w:val="17"/>
    <w:lvlOverride w:ilvl="0">
      <w:startOverride w:val="1"/>
    </w:lvlOverride>
  </w:num>
  <w:num w:numId="43">
    <w:abstractNumId w:val="17"/>
    <w:lvlOverride w:ilvl="0">
      <w:startOverride w:val="1"/>
    </w:lvlOverride>
  </w:num>
  <w:num w:numId="44">
    <w:abstractNumId w:val="9"/>
  </w:num>
  <w:num w:numId="45">
    <w:abstractNumId w:val="32"/>
  </w:num>
  <w:num w:numId="46">
    <w:abstractNumId w:val="32"/>
  </w:num>
  <w:num w:numId="47">
    <w:abstractNumId w:val="27"/>
  </w:num>
  <w:num w:numId="48">
    <w:abstractNumId w:val="28"/>
  </w:num>
  <w:num w:numId="49">
    <w:abstractNumId w:val="29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activeWritingStyle w:appName="MSWord" w:lang="en-US" w:vendorID="64" w:dllVersion="131078" w:nlCheck="1" w:checkStyle="1"/>
  <w:activeWritingStyle w:appName="MSWord" w:lang="zh-CN" w:vendorID="64" w:dllVersion="131077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clickAndTypeStyle w:val="1Char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D5A62"/>
    <w:rsid w:val="00000531"/>
    <w:rsid w:val="00002011"/>
    <w:rsid w:val="00002604"/>
    <w:rsid w:val="0000307D"/>
    <w:rsid w:val="000033FE"/>
    <w:rsid w:val="00003ACB"/>
    <w:rsid w:val="00003B98"/>
    <w:rsid w:val="00003E89"/>
    <w:rsid w:val="00003F62"/>
    <w:rsid w:val="00003FA8"/>
    <w:rsid w:val="0000479A"/>
    <w:rsid w:val="000049E6"/>
    <w:rsid w:val="000050FD"/>
    <w:rsid w:val="000055A6"/>
    <w:rsid w:val="000055D6"/>
    <w:rsid w:val="000056DF"/>
    <w:rsid w:val="000057D4"/>
    <w:rsid w:val="000062EC"/>
    <w:rsid w:val="00006708"/>
    <w:rsid w:val="00006A1A"/>
    <w:rsid w:val="00007CE1"/>
    <w:rsid w:val="00010586"/>
    <w:rsid w:val="000105A4"/>
    <w:rsid w:val="000112EE"/>
    <w:rsid w:val="000114EA"/>
    <w:rsid w:val="0001172E"/>
    <w:rsid w:val="00011E05"/>
    <w:rsid w:val="0001243E"/>
    <w:rsid w:val="000128E2"/>
    <w:rsid w:val="00012CA2"/>
    <w:rsid w:val="00012FF3"/>
    <w:rsid w:val="00013425"/>
    <w:rsid w:val="000134E8"/>
    <w:rsid w:val="000137CE"/>
    <w:rsid w:val="0001423E"/>
    <w:rsid w:val="0001463D"/>
    <w:rsid w:val="00015CCD"/>
    <w:rsid w:val="00017015"/>
    <w:rsid w:val="00017182"/>
    <w:rsid w:val="000172DC"/>
    <w:rsid w:val="000177FE"/>
    <w:rsid w:val="00017AF5"/>
    <w:rsid w:val="00017BD2"/>
    <w:rsid w:val="00017D67"/>
    <w:rsid w:val="00021E53"/>
    <w:rsid w:val="000225AA"/>
    <w:rsid w:val="000237CE"/>
    <w:rsid w:val="00023A73"/>
    <w:rsid w:val="00023D16"/>
    <w:rsid w:val="0002428C"/>
    <w:rsid w:val="00024982"/>
    <w:rsid w:val="0002531E"/>
    <w:rsid w:val="00025867"/>
    <w:rsid w:val="00025B95"/>
    <w:rsid w:val="00025D46"/>
    <w:rsid w:val="000267C7"/>
    <w:rsid w:val="0002687F"/>
    <w:rsid w:val="000272CB"/>
    <w:rsid w:val="00027371"/>
    <w:rsid w:val="00030738"/>
    <w:rsid w:val="000307C1"/>
    <w:rsid w:val="0003132B"/>
    <w:rsid w:val="00031CBD"/>
    <w:rsid w:val="00032349"/>
    <w:rsid w:val="00032967"/>
    <w:rsid w:val="00032A38"/>
    <w:rsid w:val="00032B6C"/>
    <w:rsid w:val="00033CFD"/>
    <w:rsid w:val="000354A8"/>
    <w:rsid w:val="000355AB"/>
    <w:rsid w:val="000355C7"/>
    <w:rsid w:val="0003568F"/>
    <w:rsid w:val="00035AB9"/>
    <w:rsid w:val="00035FF9"/>
    <w:rsid w:val="000366F5"/>
    <w:rsid w:val="00036CA0"/>
    <w:rsid w:val="00036FFC"/>
    <w:rsid w:val="0003751F"/>
    <w:rsid w:val="00037768"/>
    <w:rsid w:val="0004079C"/>
    <w:rsid w:val="00040A7F"/>
    <w:rsid w:val="0004207E"/>
    <w:rsid w:val="00042275"/>
    <w:rsid w:val="0004303A"/>
    <w:rsid w:val="00043942"/>
    <w:rsid w:val="0004401B"/>
    <w:rsid w:val="00044A11"/>
    <w:rsid w:val="00044A2E"/>
    <w:rsid w:val="00045318"/>
    <w:rsid w:val="000455A3"/>
    <w:rsid w:val="000468DC"/>
    <w:rsid w:val="00047178"/>
    <w:rsid w:val="00047AB8"/>
    <w:rsid w:val="00051DFD"/>
    <w:rsid w:val="000523FC"/>
    <w:rsid w:val="0005416C"/>
    <w:rsid w:val="00054603"/>
    <w:rsid w:val="00055157"/>
    <w:rsid w:val="00055227"/>
    <w:rsid w:val="00055386"/>
    <w:rsid w:val="00055661"/>
    <w:rsid w:val="00055917"/>
    <w:rsid w:val="00055CDE"/>
    <w:rsid w:val="00056888"/>
    <w:rsid w:val="000579D1"/>
    <w:rsid w:val="00057F4A"/>
    <w:rsid w:val="00060652"/>
    <w:rsid w:val="00060C55"/>
    <w:rsid w:val="00062092"/>
    <w:rsid w:val="000626BE"/>
    <w:rsid w:val="000630C6"/>
    <w:rsid w:val="00063597"/>
    <w:rsid w:val="00063B7D"/>
    <w:rsid w:val="000644FF"/>
    <w:rsid w:val="00064826"/>
    <w:rsid w:val="00064BFD"/>
    <w:rsid w:val="00065DD2"/>
    <w:rsid w:val="0006609B"/>
    <w:rsid w:val="000666B5"/>
    <w:rsid w:val="00066E28"/>
    <w:rsid w:val="000679AB"/>
    <w:rsid w:val="00070146"/>
    <w:rsid w:val="00072C2E"/>
    <w:rsid w:val="00072FB0"/>
    <w:rsid w:val="00073FE9"/>
    <w:rsid w:val="000740A2"/>
    <w:rsid w:val="000749B4"/>
    <w:rsid w:val="00075E02"/>
    <w:rsid w:val="00076136"/>
    <w:rsid w:val="0007753A"/>
    <w:rsid w:val="00077FCD"/>
    <w:rsid w:val="0008005D"/>
    <w:rsid w:val="000803AC"/>
    <w:rsid w:val="00080640"/>
    <w:rsid w:val="00081158"/>
    <w:rsid w:val="00082D08"/>
    <w:rsid w:val="00083984"/>
    <w:rsid w:val="00084ED9"/>
    <w:rsid w:val="000858FD"/>
    <w:rsid w:val="00086239"/>
    <w:rsid w:val="00086B11"/>
    <w:rsid w:val="00086CE8"/>
    <w:rsid w:val="00086D41"/>
    <w:rsid w:val="0008740C"/>
    <w:rsid w:val="00087598"/>
    <w:rsid w:val="000900F2"/>
    <w:rsid w:val="00093083"/>
    <w:rsid w:val="000937AB"/>
    <w:rsid w:val="00093CD2"/>
    <w:rsid w:val="000946CF"/>
    <w:rsid w:val="00094F4F"/>
    <w:rsid w:val="00095146"/>
    <w:rsid w:val="0009564E"/>
    <w:rsid w:val="000959B2"/>
    <w:rsid w:val="00096C46"/>
    <w:rsid w:val="000A00DA"/>
    <w:rsid w:val="000A0F5F"/>
    <w:rsid w:val="000A1175"/>
    <w:rsid w:val="000A15FA"/>
    <w:rsid w:val="000A1BFD"/>
    <w:rsid w:val="000A20A0"/>
    <w:rsid w:val="000A2736"/>
    <w:rsid w:val="000A29A1"/>
    <w:rsid w:val="000A3946"/>
    <w:rsid w:val="000A4CDD"/>
    <w:rsid w:val="000A50FC"/>
    <w:rsid w:val="000A55EB"/>
    <w:rsid w:val="000A6640"/>
    <w:rsid w:val="000A6ED9"/>
    <w:rsid w:val="000A72F2"/>
    <w:rsid w:val="000A73BB"/>
    <w:rsid w:val="000A76E0"/>
    <w:rsid w:val="000A7909"/>
    <w:rsid w:val="000B07E9"/>
    <w:rsid w:val="000B0CF3"/>
    <w:rsid w:val="000B14E8"/>
    <w:rsid w:val="000B3079"/>
    <w:rsid w:val="000B361C"/>
    <w:rsid w:val="000B3844"/>
    <w:rsid w:val="000B3AFE"/>
    <w:rsid w:val="000B3D39"/>
    <w:rsid w:val="000B4728"/>
    <w:rsid w:val="000B5811"/>
    <w:rsid w:val="000B5F6B"/>
    <w:rsid w:val="000B6400"/>
    <w:rsid w:val="000B6C2B"/>
    <w:rsid w:val="000B6EA8"/>
    <w:rsid w:val="000B7B31"/>
    <w:rsid w:val="000B7D68"/>
    <w:rsid w:val="000B7E9C"/>
    <w:rsid w:val="000C0A7E"/>
    <w:rsid w:val="000C109D"/>
    <w:rsid w:val="000C10D5"/>
    <w:rsid w:val="000C1DD8"/>
    <w:rsid w:val="000C2DE7"/>
    <w:rsid w:val="000C32A0"/>
    <w:rsid w:val="000C38B3"/>
    <w:rsid w:val="000C3A9E"/>
    <w:rsid w:val="000C3BB4"/>
    <w:rsid w:val="000C3FC4"/>
    <w:rsid w:val="000C420D"/>
    <w:rsid w:val="000C4795"/>
    <w:rsid w:val="000C48D4"/>
    <w:rsid w:val="000C490E"/>
    <w:rsid w:val="000C498E"/>
    <w:rsid w:val="000C5194"/>
    <w:rsid w:val="000C63E4"/>
    <w:rsid w:val="000C706A"/>
    <w:rsid w:val="000D03CF"/>
    <w:rsid w:val="000D14FC"/>
    <w:rsid w:val="000D2203"/>
    <w:rsid w:val="000D2689"/>
    <w:rsid w:val="000D2A44"/>
    <w:rsid w:val="000D2E1A"/>
    <w:rsid w:val="000D339B"/>
    <w:rsid w:val="000D43C4"/>
    <w:rsid w:val="000D4645"/>
    <w:rsid w:val="000D4E56"/>
    <w:rsid w:val="000D4EBA"/>
    <w:rsid w:val="000D5EF1"/>
    <w:rsid w:val="000D611A"/>
    <w:rsid w:val="000D674C"/>
    <w:rsid w:val="000D7F70"/>
    <w:rsid w:val="000E03BC"/>
    <w:rsid w:val="000E0A72"/>
    <w:rsid w:val="000E1A77"/>
    <w:rsid w:val="000E20BA"/>
    <w:rsid w:val="000E32C0"/>
    <w:rsid w:val="000E3803"/>
    <w:rsid w:val="000E3AE7"/>
    <w:rsid w:val="000E3B65"/>
    <w:rsid w:val="000E3E1F"/>
    <w:rsid w:val="000E3E21"/>
    <w:rsid w:val="000E40F9"/>
    <w:rsid w:val="000E48C7"/>
    <w:rsid w:val="000E4E1D"/>
    <w:rsid w:val="000E4F5F"/>
    <w:rsid w:val="000E6612"/>
    <w:rsid w:val="000E6E66"/>
    <w:rsid w:val="000E74E8"/>
    <w:rsid w:val="000E7A78"/>
    <w:rsid w:val="000F09C1"/>
    <w:rsid w:val="000F0CAE"/>
    <w:rsid w:val="000F1805"/>
    <w:rsid w:val="000F2252"/>
    <w:rsid w:val="000F318B"/>
    <w:rsid w:val="000F3CF7"/>
    <w:rsid w:val="000F3D04"/>
    <w:rsid w:val="000F3ED3"/>
    <w:rsid w:val="000F43D7"/>
    <w:rsid w:val="000F55FB"/>
    <w:rsid w:val="000F58E8"/>
    <w:rsid w:val="000F5BCD"/>
    <w:rsid w:val="000F5FD4"/>
    <w:rsid w:val="000F6247"/>
    <w:rsid w:val="000F744B"/>
    <w:rsid w:val="000F7671"/>
    <w:rsid w:val="0010036A"/>
    <w:rsid w:val="00100DF6"/>
    <w:rsid w:val="00100EC4"/>
    <w:rsid w:val="0010187C"/>
    <w:rsid w:val="00101E85"/>
    <w:rsid w:val="00102AE8"/>
    <w:rsid w:val="001039FE"/>
    <w:rsid w:val="00103F6C"/>
    <w:rsid w:val="00104825"/>
    <w:rsid w:val="00104B33"/>
    <w:rsid w:val="0010605D"/>
    <w:rsid w:val="00106DCA"/>
    <w:rsid w:val="00107856"/>
    <w:rsid w:val="00107E67"/>
    <w:rsid w:val="0011074B"/>
    <w:rsid w:val="00110F11"/>
    <w:rsid w:val="00111580"/>
    <w:rsid w:val="00112E6A"/>
    <w:rsid w:val="00114608"/>
    <w:rsid w:val="0011466D"/>
    <w:rsid w:val="00114D39"/>
    <w:rsid w:val="00114DB1"/>
    <w:rsid w:val="00115C1F"/>
    <w:rsid w:val="00116424"/>
    <w:rsid w:val="001168FA"/>
    <w:rsid w:val="001170BE"/>
    <w:rsid w:val="00117297"/>
    <w:rsid w:val="001174D3"/>
    <w:rsid w:val="00117949"/>
    <w:rsid w:val="0011797C"/>
    <w:rsid w:val="00120BE4"/>
    <w:rsid w:val="00121AA5"/>
    <w:rsid w:val="001228F2"/>
    <w:rsid w:val="001235F6"/>
    <w:rsid w:val="00123A85"/>
    <w:rsid w:val="001241DD"/>
    <w:rsid w:val="001250E6"/>
    <w:rsid w:val="00125651"/>
    <w:rsid w:val="00126DBB"/>
    <w:rsid w:val="0012731D"/>
    <w:rsid w:val="0013227F"/>
    <w:rsid w:val="00133907"/>
    <w:rsid w:val="00134177"/>
    <w:rsid w:val="001347EA"/>
    <w:rsid w:val="00134A34"/>
    <w:rsid w:val="001363E9"/>
    <w:rsid w:val="001373C0"/>
    <w:rsid w:val="00137958"/>
    <w:rsid w:val="001403DB"/>
    <w:rsid w:val="00141268"/>
    <w:rsid w:val="00141481"/>
    <w:rsid w:val="00141CF2"/>
    <w:rsid w:val="00142C8E"/>
    <w:rsid w:val="001434EE"/>
    <w:rsid w:val="001435B7"/>
    <w:rsid w:val="00144833"/>
    <w:rsid w:val="001451C8"/>
    <w:rsid w:val="00145C32"/>
    <w:rsid w:val="001468D0"/>
    <w:rsid w:val="00147335"/>
    <w:rsid w:val="001475CB"/>
    <w:rsid w:val="00150283"/>
    <w:rsid w:val="00150583"/>
    <w:rsid w:val="00150F77"/>
    <w:rsid w:val="001521C0"/>
    <w:rsid w:val="001529CA"/>
    <w:rsid w:val="00153387"/>
    <w:rsid w:val="00154181"/>
    <w:rsid w:val="0015422C"/>
    <w:rsid w:val="00154560"/>
    <w:rsid w:val="0015574A"/>
    <w:rsid w:val="00155DBE"/>
    <w:rsid w:val="0015680A"/>
    <w:rsid w:val="00157B57"/>
    <w:rsid w:val="00157C5C"/>
    <w:rsid w:val="00157C5E"/>
    <w:rsid w:val="001605BA"/>
    <w:rsid w:val="001606A2"/>
    <w:rsid w:val="00160EC9"/>
    <w:rsid w:val="0016131D"/>
    <w:rsid w:val="00161790"/>
    <w:rsid w:val="00161922"/>
    <w:rsid w:val="001620E8"/>
    <w:rsid w:val="001623F7"/>
    <w:rsid w:val="00162E40"/>
    <w:rsid w:val="001635A7"/>
    <w:rsid w:val="00163725"/>
    <w:rsid w:val="00164417"/>
    <w:rsid w:val="001648E8"/>
    <w:rsid w:val="00164AD0"/>
    <w:rsid w:val="001668A8"/>
    <w:rsid w:val="001706FA"/>
    <w:rsid w:val="001708CD"/>
    <w:rsid w:val="00171129"/>
    <w:rsid w:val="001713CF"/>
    <w:rsid w:val="00171570"/>
    <w:rsid w:val="00171CFB"/>
    <w:rsid w:val="00171E39"/>
    <w:rsid w:val="001724A4"/>
    <w:rsid w:val="00173204"/>
    <w:rsid w:val="001735E1"/>
    <w:rsid w:val="00173621"/>
    <w:rsid w:val="00173D7A"/>
    <w:rsid w:val="00174DA6"/>
    <w:rsid w:val="0017523A"/>
    <w:rsid w:val="00175644"/>
    <w:rsid w:val="00175AAA"/>
    <w:rsid w:val="00175B92"/>
    <w:rsid w:val="0017605B"/>
    <w:rsid w:val="001762B6"/>
    <w:rsid w:val="001768AE"/>
    <w:rsid w:val="00176902"/>
    <w:rsid w:val="00176912"/>
    <w:rsid w:val="001779A4"/>
    <w:rsid w:val="001809AE"/>
    <w:rsid w:val="00180C51"/>
    <w:rsid w:val="00181340"/>
    <w:rsid w:val="0018168A"/>
    <w:rsid w:val="00182F19"/>
    <w:rsid w:val="001838DA"/>
    <w:rsid w:val="00183C3D"/>
    <w:rsid w:val="001843C8"/>
    <w:rsid w:val="00185F20"/>
    <w:rsid w:val="00186816"/>
    <w:rsid w:val="00186902"/>
    <w:rsid w:val="00186F40"/>
    <w:rsid w:val="0018771E"/>
    <w:rsid w:val="00187873"/>
    <w:rsid w:val="00187F51"/>
    <w:rsid w:val="00190C97"/>
    <w:rsid w:val="0019110F"/>
    <w:rsid w:val="001913B1"/>
    <w:rsid w:val="00191DBD"/>
    <w:rsid w:val="00192198"/>
    <w:rsid w:val="00192BDE"/>
    <w:rsid w:val="0019423D"/>
    <w:rsid w:val="001971B7"/>
    <w:rsid w:val="00197857"/>
    <w:rsid w:val="00197E37"/>
    <w:rsid w:val="001A0FD1"/>
    <w:rsid w:val="001A1546"/>
    <w:rsid w:val="001A227D"/>
    <w:rsid w:val="001A2458"/>
    <w:rsid w:val="001A2C82"/>
    <w:rsid w:val="001A3540"/>
    <w:rsid w:val="001A5627"/>
    <w:rsid w:val="001A7BDF"/>
    <w:rsid w:val="001B0633"/>
    <w:rsid w:val="001B06D2"/>
    <w:rsid w:val="001B1085"/>
    <w:rsid w:val="001B1686"/>
    <w:rsid w:val="001B20BA"/>
    <w:rsid w:val="001B34EA"/>
    <w:rsid w:val="001B3E4E"/>
    <w:rsid w:val="001B54C1"/>
    <w:rsid w:val="001B5B7E"/>
    <w:rsid w:val="001B607D"/>
    <w:rsid w:val="001B6522"/>
    <w:rsid w:val="001B7005"/>
    <w:rsid w:val="001B7289"/>
    <w:rsid w:val="001B76D5"/>
    <w:rsid w:val="001B793E"/>
    <w:rsid w:val="001B79AC"/>
    <w:rsid w:val="001C0934"/>
    <w:rsid w:val="001C0D8E"/>
    <w:rsid w:val="001C10F4"/>
    <w:rsid w:val="001C1DE7"/>
    <w:rsid w:val="001C1DF4"/>
    <w:rsid w:val="001C2C64"/>
    <w:rsid w:val="001C3591"/>
    <w:rsid w:val="001C4BA9"/>
    <w:rsid w:val="001C4F71"/>
    <w:rsid w:val="001C6333"/>
    <w:rsid w:val="001C69F0"/>
    <w:rsid w:val="001C6A5B"/>
    <w:rsid w:val="001C7CF6"/>
    <w:rsid w:val="001C7F41"/>
    <w:rsid w:val="001D009F"/>
    <w:rsid w:val="001D0590"/>
    <w:rsid w:val="001D1007"/>
    <w:rsid w:val="001D1347"/>
    <w:rsid w:val="001D183B"/>
    <w:rsid w:val="001D18C0"/>
    <w:rsid w:val="001D1D7B"/>
    <w:rsid w:val="001D22E3"/>
    <w:rsid w:val="001D27FB"/>
    <w:rsid w:val="001D2EF5"/>
    <w:rsid w:val="001D4510"/>
    <w:rsid w:val="001D5BAF"/>
    <w:rsid w:val="001D780D"/>
    <w:rsid w:val="001E13D4"/>
    <w:rsid w:val="001E1CEA"/>
    <w:rsid w:val="001E3E36"/>
    <w:rsid w:val="001E4300"/>
    <w:rsid w:val="001E4459"/>
    <w:rsid w:val="001E57E1"/>
    <w:rsid w:val="001E5D14"/>
    <w:rsid w:val="001E604B"/>
    <w:rsid w:val="001E7AB9"/>
    <w:rsid w:val="001E7BD1"/>
    <w:rsid w:val="001F0162"/>
    <w:rsid w:val="001F1077"/>
    <w:rsid w:val="001F1417"/>
    <w:rsid w:val="001F1653"/>
    <w:rsid w:val="001F2197"/>
    <w:rsid w:val="001F2444"/>
    <w:rsid w:val="001F2802"/>
    <w:rsid w:val="001F2E85"/>
    <w:rsid w:val="001F311D"/>
    <w:rsid w:val="001F328B"/>
    <w:rsid w:val="001F36F7"/>
    <w:rsid w:val="001F3986"/>
    <w:rsid w:val="001F454C"/>
    <w:rsid w:val="001F53EE"/>
    <w:rsid w:val="001F59BF"/>
    <w:rsid w:val="001F5FBD"/>
    <w:rsid w:val="001F6743"/>
    <w:rsid w:val="001F67F7"/>
    <w:rsid w:val="001F6942"/>
    <w:rsid w:val="001F6F4B"/>
    <w:rsid w:val="002005B1"/>
    <w:rsid w:val="00200EAC"/>
    <w:rsid w:val="00201282"/>
    <w:rsid w:val="002012CA"/>
    <w:rsid w:val="002014AD"/>
    <w:rsid w:val="00201D35"/>
    <w:rsid w:val="00203008"/>
    <w:rsid w:val="00203018"/>
    <w:rsid w:val="002034EA"/>
    <w:rsid w:val="00203695"/>
    <w:rsid w:val="0020371C"/>
    <w:rsid w:val="0020379F"/>
    <w:rsid w:val="00203999"/>
    <w:rsid w:val="00203A3F"/>
    <w:rsid w:val="00203B95"/>
    <w:rsid w:val="002047DF"/>
    <w:rsid w:val="00204CD3"/>
    <w:rsid w:val="00205091"/>
    <w:rsid w:val="002052C0"/>
    <w:rsid w:val="002055BC"/>
    <w:rsid w:val="00205962"/>
    <w:rsid w:val="0020664C"/>
    <w:rsid w:val="00206E4F"/>
    <w:rsid w:val="002074C4"/>
    <w:rsid w:val="00207798"/>
    <w:rsid w:val="00207DF3"/>
    <w:rsid w:val="002107DF"/>
    <w:rsid w:val="00211303"/>
    <w:rsid w:val="002119D8"/>
    <w:rsid w:val="00212B21"/>
    <w:rsid w:val="00212F87"/>
    <w:rsid w:val="002146CF"/>
    <w:rsid w:val="00214A1B"/>
    <w:rsid w:val="00215003"/>
    <w:rsid w:val="00216D0D"/>
    <w:rsid w:val="00220472"/>
    <w:rsid w:val="00220797"/>
    <w:rsid w:val="00220967"/>
    <w:rsid w:val="00220A05"/>
    <w:rsid w:val="00221BB8"/>
    <w:rsid w:val="00221EDE"/>
    <w:rsid w:val="00222388"/>
    <w:rsid w:val="002228D6"/>
    <w:rsid w:val="00222BDF"/>
    <w:rsid w:val="00222DE4"/>
    <w:rsid w:val="00223D09"/>
    <w:rsid w:val="00225147"/>
    <w:rsid w:val="00226159"/>
    <w:rsid w:val="002262DB"/>
    <w:rsid w:val="00226EB0"/>
    <w:rsid w:val="00227CC0"/>
    <w:rsid w:val="00227FBD"/>
    <w:rsid w:val="00232524"/>
    <w:rsid w:val="00233022"/>
    <w:rsid w:val="0023396C"/>
    <w:rsid w:val="002339B6"/>
    <w:rsid w:val="00234106"/>
    <w:rsid w:val="002344A1"/>
    <w:rsid w:val="002348CF"/>
    <w:rsid w:val="00234DF1"/>
    <w:rsid w:val="0023502A"/>
    <w:rsid w:val="00236345"/>
    <w:rsid w:val="00237179"/>
    <w:rsid w:val="00240736"/>
    <w:rsid w:val="00240AED"/>
    <w:rsid w:val="002411A5"/>
    <w:rsid w:val="00241A5D"/>
    <w:rsid w:val="00242C85"/>
    <w:rsid w:val="002432C1"/>
    <w:rsid w:val="002437F2"/>
    <w:rsid w:val="00243B44"/>
    <w:rsid w:val="002441F9"/>
    <w:rsid w:val="0024460F"/>
    <w:rsid w:val="00244635"/>
    <w:rsid w:val="00244C2F"/>
    <w:rsid w:val="00245520"/>
    <w:rsid w:val="00245EEE"/>
    <w:rsid w:val="00246651"/>
    <w:rsid w:val="0024700C"/>
    <w:rsid w:val="002478CF"/>
    <w:rsid w:val="00250C5D"/>
    <w:rsid w:val="00251A5E"/>
    <w:rsid w:val="0025200D"/>
    <w:rsid w:val="00252828"/>
    <w:rsid w:val="0025320E"/>
    <w:rsid w:val="00253D92"/>
    <w:rsid w:val="0025468A"/>
    <w:rsid w:val="00254C34"/>
    <w:rsid w:val="00254C77"/>
    <w:rsid w:val="0025651F"/>
    <w:rsid w:val="002568F0"/>
    <w:rsid w:val="00257E1A"/>
    <w:rsid w:val="002603BA"/>
    <w:rsid w:val="0026276C"/>
    <w:rsid w:val="00262778"/>
    <w:rsid w:val="002632E8"/>
    <w:rsid w:val="00264572"/>
    <w:rsid w:val="002646BC"/>
    <w:rsid w:val="00266940"/>
    <w:rsid w:val="00267163"/>
    <w:rsid w:val="002675A5"/>
    <w:rsid w:val="00267F2A"/>
    <w:rsid w:val="00270645"/>
    <w:rsid w:val="00270CD8"/>
    <w:rsid w:val="002719D4"/>
    <w:rsid w:val="00271DCB"/>
    <w:rsid w:val="00272148"/>
    <w:rsid w:val="002731E0"/>
    <w:rsid w:val="0027337C"/>
    <w:rsid w:val="0027345A"/>
    <w:rsid w:val="0027468D"/>
    <w:rsid w:val="00274A77"/>
    <w:rsid w:val="00274D30"/>
    <w:rsid w:val="002768D4"/>
    <w:rsid w:val="0027741E"/>
    <w:rsid w:val="00277D0A"/>
    <w:rsid w:val="002822F9"/>
    <w:rsid w:val="00282F1A"/>
    <w:rsid w:val="00283069"/>
    <w:rsid w:val="002836B7"/>
    <w:rsid w:val="00283920"/>
    <w:rsid w:val="00283ADC"/>
    <w:rsid w:val="00283DE7"/>
    <w:rsid w:val="00284106"/>
    <w:rsid w:val="00284529"/>
    <w:rsid w:val="00284707"/>
    <w:rsid w:val="002855BF"/>
    <w:rsid w:val="00285A8E"/>
    <w:rsid w:val="00285E38"/>
    <w:rsid w:val="0028664C"/>
    <w:rsid w:val="00286901"/>
    <w:rsid w:val="00287584"/>
    <w:rsid w:val="00287B24"/>
    <w:rsid w:val="002903A5"/>
    <w:rsid w:val="00290D88"/>
    <w:rsid w:val="00290F1E"/>
    <w:rsid w:val="00291855"/>
    <w:rsid w:val="00291EF7"/>
    <w:rsid w:val="0029231A"/>
    <w:rsid w:val="002928C2"/>
    <w:rsid w:val="00293156"/>
    <w:rsid w:val="002935F7"/>
    <w:rsid w:val="00294D38"/>
    <w:rsid w:val="00294F36"/>
    <w:rsid w:val="002958AD"/>
    <w:rsid w:val="0029591B"/>
    <w:rsid w:val="002961FD"/>
    <w:rsid w:val="00297568"/>
    <w:rsid w:val="002A18D4"/>
    <w:rsid w:val="002A1C56"/>
    <w:rsid w:val="002A1EB7"/>
    <w:rsid w:val="002A22FA"/>
    <w:rsid w:val="002A2F2D"/>
    <w:rsid w:val="002A49A5"/>
    <w:rsid w:val="002A4EDD"/>
    <w:rsid w:val="002A53F1"/>
    <w:rsid w:val="002A55CE"/>
    <w:rsid w:val="002A6E09"/>
    <w:rsid w:val="002A7F54"/>
    <w:rsid w:val="002B1351"/>
    <w:rsid w:val="002B16A4"/>
    <w:rsid w:val="002B1941"/>
    <w:rsid w:val="002B1C0C"/>
    <w:rsid w:val="002B2F31"/>
    <w:rsid w:val="002B3A0B"/>
    <w:rsid w:val="002B4560"/>
    <w:rsid w:val="002B4ABA"/>
    <w:rsid w:val="002B520C"/>
    <w:rsid w:val="002B5D4A"/>
    <w:rsid w:val="002B69D2"/>
    <w:rsid w:val="002B726E"/>
    <w:rsid w:val="002B72DE"/>
    <w:rsid w:val="002B7E84"/>
    <w:rsid w:val="002C09C4"/>
    <w:rsid w:val="002C0F07"/>
    <w:rsid w:val="002C2040"/>
    <w:rsid w:val="002C22A5"/>
    <w:rsid w:val="002C25A4"/>
    <w:rsid w:val="002C2CAF"/>
    <w:rsid w:val="002C2F4F"/>
    <w:rsid w:val="002C3A4B"/>
    <w:rsid w:val="002C4031"/>
    <w:rsid w:val="002C45B6"/>
    <w:rsid w:val="002C5032"/>
    <w:rsid w:val="002C5B03"/>
    <w:rsid w:val="002C5D83"/>
    <w:rsid w:val="002C6298"/>
    <w:rsid w:val="002C6923"/>
    <w:rsid w:val="002C6EAD"/>
    <w:rsid w:val="002C76C7"/>
    <w:rsid w:val="002D060A"/>
    <w:rsid w:val="002D2304"/>
    <w:rsid w:val="002D29C5"/>
    <w:rsid w:val="002D3567"/>
    <w:rsid w:val="002D3BA1"/>
    <w:rsid w:val="002D4E2C"/>
    <w:rsid w:val="002D4F52"/>
    <w:rsid w:val="002D4FB1"/>
    <w:rsid w:val="002D579C"/>
    <w:rsid w:val="002D5A77"/>
    <w:rsid w:val="002D7787"/>
    <w:rsid w:val="002E0655"/>
    <w:rsid w:val="002E0EA1"/>
    <w:rsid w:val="002E1294"/>
    <w:rsid w:val="002E12E7"/>
    <w:rsid w:val="002E145B"/>
    <w:rsid w:val="002E1941"/>
    <w:rsid w:val="002E1F3A"/>
    <w:rsid w:val="002E2456"/>
    <w:rsid w:val="002E2D45"/>
    <w:rsid w:val="002E4385"/>
    <w:rsid w:val="002E57C3"/>
    <w:rsid w:val="002E6325"/>
    <w:rsid w:val="002E67A6"/>
    <w:rsid w:val="002E6D85"/>
    <w:rsid w:val="002E7008"/>
    <w:rsid w:val="002E745E"/>
    <w:rsid w:val="002E7D6E"/>
    <w:rsid w:val="002F0E8F"/>
    <w:rsid w:val="002F0ED0"/>
    <w:rsid w:val="002F25F6"/>
    <w:rsid w:val="002F2BDC"/>
    <w:rsid w:val="002F3951"/>
    <w:rsid w:val="002F4417"/>
    <w:rsid w:val="002F4921"/>
    <w:rsid w:val="002F5094"/>
    <w:rsid w:val="002F50E3"/>
    <w:rsid w:val="002F55B0"/>
    <w:rsid w:val="002F6A16"/>
    <w:rsid w:val="002F6FC1"/>
    <w:rsid w:val="002F78E6"/>
    <w:rsid w:val="002F7FFD"/>
    <w:rsid w:val="003006C8"/>
    <w:rsid w:val="0030091A"/>
    <w:rsid w:val="00300D2D"/>
    <w:rsid w:val="003017C3"/>
    <w:rsid w:val="00301E42"/>
    <w:rsid w:val="003026F4"/>
    <w:rsid w:val="003027A0"/>
    <w:rsid w:val="00303430"/>
    <w:rsid w:val="00304241"/>
    <w:rsid w:val="00305996"/>
    <w:rsid w:val="003059B0"/>
    <w:rsid w:val="00306290"/>
    <w:rsid w:val="00307691"/>
    <w:rsid w:val="003077F8"/>
    <w:rsid w:val="00307F80"/>
    <w:rsid w:val="00307FFA"/>
    <w:rsid w:val="00311657"/>
    <w:rsid w:val="003129DB"/>
    <w:rsid w:val="00312DDB"/>
    <w:rsid w:val="00312F67"/>
    <w:rsid w:val="00314069"/>
    <w:rsid w:val="00314B3A"/>
    <w:rsid w:val="00314D6C"/>
    <w:rsid w:val="00314F26"/>
    <w:rsid w:val="003151A5"/>
    <w:rsid w:val="0031566C"/>
    <w:rsid w:val="00315EE3"/>
    <w:rsid w:val="00316252"/>
    <w:rsid w:val="00316282"/>
    <w:rsid w:val="003168D6"/>
    <w:rsid w:val="00316990"/>
    <w:rsid w:val="00316CE8"/>
    <w:rsid w:val="00317052"/>
    <w:rsid w:val="003177BE"/>
    <w:rsid w:val="00317AA8"/>
    <w:rsid w:val="0032057C"/>
    <w:rsid w:val="00320AE2"/>
    <w:rsid w:val="00320BDC"/>
    <w:rsid w:val="00320BF0"/>
    <w:rsid w:val="00321B63"/>
    <w:rsid w:val="00322655"/>
    <w:rsid w:val="0032270E"/>
    <w:rsid w:val="0032299B"/>
    <w:rsid w:val="00323492"/>
    <w:rsid w:val="00323CED"/>
    <w:rsid w:val="00324BB8"/>
    <w:rsid w:val="00326322"/>
    <w:rsid w:val="00327E2E"/>
    <w:rsid w:val="00327F8D"/>
    <w:rsid w:val="0033030D"/>
    <w:rsid w:val="0033055A"/>
    <w:rsid w:val="003317AD"/>
    <w:rsid w:val="00332381"/>
    <w:rsid w:val="003330B1"/>
    <w:rsid w:val="00333226"/>
    <w:rsid w:val="00335185"/>
    <w:rsid w:val="003351A3"/>
    <w:rsid w:val="00335203"/>
    <w:rsid w:val="003355C3"/>
    <w:rsid w:val="003359D7"/>
    <w:rsid w:val="00335A42"/>
    <w:rsid w:val="003360DC"/>
    <w:rsid w:val="00340517"/>
    <w:rsid w:val="003407AA"/>
    <w:rsid w:val="00340857"/>
    <w:rsid w:val="00340A53"/>
    <w:rsid w:val="00340B33"/>
    <w:rsid w:val="0034107A"/>
    <w:rsid w:val="003410BD"/>
    <w:rsid w:val="00341244"/>
    <w:rsid w:val="0034167F"/>
    <w:rsid w:val="00341E2A"/>
    <w:rsid w:val="00342B81"/>
    <w:rsid w:val="00342E1B"/>
    <w:rsid w:val="003430FA"/>
    <w:rsid w:val="0034334D"/>
    <w:rsid w:val="00344297"/>
    <w:rsid w:val="00345D98"/>
    <w:rsid w:val="00346144"/>
    <w:rsid w:val="003462EB"/>
    <w:rsid w:val="00346D44"/>
    <w:rsid w:val="0034793D"/>
    <w:rsid w:val="0034799D"/>
    <w:rsid w:val="00350364"/>
    <w:rsid w:val="00350460"/>
    <w:rsid w:val="0035060B"/>
    <w:rsid w:val="00351332"/>
    <w:rsid w:val="0035143E"/>
    <w:rsid w:val="003527BA"/>
    <w:rsid w:val="00353870"/>
    <w:rsid w:val="00353E94"/>
    <w:rsid w:val="0035497D"/>
    <w:rsid w:val="00355928"/>
    <w:rsid w:val="00355F83"/>
    <w:rsid w:val="00356199"/>
    <w:rsid w:val="003566CA"/>
    <w:rsid w:val="00356BD1"/>
    <w:rsid w:val="00357209"/>
    <w:rsid w:val="0036044F"/>
    <w:rsid w:val="00360D1F"/>
    <w:rsid w:val="003612FE"/>
    <w:rsid w:val="003616DA"/>
    <w:rsid w:val="00362197"/>
    <w:rsid w:val="00362746"/>
    <w:rsid w:val="003628AC"/>
    <w:rsid w:val="0036393C"/>
    <w:rsid w:val="00365C59"/>
    <w:rsid w:val="003667A4"/>
    <w:rsid w:val="0036686E"/>
    <w:rsid w:val="003670FB"/>
    <w:rsid w:val="003673C8"/>
    <w:rsid w:val="00367E4D"/>
    <w:rsid w:val="00370040"/>
    <w:rsid w:val="003705AD"/>
    <w:rsid w:val="00370721"/>
    <w:rsid w:val="003717B1"/>
    <w:rsid w:val="00373C96"/>
    <w:rsid w:val="003742CE"/>
    <w:rsid w:val="00374459"/>
    <w:rsid w:val="00374A89"/>
    <w:rsid w:val="00375341"/>
    <w:rsid w:val="003757EC"/>
    <w:rsid w:val="0037624E"/>
    <w:rsid w:val="00376C2E"/>
    <w:rsid w:val="00376DE1"/>
    <w:rsid w:val="0037797A"/>
    <w:rsid w:val="00377A34"/>
    <w:rsid w:val="00377C96"/>
    <w:rsid w:val="0038109F"/>
    <w:rsid w:val="00381617"/>
    <w:rsid w:val="00381742"/>
    <w:rsid w:val="00381A11"/>
    <w:rsid w:val="00382832"/>
    <w:rsid w:val="00383D94"/>
    <w:rsid w:val="00384002"/>
    <w:rsid w:val="00384308"/>
    <w:rsid w:val="00384F7B"/>
    <w:rsid w:val="00385650"/>
    <w:rsid w:val="003866FC"/>
    <w:rsid w:val="00386A5E"/>
    <w:rsid w:val="0038718E"/>
    <w:rsid w:val="00387219"/>
    <w:rsid w:val="00387E0C"/>
    <w:rsid w:val="0039002F"/>
    <w:rsid w:val="0039033F"/>
    <w:rsid w:val="0039082B"/>
    <w:rsid w:val="00391235"/>
    <w:rsid w:val="00391728"/>
    <w:rsid w:val="00391E86"/>
    <w:rsid w:val="00392485"/>
    <w:rsid w:val="003924AD"/>
    <w:rsid w:val="00392B0B"/>
    <w:rsid w:val="00395043"/>
    <w:rsid w:val="003950F4"/>
    <w:rsid w:val="00395160"/>
    <w:rsid w:val="0039531A"/>
    <w:rsid w:val="00395742"/>
    <w:rsid w:val="00396EF2"/>
    <w:rsid w:val="00397657"/>
    <w:rsid w:val="003A02B1"/>
    <w:rsid w:val="003A0597"/>
    <w:rsid w:val="003A13DA"/>
    <w:rsid w:val="003A1E34"/>
    <w:rsid w:val="003A2660"/>
    <w:rsid w:val="003A28E8"/>
    <w:rsid w:val="003A2E6C"/>
    <w:rsid w:val="003A345F"/>
    <w:rsid w:val="003A3F8A"/>
    <w:rsid w:val="003A4514"/>
    <w:rsid w:val="003A54FB"/>
    <w:rsid w:val="003A62C5"/>
    <w:rsid w:val="003A65D7"/>
    <w:rsid w:val="003A741A"/>
    <w:rsid w:val="003A754E"/>
    <w:rsid w:val="003B09FA"/>
    <w:rsid w:val="003B0E34"/>
    <w:rsid w:val="003B1164"/>
    <w:rsid w:val="003B1720"/>
    <w:rsid w:val="003B27E4"/>
    <w:rsid w:val="003B2902"/>
    <w:rsid w:val="003B29EC"/>
    <w:rsid w:val="003B42C8"/>
    <w:rsid w:val="003B46CF"/>
    <w:rsid w:val="003B5628"/>
    <w:rsid w:val="003B6677"/>
    <w:rsid w:val="003B6DEB"/>
    <w:rsid w:val="003B774D"/>
    <w:rsid w:val="003B787B"/>
    <w:rsid w:val="003B7E68"/>
    <w:rsid w:val="003C025E"/>
    <w:rsid w:val="003C04D1"/>
    <w:rsid w:val="003C06A1"/>
    <w:rsid w:val="003C09E6"/>
    <w:rsid w:val="003C0AF5"/>
    <w:rsid w:val="003C1172"/>
    <w:rsid w:val="003C17A1"/>
    <w:rsid w:val="003C242D"/>
    <w:rsid w:val="003C28D3"/>
    <w:rsid w:val="003C301F"/>
    <w:rsid w:val="003C33C8"/>
    <w:rsid w:val="003C3861"/>
    <w:rsid w:val="003C47FE"/>
    <w:rsid w:val="003C4E20"/>
    <w:rsid w:val="003C5E99"/>
    <w:rsid w:val="003C6866"/>
    <w:rsid w:val="003D07F1"/>
    <w:rsid w:val="003D09D2"/>
    <w:rsid w:val="003D0DD5"/>
    <w:rsid w:val="003D163F"/>
    <w:rsid w:val="003D21B1"/>
    <w:rsid w:val="003D2C05"/>
    <w:rsid w:val="003D3C80"/>
    <w:rsid w:val="003D6234"/>
    <w:rsid w:val="003D71F9"/>
    <w:rsid w:val="003D7DD2"/>
    <w:rsid w:val="003E1267"/>
    <w:rsid w:val="003E1C50"/>
    <w:rsid w:val="003E3121"/>
    <w:rsid w:val="003E3530"/>
    <w:rsid w:val="003E359B"/>
    <w:rsid w:val="003E3869"/>
    <w:rsid w:val="003E3C2E"/>
    <w:rsid w:val="003E3C78"/>
    <w:rsid w:val="003E5794"/>
    <w:rsid w:val="003E746E"/>
    <w:rsid w:val="003E74D5"/>
    <w:rsid w:val="003E7BD3"/>
    <w:rsid w:val="003F0033"/>
    <w:rsid w:val="003F0CBC"/>
    <w:rsid w:val="003F1308"/>
    <w:rsid w:val="003F1A21"/>
    <w:rsid w:val="003F28CE"/>
    <w:rsid w:val="003F31AE"/>
    <w:rsid w:val="003F4FC1"/>
    <w:rsid w:val="003F6153"/>
    <w:rsid w:val="003F73B1"/>
    <w:rsid w:val="003F7DA9"/>
    <w:rsid w:val="003F7FED"/>
    <w:rsid w:val="00400557"/>
    <w:rsid w:val="004020C3"/>
    <w:rsid w:val="0040326C"/>
    <w:rsid w:val="00405011"/>
    <w:rsid w:val="00406080"/>
    <w:rsid w:val="0040609A"/>
    <w:rsid w:val="00406C74"/>
    <w:rsid w:val="00407B96"/>
    <w:rsid w:val="0041043C"/>
    <w:rsid w:val="004107DF"/>
    <w:rsid w:val="00410A4F"/>
    <w:rsid w:val="00411290"/>
    <w:rsid w:val="004112A0"/>
    <w:rsid w:val="004117A2"/>
    <w:rsid w:val="0041359A"/>
    <w:rsid w:val="00413A0D"/>
    <w:rsid w:val="00413D97"/>
    <w:rsid w:val="0041414D"/>
    <w:rsid w:val="00414834"/>
    <w:rsid w:val="00415060"/>
    <w:rsid w:val="00415FC3"/>
    <w:rsid w:val="00417014"/>
    <w:rsid w:val="00420353"/>
    <w:rsid w:val="00420DC9"/>
    <w:rsid w:val="004211FC"/>
    <w:rsid w:val="004219F9"/>
    <w:rsid w:val="00421ABE"/>
    <w:rsid w:val="004222AA"/>
    <w:rsid w:val="004226A7"/>
    <w:rsid w:val="00422C9A"/>
    <w:rsid w:val="004240CD"/>
    <w:rsid w:val="00425296"/>
    <w:rsid w:val="004253C6"/>
    <w:rsid w:val="004261F2"/>
    <w:rsid w:val="00426959"/>
    <w:rsid w:val="0042763B"/>
    <w:rsid w:val="00427B06"/>
    <w:rsid w:val="00430D5E"/>
    <w:rsid w:val="00430F0D"/>
    <w:rsid w:val="0043114F"/>
    <w:rsid w:val="004314E8"/>
    <w:rsid w:val="00431E46"/>
    <w:rsid w:val="0043229C"/>
    <w:rsid w:val="0043232A"/>
    <w:rsid w:val="004327C0"/>
    <w:rsid w:val="00433039"/>
    <w:rsid w:val="00433419"/>
    <w:rsid w:val="00434267"/>
    <w:rsid w:val="00434969"/>
    <w:rsid w:val="00434A21"/>
    <w:rsid w:val="00434F33"/>
    <w:rsid w:val="004350A6"/>
    <w:rsid w:val="004402BA"/>
    <w:rsid w:val="00440418"/>
    <w:rsid w:val="0044074D"/>
    <w:rsid w:val="00440D11"/>
    <w:rsid w:val="00440F7F"/>
    <w:rsid w:val="00441BDC"/>
    <w:rsid w:val="00441D34"/>
    <w:rsid w:val="0044238F"/>
    <w:rsid w:val="0044244D"/>
    <w:rsid w:val="004436AF"/>
    <w:rsid w:val="00443C5E"/>
    <w:rsid w:val="004442E2"/>
    <w:rsid w:val="00444368"/>
    <w:rsid w:val="0044450A"/>
    <w:rsid w:val="004446CA"/>
    <w:rsid w:val="00444771"/>
    <w:rsid w:val="004447A5"/>
    <w:rsid w:val="00444C56"/>
    <w:rsid w:val="00444EFE"/>
    <w:rsid w:val="004453EB"/>
    <w:rsid w:val="00445523"/>
    <w:rsid w:val="00446550"/>
    <w:rsid w:val="00446806"/>
    <w:rsid w:val="0044713E"/>
    <w:rsid w:val="0045035C"/>
    <w:rsid w:val="004509AE"/>
    <w:rsid w:val="00450DD4"/>
    <w:rsid w:val="00451634"/>
    <w:rsid w:val="00453D23"/>
    <w:rsid w:val="00454772"/>
    <w:rsid w:val="00454C8A"/>
    <w:rsid w:val="00455A18"/>
    <w:rsid w:val="00455B33"/>
    <w:rsid w:val="00455D58"/>
    <w:rsid w:val="00456CCB"/>
    <w:rsid w:val="00456E26"/>
    <w:rsid w:val="00457AE9"/>
    <w:rsid w:val="00457DCF"/>
    <w:rsid w:val="00460C74"/>
    <w:rsid w:val="00460D14"/>
    <w:rsid w:val="00461002"/>
    <w:rsid w:val="00461B18"/>
    <w:rsid w:val="00461CE4"/>
    <w:rsid w:val="004622AD"/>
    <w:rsid w:val="00462C14"/>
    <w:rsid w:val="00465728"/>
    <w:rsid w:val="00466903"/>
    <w:rsid w:val="00467214"/>
    <w:rsid w:val="00467370"/>
    <w:rsid w:val="004677FC"/>
    <w:rsid w:val="00467BB3"/>
    <w:rsid w:val="0047019E"/>
    <w:rsid w:val="004710B0"/>
    <w:rsid w:val="004716A9"/>
    <w:rsid w:val="00471E9B"/>
    <w:rsid w:val="00472521"/>
    <w:rsid w:val="00472ECF"/>
    <w:rsid w:val="00473E09"/>
    <w:rsid w:val="00473E67"/>
    <w:rsid w:val="00474D4D"/>
    <w:rsid w:val="00474F0D"/>
    <w:rsid w:val="0047529A"/>
    <w:rsid w:val="0047647C"/>
    <w:rsid w:val="004776A4"/>
    <w:rsid w:val="00477C16"/>
    <w:rsid w:val="00480F4D"/>
    <w:rsid w:val="00480F62"/>
    <w:rsid w:val="00481867"/>
    <w:rsid w:val="00483320"/>
    <w:rsid w:val="00483855"/>
    <w:rsid w:val="00484347"/>
    <w:rsid w:val="0048462D"/>
    <w:rsid w:val="00484921"/>
    <w:rsid w:val="00485877"/>
    <w:rsid w:val="00485BF6"/>
    <w:rsid w:val="004867EA"/>
    <w:rsid w:val="00486C5D"/>
    <w:rsid w:val="00487AC1"/>
    <w:rsid w:val="004915A3"/>
    <w:rsid w:val="004915B4"/>
    <w:rsid w:val="00491935"/>
    <w:rsid w:val="004919AB"/>
    <w:rsid w:val="00492023"/>
    <w:rsid w:val="004921B1"/>
    <w:rsid w:val="00492419"/>
    <w:rsid w:val="00495E58"/>
    <w:rsid w:val="004964C6"/>
    <w:rsid w:val="00496671"/>
    <w:rsid w:val="00496D6C"/>
    <w:rsid w:val="00497C78"/>
    <w:rsid w:val="004A232E"/>
    <w:rsid w:val="004A28FA"/>
    <w:rsid w:val="004A2BDE"/>
    <w:rsid w:val="004A314B"/>
    <w:rsid w:val="004A4277"/>
    <w:rsid w:val="004A607E"/>
    <w:rsid w:val="004A62D9"/>
    <w:rsid w:val="004A6809"/>
    <w:rsid w:val="004A6826"/>
    <w:rsid w:val="004A6B54"/>
    <w:rsid w:val="004B1AD5"/>
    <w:rsid w:val="004B2E5C"/>
    <w:rsid w:val="004B4DD9"/>
    <w:rsid w:val="004B544F"/>
    <w:rsid w:val="004B5DA6"/>
    <w:rsid w:val="004B7EE1"/>
    <w:rsid w:val="004C0E76"/>
    <w:rsid w:val="004C1BDB"/>
    <w:rsid w:val="004C1BF6"/>
    <w:rsid w:val="004C1F3E"/>
    <w:rsid w:val="004C2159"/>
    <w:rsid w:val="004C23AA"/>
    <w:rsid w:val="004C2A52"/>
    <w:rsid w:val="004C2DC9"/>
    <w:rsid w:val="004C3248"/>
    <w:rsid w:val="004C4436"/>
    <w:rsid w:val="004C4735"/>
    <w:rsid w:val="004C53A4"/>
    <w:rsid w:val="004C7057"/>
    <w:rsid w:val="004C7641"/>
    <w:rsid w:val="004D0379"/>
    <w:rsid w:val="004D09EF"/>
    <w:rsid w:val="004D1534"/>
    <w:rsid w:val="004D1796"/>
    <w:rsid w:val="004D2609"/>
    <w:rsid w:val="004D2E25"/>
    <w:rsid w:val="004D43AC"/>
    <w:rsid w:val="004D5CAB"/>
    <w:rsid w:val="004D5EA0"/>
    <w:rsid w:val="004E0ECF"/>
    <w:rsid w:val="004E2F06"/>
    <w:rsid w:val="004E31C3"/>
    <w:rsid w:val="004E428F"/>
    <w:rsid w:val="004E438C"/>
    <w:rsid w:val="004E4F89"/>
    <w:rsid w:val="004E66FC"/>
    <w:rsid w:val="004E77B1"/>
    <w:rsid w:val="004E77EB"/>
    <w:rsid w:val="004F0059"/>
    <w:rsid w:val="004F07EC"/>
    <w:rsid w:val="004F0B15"/>
    <w:rsid w:val="004F0B3F"/>
    <w:rsid w:val="004F13D2"/>
    <w:rsid w:val="004F16F0"/>
    <w:rsid w:val="004F20FE"/>
    <w:rsid w:val="004F23B3"/>
    <w:rsid w:val="004F25A6"/>
    <w:rsid w:val="004F3070"/>
    <w:rsid w:val="004F3685"/>
    <w:rsid w:val="004F3C57"/>
    <w:rsid w:val="004F3F65"/>
    <w:rsid w:val="004F4203"/>
    <w:rsid w:val="004F492B"/>
    <w:rsid w:val="004F51D2"/>
    <w:rsid w:val="004F52A4"/>
    <w:rsid w:val="004F62E8"/>
    <w:rsid w:val="004F68FC"/>
    <w:rsid w:val="004F7A6A"/>
    <w:rsid w:val="00500220"/>
    <w:rsid w:val="005003B5"/>
    <w:rsid w:val="00500783"/>
    <w:rsid w:val="00501583"/>
    <w:rsid w:val="00502D02"/>
    <w:rsid w:val="00502E39"/>
    <w:rsid w:val="005038CF"/>
    <w:rsid w:val="005047F7"/>
    <w:rsid w:val="0050559D"/>
    <w:rsid w:val="00505ECB"/>
    <w:rsid w:val="00505F0D"/>
    <w:rsid w:val="00505F50"/>
    <w:rsid w:val="00505FC0"/>
    <w:rsid w:val="005062E6"/>
    <w:rsid w:val="00506DF2"/>
    <w:rsid w:val="0050714D"/>
    <w:rsid w:val="0051066D"/>
    <w:rsid w:val="005112A8"/>
    <w:rsid w:val="00511972"/>
    <w:rsid w:val="0051266F"/>
    <w:rsid w:val="00512AA7"/>
    <w:rsid w:val="00512FA7"/>
    <w:rsid w:val="0051370D"/>
    <w:rsid w:val="0051402E"/>
    <w:rsid w:val="00514126"/>
    <w:rsid w:val="00514694"/>
    <w:rsid w:val="0051552F"/>
    <w:rsid w:val="00517B6F"/>
    <w:rsid w:val="00517CCF"/>
    <w:rsid w:val="00520CC8"/>
    <w:rsid w:val="00521723"/>
    <w:rsid w:val="00521A27"/>
    <w:rsid w:val="00521C83"/>
    <w:rsid w:val="0052207D"/>
    <w:rsid w:val="00522569"/>
    <w:rsid w:val="00524F29"/>
    <w:rsid w:val="0052547B"/>
    <w:rsid w:val="00526685"/>
    <w:rsid w:val="0052716A"/>
    <w:rsid w:val="00530BBA"/>
    <w:rsid w:val="0053255E"/>
    <w:rsid w:val="005340D5"/>
    <w:rsid w:val="005341BA"/>
    <w:rsid w:val="00534462"/>
    <w:rsid w:val="0053580B"/>
    <w:rsid w:val="005369B3"/>
    <w:rsid w:val="00537099"/>
    <w:rsid w:val="00537C38"/>
    <w:rsid w:val="005402B0"/>
    <w:rsid w:val="005405C5"/>
    <w:rsid w:val="005405D1"/>
    <w:rsid w:val="0054114F"/>
    <w:rsid w:val="00542022"/>
    <w:rsid w:val="00542184"/>
    <w:rsid w:val="005424A3"/>
    <w:rsid w:val="00542F76"/>
    <w:rsid w:val="005432F9"/>
    <w:rsid w:val="005441BF"/>
    <w:rsid w:val="00544833"/>
    <w:rsid w:val="00544EA0"/>
    <w:rsid w:val="00544FBA"/>
    <w:rsid w:val="00545493"/>
    <w:rsid w:val="005458FD"/>
    <w:rsid w:val="00545998"/>
    <w:rsid w:val="00545B67"/>
    <w:rsid w:val="00545CFF"/>
    <w:rsid w:val="005461BF"/>
    <w:rsid w:val="00550039"/>
    <w:rsid w:val="00550BA3"/>
    <w:rsid w:val="0055143E"/>
    <w:rsid w:val="00551BBA"/>
    <w:rsid w:val="0055264E"/>
    <w:rsid w:val="00552A52"/>
    <w:rsid w:val="00552B7C"/>
    <w:rsid w:val="0055346D"/>
    <w:rsid w:val="005549A7"/>
    <w:rsid w:val="005550C9"/>
    <w:rsid w:val="00556CDB"/>
    <w:rsid w:val="00560478"/>
    <w:rsid w:val="0056136D"/>
    <w:rsid w:val="005615E3"/>
    <w:rsid w:val="00562894"/>
    <w:rsid w:val="00562E69"/>
    <w:rsid w:val="005632F7"/>
    <w:rsid w:val="00563F4D"/>
    <w:rsid w:val="00564B7F"/>
    <w:rsid w:val="00564CC7"/>
    <w:rsid w:val="00565450"/>
    <w:rsid w:val="0056679A"/>
    <w:rsid w:val="00566991"/>
    <w:rsid w:val="0056786A"/>
    <w:rsid w:val="005679B0"/>
    <w:rsid w:val="00567F27"/>
    <w:rsid w:val="00567F58"/>
    <w:rsid w:val="00570824"/>
    <w:rsid w:val="00570DD6"/>
    <w:rsid w:val="005712DB"/>
    <w:rsid w:val="005713E3"/>
    <w:rsid w:val="00571409"/>
    <w:rsid w:val="005715A4"/>
    <w:rsid w:val="005717B3"/>
    <w:rsid w:val="0057268B"/>
    <w:rsid w:val="00572922"/>
    <w:rsid w:val="00573A8F"/>
    <w:rsid w:val="00573AA2"/>
    <w:rsid w:val="005752F0"/>
    <w:rsid w:val="0057578A"/>
    <w:rsid w:val="00575EAD"/>
    <w:rsid w:val="005762C9"/>
    <w:rsid w:val="00577241"/>
    <w:rsid w:val="005775F8"/>
    <w:rsid w:val="0058005B"/>
    <w:rsid w:val="00580102"/>
    <w:rsid w:val="00580269"/>
    <w:rsid w:val="00581438"/>
    <w:rsid w:val="00581C41"/>
    <w:rsid w:val="005820E4"/>
    <w:rsid w:val="0058291F"/>
    <w:rsid w:val="005833D1"/>
    <w:rsid w:val="00583600"/>
    <w:rsid w:val="0058468B"/>
    <w:rsid w:val="00584942"/>
    <w:rsid w:val="00584B60"/>
    <w:rsid w:val="00584CA7"/>
    <w:rsid w:val="005853CC"/>
    <w:rsid w:val="00585778"/>
    <w:rsid w:val="00585B87"/>
    <w:rsid w:val="00585F65"/>
    <w:rsid w:val="00586FEB"/>
    <w:rsid w:val="00587E16"/>
    <w:rsid w:val="00590D76"/>
    <w:rsid w:val="0059150B"/>
    <w:rsid w:val="00593126"/>
    <w:rsid w:val="0059364F"/>
    <w:rsid w:val="00593B34"/>
    <w:rsid w:val="00593EA1"/>
    <w:rsid w:val="00594106"/>
    <w:rsid w:val="00594EB8"/>
    <w:rsid w:val="0059528E"/>
    <w:rsid w:val="005957F3"/>
    <w:rsid w:val="00595BC8"/>
    <w:rsid w:val="00596256"/>
    <w:rsid w:val="00596B12"/>
    <w:rsid w:val="0059755A"/>
    <w:rsid w:val="005A0EEB"/>
    <w:rsid w:val="005A11F3"/>
    <w:rsid w:val="005A210A"/>
    <w:rsid w:val="005A2C51"/>
    <w:rsid w:val="005A2E2E"/>
    <w:rsid w:val="005A3003"/>
    <w:rsid w:val="005A3937"/>
    <w:rsid w:val="005A3F25"/>
    <w:rsid w:val="005A48C8"/>
    <w:rsid w:val="005A4ABD"/>
    <w:rsid w:val="005A5025"/>
    <w:rsid w:val="005A5063"/>
    <w:rsid w:val="005A5303"/>
    <w:rsid w:val="005A59DA"/>
    <w:rsid w:val="005A63CF"/>
    <w:rsid w:val="005A6625"/>
    <w:rsid w:val="005A69E2"/>
    <w:rsid w:val="005A6D8B"/>
    <w:rsid w:val="005A7830"/>
    <w:rsid w:val="005A789B"/>
    <w:rsid w:val="005B01A6"/>
    <w:rsid w:val="005B1381"/>
    <w:rsid w:val="005B23AB"/>
    <w:rsid w:val="005B28C2"/>
    <w:rsid w:val="005B2B05"/>
    <w:rsid w:val="005B3C91"/>
    <w:rsid w:val="005B43F5"/>
    <w:rsid w:val="005B49E4"/>
    <w:rsid w:val="005B4B78"/>
    <w:rsid w:val="005B52B8"/>
    <w:rsid w:val="005B5874"/>
    <w:rsid w:val="005B5CB9"/>
    <w:rsid w:val="005B6F36"/>
    <w:rsid w:val="005B731B"/>
    <w:rsid w:val="005B7A98"/>
    <w:rsid w:val="005C06B4"/>
    <w:rsid w:val="005C0C49"/>
    <w:rsid w:val="005C0CC0"/>
    <w:rsid w:val="005C36D6"/>
    <w:rsid w:val="005C59AC"/>
    <w:rsid w:val="005C75E7"/>
    <w:rsid w:val="005D02C2"/>
    <w:rsid w:val="005D0EB2"/>
    <w:rsid w:val="005D1276"/>
    <w:rsid w:val="005D15EB"/>
    <w:rsid w:val="005D20B7"/>
    <w:rsid w:val="005D3457"/>
    <w:rsid w:val="005D3556"/>
    <w:rsid w:val="005D3FAC"/>
    <w:rsid w:val="005D414A"/>
    <w:rsid w:val="005D49BF"/>
    <w:rsid w:val="005D4AE8"/>
    <w:rsid w:val="005D4F99"/>
    <w:rsid w:val="005D5C24"/>
    <w:rsid w:val="005D68BE"/>
    <w:rsid w:val="005E027E"/>
    <w:rsid w:val="005E1216"/>
    <w:rsid w:val="005E1D80"/>
    <w:rsid w:val="005E2285"/>
    <w:rsid w:val="005E23AE"/>
    <w:rsid w:val="005E242C"/>
    <w:rsid w:val="005E323C"/>
    <w:rsid w:val="005E3F7A"/>
    <w:rsid w:val="005E55F2"/>
    <w:rsid w:val="005E6217"/>
    <w:rsid w:val="005E6D88"/>
    <w:rsid w:val="005E7D1C"/>
    <w:rsid w:val="005F0348"/>
    <w:rsid w:val="005F0411"/>
    <w:rsid w:val="005F0927"/>
    <w:rsid w:val="005F0EB2"/>
    <w:rsid w:val="005F1064"/>
    <w:rsid w:val="005F206A"/>
    <w:rsid w:val="005F3948"/>
    <w:rsid w:val="005F4A23"/>
    <w:rsid w:val="005F532B"/>
    <w:rsid w:val="005F67CC"/>
    <w:rsid w:val="00600655"/>
    <w:rsid w:val="006009FB"/>
    <w:rsid w:val="00600CE3"/>
    <w:rsid w:val="00600D0F"/>
    <w:rsid w:val="00601EC3"/>
    <w:rsid w:val="00601FEB"/>
    <w:rsid w:val="00602300"/>
    <w:rsid w:val="006026AA"/>
    <w:rsid w:val="00602C46"/>
    <w:rsid w:val="00602FDA"/>
    <w:rsid w:val="00603D8C"/>
    <w:rsid w:val="0060424B"/>
    <w:rsid w:val="0060497E"/>
    <w:rsid w:val="006049B7"/>
    <w:rsid w:val="006065F5"/>
    <w:rsid w:val="00607875"/>
    <w:rsid w:val="0061057F"/>
    <w:rsid w:val="006109E8"/>
    <w:rsid w:val="00611F68"/>
    <w:rsid w:val="0061205D"/>
    <w:rsid w:val="006124AE"/>
    <w:rsid w:val="0061322C"/>
    <w:rsid w:val="006133B9"/>
    <w:rsid w:val="00613DF0"/>
    <w:rsid w:val="00614F81"/>
    <w:rsid w:val="006152AB"/>
    <w:rsid w:val="0061702E"/>
    <w:rsid w:val="00617676"/>
    <w:rsid w:val="006178D0"/>
    <w:rsid w:val="0062034D"/>
    <w:rsid w:val="006206DD"/>
    <w:rsid w:val="00621261"/>
    <w:rsid w:val="006212E9"/>
    <w:rsid w:val="00622E8C"/>
    <w:rsid w:val="006253A7"/>
    <w:rsid w:val="006254C5"/>
    <w:rsid w:val="00626640"/>
    <w:rsid w:val="00626977"/>
    <w:rsid w:val="006271B3"/>
    <w:rsid w:val="00630147"/>
    <w:rsid w:val="006301C8"/>
    <w:rsid w:val="00630A54"/>
    <w:rsid w:val="00630A60"/>
    <w:rsid w:val="00632A2A"/>
    <w:rsid w:val="00632F52"/>
    <w:rsid w:val="00632F53"/>
    <w:rsid w:val="006354B1"/>
    <w:rsid w:val="0063583A"/>
    <w:rsid w:val="0063595C"/>
    <w:rsid w:val="006359DC"/>
    <w:rsid w:val="00636443"/>
    <w:rsid w:val="0063647D"/>
    <w:rsid w:val="0063702E"/>
    <w:rsid w:val="00640000"/>
    <w:rsid w:val="00640E9D"/>
    <w:rsid w:val="00640FBC"/>
    <w:rsid w:val="006416D4"/>
    <w:rsid w:val="00641AD0"/>
    <w:rsid w:val="00642F6F"/>
    <w:rsid w:val="00643206"/>
    <w:rsid w:val="0064347D"/>
    <w:rsid w:val="00643FFE"/>
    <w:rsid w:val="0064406E"/>
    <w:rsid w:val="00644AC6"/>
    <w:rsid w:val="006452AB"/>
    <w:rsid w:val="00645E07"/>
    <w:rsid w:val="00647970"/>
    <w:rsid w:val="006506A0"/>
    <w:rsid w:val="00650FC6"/>
    <w:rsid w:val="00652464"/>
    <w:rsid w:val="00652520"/>
    <w:rsid w:val="006534C2"/>
    <w:rsid w:val="00653CE5"/>
    <w:rsid w:val="006542D2"/>
    <w:rsid w:val="00654EE7"/>
    <w:rsid w:val="006569D6"/>
    <w:rsid w:val="00660180"/>
    <w:rsid w:val="006609B2"/>
    <w:rsid w:val="00660CE6"/>
    <w:rsid w:val="00661978"/>
    <w:rsid w:val="006633F3"/>
    <w:rsid w:val="00664396"/>
    <w:rsid w:val="00665EA0"/>
    <w:rsid w:val="0066628C"/>
    <w:rsid w:val="00666DB0"/>
    <w:rsid w:val="0067192D"/>
    <w:rsid w:val="00671A5E"/>
    <w:rsid w:val="006730DB"/>
    <w:rsid w:val="00673CBC"/>
    <w:rsid w:val="006741AC"/>
    <w:rsid w:val="00674599"/>
    <w:rsid w:val="00675725"/>
    <w:rsid w:val="006768D5"/>
    <w:rsid w:val="00677CAB"/>
    <w:rsid w:val="00677DEC"/>
    <w:rsid w:val="006811FD"/>
    <w:rsid w:val="00681583"/>
    <w:rsid w:val="006816FC"/>
    <w:rsid w:val="00682A9E"/>
    <w:rsid w:val="00682C0C"/>
    <w:rsid w:val="00683B0E"/>
    <w:rsid w:val="00684C9F"/>
    <w:rsid w:val="0068535A"/>
    <w:rsid w:val="0068551E"/>
    <w:rsid w:val="006859C0"/>
    <w:rsid w:val="00685C4A"/>
    <w:rsid w:val="00685CB2"/>
    <w:rsid w:val="006865E4"/>
    <w:rsid w:val="00686B51"/>
    <w:rsid w:val="00687823"/>
    <w:rsid w:val="00687CB1"/>
    <w:rsid w:val="00690A7F"/>
    <w:rsid w:val="00690B51"/>
    <w:rsid w:val="006913DB"/>
    <w:rsid w:val="00691757"/>
    <w:rsid w:val="006929BD"/>
    <w:rsid w:val="00692C45"/>
    <w:rsid w:val="00692DB7"/>
    <w:rsid w:val="006945EC"/>
    <w:rsid w:val="00694F4F"/>
    <w:rsid w:val="00695339"/>
    <w:rsid w:val="00695C82"/>
    <w:rsid w:val="00695E3F"/>
    <w:rsid w:val="0069611C"/>
    <w:rsid w:val="0069634D"/>
    <w:rsid w:val="00696C0C"/>
    <w:rsid w:val="006972DA"/>
    <w:rsid w:val="006A00B5"/>
    <w:rsid w:val="006A263B"/>
    <w:rsid w:val="006A2C2B"/>
    <w:rsid w:val="006A2E64"/>
    <w:rsid w:val="006A2E72"/>
    <w:rsid w:val="006A3351"/>
    <w:rsid w:val="006A33CF"/>
    <w:rsid w:val="006A4B14"/>
    <w:rsid w:val="006A4BE4"/>
    <w:rsid w:val="006A5FAB"/>
    <w:rsid w:val="006A602F"/>
    <w:rsid w:val="006A6153"/>
    <w:rsid w:val="006A63DE"/>
    <w:rsid w:val="006A69E3"/>
    <w:rsid w:val="006A7D71"/>
    <w:rsid w:val="006B0221"/>
    <w:rsid w:val="006B1BF8"/>
    <w:rsid w:val="006B27CE"/>
    <w:rsid w:val="006B2856"/>
    <w:rsid w:val="006B3DE3"/>
    <w:rsid w:val="006B4F67"/>
    <w:rsid w:val="006B5BD1"/>
    <w:rsid w:val="006C0371"/>
    <w:rsid w:val="006C05CC"/>
    <w:rsid w:val="006C094B"/>
    <w:rsid w:val="006C281A"/>
    <w:rsid w:val="006C2D05"/>
    <w:rsid w:val="006C2D4D"/>
    <w:rsid w:val="006C374C"/>
    <w:rsid w:val="006C3C93"/>
    <w:rsid w:val="006C4AAC"/>
    <w:rsid w:val="006C584E"/>
    <w:rsid w:val="006C5F37"/>
    <w:rsid w:val="006C6B8F"/>
    <w:rsid w:val="006C70BF"/>
    <w:rsid w:val="006C721C"/>
    <w:rsid w:val="006C74DF"/>
    <w:rsid w:val="006C78A4"/>
    <w:rsid w:val="006D1451"/>
    <w:rsid w:val="006D19E8"/>
    <w:rsid w:val="006D1D5E"/>
    <w:rsid w:val="006D27B2"/>
    <w:rsid w:val="006D2EA9"/>
    <w:rsid w:val="006D38C3"/>
    <w:rsid w:val="006D3B99"/>
    <w:rsid w:val="006D417C"/>
    <w:rsid w:val="006D5685"/>
    <w:rsid w:val="006D5B64"/>
    <w:rsid w:val="006D697F"/>
    <w:rsid w:val="006D6E5A"/>
    <w:rsid w:val="006D6F81"/>
    <w:rsid w:val="006E004B"/>
    <w:rsid w:val="006E0514"/>
    <w:rsid w:val="006E0D2E"/>
    <w:rsid w:val="006E2A28"/>
    <w:rsid w:val="006E345C"/>
    <w:rsid w:val="006E3E40"/>
    <w:rsid w:val="006E4252"/>
    <w:rsid w:val="006E4A9C"/>
    <w:rsid w:val="006E5417"/>
    <w:rsid w:val="006E5B40"/>
    <w:rsid w:val="006E620D"/>
    <w:rsid w:val="006E63CE"/>
    <w:rsid w:val="006E7158"/>
    <w:rsid w:val="006E78F9"/>
    <w:rsid w:val="006E7B6C"/>
    <w:rsid w:val="006E7F9C"/>
    <w:rsid w:val="006F00D8"/>
    <w:rsid w:val="006F0F55"/>
    <w:rsid w:val="006F140A"/>
    <w:rsid w:val="006F2062"/>
    <w:rsid w:val="006F214E"/>
    <w:rsid w:val="006F3CD8"/>
    <w:rsid w:val="006F44F3"/>
    <w:rsid w:val="006F4530"/>
    <w:rsid w:val="006F539D"/>
    <w:rsid w:val="006F542A"/>
    <w:rsid w:val="006F5EA6"/>
    <w:rsid w:val="006F5EBD"/>
    <w:rsid w:val="006F6811"/>
    <w:rsid w:val="006F7AFE"/>
    <w:rsid w:val="007000B4"/>
    <w:rsid w:val="0070072E"/>
    <w:rsid w:val="00700EFD"/>
    <w:rsid w:val="00701C2C"/>
    <w:rsid w:val="00701DE5"/>
    <w:rsid w:val="00702008"/>
    <w:rsid w:val="007027AC"/>
    <w:rsid w:val="00702E40"/>
    <w:rsid w:val="00703404"/>
    <w:rsid w:val="00703707"/>
    <w:rsid w:val="00703AD7"/>
    <w:rsid w:val="007040C6"/>
    <w:rsid w:val="007043EF"/>
    <w:rsid w:val="0070464B"/>
    <w:rsid w:val="00704920"/>
    <w:rsid w:val="00704BB1"/>
    <w:rsid w:val="00704E67"/>
    <w:rsid w:val="007051BB"/>
    <w:rsid w:val="0070619F"/>
    <w:rsid w:val="0070697A"/>
    <w:rsid w:val="007075F5"/>
    <w:rsid w:val="007105D0"/>
    <w:rsid w:val="00710834"/>
    <w:rsid w:val="00711055"/>
    <w:rsid w:val="00711CC2"/>
    <w:rsid w:val="00712072"/>
    <w:rsid w:val="00712888"/>
    <w:rsid w:val="0071297D"/>
    <w:rsid w:val="00712D2C"/>
    <w:rsid w:val="007131BA"/>
    <w:rsid w:val="00713614"/>
    <w:rsid w:val="00713A4B"/>
    <w:rsid w:val="00713A4C"/>
    <w:rsid w:val="00713AD2"/>
    <w:rsid w:val="00714848"/>
    <w:rsid w:val="00714D99"/>
    <w:rsid w:val="00714E68"/>
    <w:rsid w:val="00715FEA"/>
    <w:rsid w:val="00716BD7"/>
    <w:rsid w:val="00716DBB"/>
    <w:rsid w:val="007173BC"/>
    <w:rsid w:val="00717A77"/>
    <w:rsid w:val="00717C9E"/>
    <w:rsid w:val="007209A3"/>
    <w:rsid w:val="00720C14"/>
    <w:rsid w:val="00722BDB"/>
    <w:rsid w:val="007236D4"/>
    <w:rsid w:val="0072445A"/>
    <w:rsid w:val="00724693"/>
    <w:rsid w:val="00724F1D"/>
    <w:rsid w:val="00725257"/>
    <w:rsid w:val="00726AB2"/>
    <w:rsid w:val="00726AB6"/>
    <w:rsid w:val="00727D4D"/>
    <w:rsid w:val="00730A6F"/>
    <w:rsid w:val="00732322"/>
    <w:rsid w:val="00732DB9"/>
    <w:rsid w:val="00733089"/>
    <w:rsid w:val="007334FC"/>
    <w:rsid w:val="00733623"/>
    <w:rsid w:val="00733859"/>
    <w:rsid w:val="00733BD7"/>
    <w:rsid w:val="00734A68"/>
    <w:rsid w:val="00735637"/>
    <w:rsid w:val="007358C1"/>
    <w:rsid w:val="00736377"/>
    <w:rsid w:val="00737862"/>
    <w:rsid w:val="00737BE9"/>
    <w:rsid w:val="007402A3"/>
    <w:rsid w:val="00741254"/>
    <w:rsid w:val="00741511"/>
    <w:rsid w:val="00742232"/>
    <w:rsid w:val="00742AC6"/>
    <w:rsid w:val="00743002"/>
    <w:rsid w:val="007438C1"/>
    <w:rsid w:val="00743D4E"/>
    <w:rsid w:val="00743F9D"/>
    <w:rsid w:val="0074486D"/>
    <w:rsid w:val="00744C46"/>
    <w:rsid w:val="00745595"/>
    <w:rsid w:val="00745811"/>
    <w:rsid w:val="00745DBB"/>
    <w:rsid w:val="00745F57"/>
    <w:rsid w:val="00747008"/>
    <w:rsid w:val="007474E5"/>
    <w:rsid w:val="00750166"/>
    <w:rsid w:val="007503C4"/>
    <w:rsid w:val="00752019"/>
    <w:rsid w:val="007529A1"/>
    <w:rsid w:val="00752C0D"/>
    <w:rsid w:val="00752F27"/>
    <w:rsid w:val="007530FF"/>
    <w:rsid w:val="00753920"/>
    <w:rsid w:val="00753F2A"/>
    <w:rsid w:val="00756AC7"/>
    <w:rsid w:val="0075728C"/>
    <w:rsid w:val="007572D7"/>
    <w:rsid w:val="00761971"/>
    <w:rsid w:val="007630A4"/>
    <w:rsid w:val="00764426"/>
    <w:rsid w:val="00765220"/>
    <w:rsid w:val="007657C4"/>
    <w:rsid w:val="0076588A"/>
    <w:rsid w:val="00765A1A"/>
    <w:rsid w:val="00765AD4"/>
    <w:rsid w:val="00765F90"/>
    <w:rsid w:val="00765FD7"/>
    <w:rsid w:val="0076603C"/>
    <w:rsid w:val="007671F7"/>
    <w:rsid w:val="007700D1"/>
    <w:rsid w:val="00770148"/>
    <w:rsid w:val="007703EE"/>
    <w:rsid w:val="007718F2"/>
    <w:rsid w:val="007722E2"/>
    <w:rsid w:val="0077333A"/>
    <w:rsid w:val="00773AB3"/>
    <w:rsid w:val="007747AA"/>
    <w:rsid w:val="00774B3A"/>
    <w:rsid w:val="00775454"/>
    <w:rsid w:val="00775FE3"/>
    <w:rsid w:val="007762B7"/>
    <w:rsid w:val="00777C9D"/>
    <w:rsid w:val="00780223"/>
    <w:rsid w:val="00781F88"/>
    <w:rsid w:val="0078357E"/>
    <w:rsid w:val="00783E8D"/>
    <w:rsid w:val="00783F3C"/>
    <w:rsid w:val="00784255"/>
    <w:rsid w:val="00784627"/>
    <w:rsid w:val="0078534E"/>
    <w:rsid w:val="00786164"/>
    <w:rsid w:val="007866B4"/>
    <w:rsid w:val="0078776E"/>
    <w:rsid w:val="00787786"/>
    <w:rsid w:val="00787DBD"/>
    <w:rsid w:val="00790176"/>
    <w:rsid w:val="00790D17"/>
    <w:rsid w:val="00790EAE"/>
    <w:rsid w:val="00792955"/>
    <w:rsid w:val="00793690"/>
    <w:rsid w:val="007944B1"/>
    <w:rsid w:val="0079463F"/>
    <w:rsid w:val="00794E27"/>
    <w:rsid w:val="007959B9"/>
    <w:rsid w:val="00796090"/>
    <w:rsid w:val="00797967"/>
    <w:rsid w:val="00797A98"/>
    <w:rsid w:val="007A0797"/>
    <w:rsid w:val="007A124E"/>
    <w:rsid w:val="007A1456"/>
    <w:rsid w:val="007A1B19"/>
    <w:rsid w:val="007A1B37"/>
    <w:rsid w:val="007A20F0"/>
    <w:rsid w:val="007A3391"/>
    <w:rsid w:val="007A398C"/>
    <w:rsid w:val="007A3ECE"/>
    <w:rsid w:val="007A4C03"/>
    <w:rsid w:val="007A531F"/>
    <w:rsid w:val="007A5F26"/>
    <w:rsid w:val="007A655C"/>
    <w:rsid w:val="007A6FF3"/>
    <w:rsid w:val="007A718A"/>
    <w:rsid w:val="007A7F9C"/>
    <w:rsid w:val="007B1AC4"/>
    <w:rsid w:val="007B2852"/>
    <w:rsid w:val="007B3019"/>
    <w:rsid w:val="007B3554"/>
    <w:rsid w:val="007B3FC0"/>
    <w:rsid w:val="007B546D"/>
    <w:rsid w:val="007B5BCF"/>
    <w:rsid w:val="007B655C"/>
    <w:rsid w:val="007B6B22"/>
    <w:rsid w:val="007B6DF8"/>
    <w:rsid w:val="007B70B3"/>
    <w:rsid w:val="007C052F"/>
    <w:rsid w:val="007C13E6"/>
    <w:rsid w:val="007C28FE"/>
    <w:rsid w:val="007C3953"/>
    <w:rsid w:val="007C3D13"/>
    <w:rsid w:val="007C4162"/>
    <w:rsid w:val="007D1A51"/>
    <w:rsid w:val="007D3899"/>
    <w:rsid w:val="007D397B"/>
    <w:rsid w:val="007D3B50"/>
    <w:rsid w:val="007D3B7E"/>
    <w:rsid w:val="007D3E72"/>
    <w:rsid w:val="007D4518"/>
    <w:rsid w:val="007D4590"/>
    <w:rsid w:val="007D47A7"/>
    <w:rsid w:val="007D5416"/>
    <w:rsid w:val="007D65A4"/>
    <w:rsid w:val="007D69E5"/>
    <w:rsid w:val="007D74F1"/>
    <w:rsid w:val="007D7D00"/>
    <w:rsid w:val="007D7F77"/>
    <w:rsid w:val="007E055A"/>
    <w:rsid w:val="007E08B3"/>
    <w:rsid w:val="007E0E7F"/>
    <w:rsid w:val="007E180C"/>
    <w:rsid w:val="007E253B"/>
    <w:rsid w:val="007E38D0"/>
    <w:rsid w:val="007E47EA"/>
    <w:rsid w:val="007E4B9B"/>
    <w:rsid w:val="007E5D77"/>
    <w:rsid w:val="007E5DCE"/>
    <w:rsid w:val="007E6381"/>
    <w:rsid w:val="007E6801"/>
    <w:rsid w:val="007E705B"/>
    <w:rsid w:val="007F096F"/>
    <w:rsid w:val="007F1FBA"/>
    <w:rsid w:val="007F3AF9"/>
    <w:rsid w:val="007F46EB"/>
    <w:rsid w:val="007F49F9"/>
    <w:rsid w:val="007F4BA1"/>
    <w:rsid w:val="007F5955"/>
    <w:rsid w:val="007F600D"/>
    <w:rsid w:val="007F6234"/>
    <w:rsid w:val="007F632F"/>
    <w:rsid w:val="007F7669"/>
    <w:rsid w:val="008008B2"/>
    <w:rsid w:val="00802053"/>
    <w:rsid w:val="008031BF"/>
    <w:rsid w:val="00803C7D"/>
    <w:rsid w:val="00804E8E"/>
    <w:rsid w:val="00805BE3"/>
    <w:rsid w:val="00805C3B"/>
    <w:rsid w:val="00805E5E"/>
    <w:rsid w:val="008065D2"/>
    <w:rsid w:val="00806CD8"/>
    <w:rsid w:val="00807163"/>
    <w:rsid w:val="00807173"/>
    <w:rsid w:val="00807A0C"/>
    <w:rsid w:val="00810957"/>
    <w:rsid w:val="00811064"/>
    <w:rsid w:val="008118FF"/>
    <w:rsid w:val="00811A5F"/>
    <w:rsid w:val="00812641"/>
    <w:rsid w:val="00812808"/>
    <w:rsid w:val="008128BD"/>
    <w:rsid w:val="00813DD5"/>
    <w:rsid w:val="00814869"/>
    <w:rsid w:val="008150DA"/>
    <w:rsid w:val="008160CD"/>
    <w:rsid w:val="00816193"/>
    <w:rsid w:val="0081640F"/>
    <w:rsid w:val="00816CEC"/>
    <w:rsid w:val="00816E0C"/>
    <w:rsid w:val="0082023E"/>
    <w:rsid w:val="00820B7D"/>
    <w:rsid w:val="00820EF3"/>
    <w:rsid w:val="00821E7C"/>
    <w:rsid w:val="008233F8"/>
    <w:rsid w:val="00823741"/>
    <w:rsid w:val="00823D39"/>
    <w:rsid w:val="00827409"/>
    <w:rsid w:val="00827856"/>
    <w:rsid w:val="00827909"/>
    <w:rsid w:val="00827C84"/>
    <w:rsid w:val="008300E6"/>
    <w:rsid w:val="00830F2B"/>
    <w:rsid w:val="00831182"/>
    <w:rsid w:val="0083218C"/>
    <w:rsid w:val="00833FE1"/>
    <w:rsid w:val="00834871"/>
    <w:rsid w:val="008360CC"/>
    <w:rsid w:val="00836F12"/>
    <w:rsid w:val="00836F80"/>
    <w:rsid w:val="00841BFA"/>
    <w:rsid w:val="0084253B"/>
    <w:rsid w:val="00842B44"/>
    <w:rsid w:val="0084471D"/>
    <w:rsid w:val="008462E3"/>
    <w:rsid w:val="00846A86"/>
    <w:rsid w:val="0084750F"/>
    <w:rsid w:val="0084794C"/>
    <w:rsid w:val="00850E1D"/>
    <w:rsid w:val="008514EE"/>
    <w:rsid w:val="00851A29"/>
    <w:rsid w:val="00852050"/>
    <w:rsid w:val="008537FC"/>
    <w:rsid w:val="0085536F"/>
    <w:rsid w:val="00855646"/>
    <w:rsid w:val="00855D5A"/>
    <w:rsid w:val="00855E87"/>
    <w:rsid w:val="008563EC"/>
    <w:rsid w:val="00857374"/>
    <w:rsid w:val="008577B1"/>
    <w:rsid w:val="00857BFC"/>
    <w:rsid w:val="00857EF4"/>
    <w:rsid w:val="00861AA3"/>
    <w:rsid w:val="00861FF9"/>
    <w:rsid w:val="008622F9"/>
    <w:rsid w:val="008636AB"/>
    <w:rsid w:val="00863F52"/>
    <w:rsid w:val="00864AC8"/>
    <w:rsid w:val="008651C1"/>
    <w:rsid w:val="00865EB8"/>
    <w:rsid w:val="00866147"/>
    <w:rsid w:val="0086737F"/>
    <w:rsid w:val="008674BD"/>
    <w:rsid w:val="008676CE"/>
    <w:rsid w:val="00870774"/>
    <w:rsid w:val="00870E26"/>
    <w:rsid w:val="00871BF9"/>
    <w:rsid w:val="00871FAE"/>
    <w:rsid w:val="00873A46"/>
    <w:rsid w:val="008742C5"/>
    <w:rsid w:val="00875F9D"/>
    <w:rsid w:val="008765C9"/>
    <w:rsid w:val="00877072"/>
    <w:rsid w:val="00877A84"/>
    <w:rsid w:val="0088045F"/>
    <w:rsid w:val="00880734"/>
    <w:rsid w:val="00880830"/>
    <w:rsid w:val="00881D5E"/>
    <w:rsid w:val="008833CF"/>
    <w:rsid w:val="00883E7E"/>
    <w:rsid w:val="00884066"/>
    <w:rsid w:val="008843C4"/>
    <w:rsid w:val="00885097"/>
    <w:rsid w:val="008852F7"/>
    <w:rsid w:val="00885542"/>
    <w:rsid w:val="0088570E"/>
    <w:rsid w:val="00885887"/>
    <w:rsid w:val="00885A4D"/>
    <w:rsid w:val="00886ECD"/>
    <w:rsid w:val="008872E2"/>
    <w:rsid w:val="00887589"/>
    <w:rsid w:val="00890147"/>
    <w:rsid w:val="0089038F"/>
    <w:rsid w:val="00890CDD"/>
    <w:rsid w:val="00891698"/>
    <w:rsid w:val="00892E53"/>
    <w:rsid w:val="00893FCE"/>
    <w:rsid w:val="00894419"/>
    <w:rsid w:val="008946BA"/>
    <w:rsid w:val="00894EA7"/>
    <w:rsid w:val="00894F23"/>
    <w:rsid w:val="00895819"/>
    <w:rsid w:val="008972C9"/>
    <w:rsid w:val="008973FD"/>
    <w:rsid w:val="0089761B"/>
    <w:rsid w:val="008A061E"/>
    <w:rsid w:val="008A1EBA"/>
    <w:rsid w:val="008A1FA6"/>
    <w:rsid w:val="008A355B"/>
    <w:rsid w:val="008A3A32"/>
    <w:rsid w:val="008A4643"/>
    <w:rsid w:val="008A47C5"/>
    <w:rsid w:val="008A4833"/>
    <w:rsid w:val="008A49B5"/>
    <w:rsid w:val="008A5D1D"/>
    <w:rsid w:val="008A64E7"/>
    <w:rsid w:val="008A7330"/>
    <w:rsid w:val="008A7C69"/>
    <w:rsid w:val="008A7CF8"/>
    <w:rsid w:val="008A7E7C"/>
    <w:rsid w:val="008B07C9"/>
    <w:rsid w:val="008B22A1"/>
    <w:rsid w:val="008B2B1A"/>
    <w:rsid w:val="008B4852"/>
    <w:rsid w:val="008B4C1B"/>
    <w:rsid w:val="008B529D"/>
    <w:rsid w:val="008B5964"/>
    <w:rsid w:val="008B6279"/>
    <w:rsid w:val="008B6CC7"/>
    <w:rsid w:val="008B6E0A"/>
    <w:rsid w:val="008B74B2"/>
    <w:rsid w:val="008C02FA"/>
    <w:rsid w:val="008C0A8F"/>
    <w:rsid w:val="008C134C"/>
    <w:rsid w:val="008C148B"/>
    <w:rsid w:val="008C1AA4"/>
    <w:rsid w:val="008C26F0"/>
    <w:rsid w:val="008C2E7A"/>
    <w:rsid w:val="008C3399"/>
    <w:rsid w:val="008C342C"/>
    <w:rsid w:val="008C3652"/>
    <w:rsid w:val="008C7D34"/>
    <w:rsid w:val="008D0A25"/>
    <w:rsid w:val="008D0E46"/>
    <w:rsid w:val="008D381E"/>
    <w:rsid w:val="008D4FA9"/>
    <w:rsid w:val="008D507C"/>
    <w:rsid w:val="008D5BC5"/>
    <w:rsid w:val="008D6303"/>
    <w:rsid w:val="008D6FC4"/>
    <w:rsid w:val="008E0825"/>
    <w:rsid w:val="008E0E59"/>
    <w:rsid w:val="008E19A9"/>
    <w:rsid w:val="008E1FAE"/>
    <w:rsid w:val="008E2153"/>
    <w:rsid w:val="008E3749"/>
    <w:rsid w:val="008E41F8"/>
    <w:rsid w:val="008E64FF"/>
    <w:rsid w:val="008E728F"/>
    <w:rsid w:val="008E75C4"/>
    <w:rsid w:val="008F0008"/>
    <w:rsid w:val="008F0983"/>
    <w:rsid w:val="008F0D25"/>
    <w:rsid w:val="008F0F7C"/>
    <w:rsid w:val="008F24C0"/>
    <w:rsid w:val="008F2D2C"/>
    <w:rsid w:val="008F2FE1"/>
    <w:rsid w:val="008F3B10"/>
    <w:rsid w:val="008F3C41"/>
    <w:rsid w:val="008F3F6D"/>
    <w:rsid w:val="008F42A9"/>
    <w:rsid w:val="008F47C0"/>
    <w:rsid w:val="008F51C4"/>
    <w:rsid w:val="008F7386"/>
    <w:rsid w:val="00900120"/>
    <w:rsid w:val="009003B6"/>
    <w:rsid w:val="00900A63"/>
    <w:rsid w:val="00900BFF"/>
    <w:rsid w:val="0090144D"/>
    <w:rsid w:val="00901FF7"/>
    <w:rsid w:val="00902319"/>
    <w:rsid w:val="00902B74"/>
    <w:rsid w:val="00903E4D"/>
    <w:rsid w:val="00903F47"/>
    <w:rsid w:val="00905E83"/>
    <w:rsid w:val="009067CF"/>
    <w:rsid w:val="00906E05"/>
    <w:rsid w:val="009100BF"/>
    <w:rsid w:val="009118E9"/>
    <w:rsid w:val="00912B6A"/>
    <w:rsid w:val="00912D6D"/>
    <w:rsid w:val="009137DB"/>
    <w:rsid w:val="00913E2B"/>
    <w:rsid w:val="00914C53"/>
    <w:rsid w:val="009153D8"/>
    <w:rsid w:val="00916AB6"/>
    <w:rsid w:val="00916FC1"/>
    <w:rsid w:val="00920449"/>
    <w:rsid w:val="00920C01"/>
    <w:rsid w:val="0092176C"/>
    <w:rsid w:val="009218BA"/>
    <w:rsid w:val="00921CDD"/>
    <w:rsid w:val="00921DA1"/>
    <w:rsid w:val="00922214"/>
    <w:rsid w:val="00923DB4"/>
    <w:rsid w:val="00924667"/>
    <w:rsid w:val="009251E2"/>
    <w:rsid w:val="0092527E"/>
    <w:rsid w:val="00925927"/>
    <w:rsid w:val="0092721D"/>
    <w:rsid w:val="009275DE"/>
    <w:rsid w:val="009300C9"/>
    <w:rsid w:val="0093013A"/>
    <w:rsid w:val="00930EA9"/>
    <w:rsid w:val="009323FA"/>
    <w:rsid w:val="00933913"/>
    <w:rsid w:val="009341BF"/>
    <w:rsid w:val="009349F7"/>
    <w:rsid w:val="00935229"/>
    <w:rsid w:val="009362EB"/>
    <w:rsid w:val="00936B0D"/>
    <w:rsid w:val="00936E3B"/>
    <w:rsid w:val="00936FA8"/>
    <w:rsid w:val="00937BAE"/>
    <w:rsid w:val="009402E8"/>
    <w:rsid w:val="00940A01"/>
    <w:rsid w:val="009415E5"/>
    <w:rsid w:val="00941879"/>
    <w:rsid w:val="00941DE4"/>
    <w:rsid w:val="00941F91"/>
    <w:rsid w:val="0094620E"/>
    <w:rsid w:val="0094688E"/>
    <w:rsid w:val="00946D79"/>
    <w:rsid w:val="00946E21"/>
    <w:rsid w:val="00946E9F"/>
    <w:rsid w:val="00947098"/>
    <w:rsid w:val="00950C38"/>
    <w:rsid w:val="00951B2D"/>
    <w:rsid w:val="00952070"/>
    <w:rsid w:val="00952CBF"/>
    <w:rsid w:val="00952D01"/>
    <w:rsid w:val="00952D6B"/>
    <w:rsid w:val="00952E4C"/>
    <w:rsid w:val="00953117"/>
    <w:rsid w:val="0095341A"/>
    <w:rsid w:val="00954EBB"/>
    <w:rsid w:val="00955157"/>
    <w:rsid w:val="009558E8"/>
    <w:rsid w:val="009558FA"/>
    <w:rsid w:val="00955EE5"/>
    <w:rsid w:val="00956223"/>
    <w:rsid w:val="009578DA"/>
    <w:rsid w:val="0096023B"/>
    <w:rsid w:val="00960FEA"/>
    <w:rsid w:val="00962356"/>
    <w:rsid w:val="00962442"/>
    <w:rsid w:val="0096426C"/>
    <w:rsid w:val="0096453F"/>
    <w:rsid w:val="00964B5F"/>
    <w:rsid w:val="009659DA"/>
    <w:rsid w:val="0096606A"/>
    <w:rsid w:val="009663DA"/>
    <w:rsid w:val="00966973"/>
    <w:rsid w:val="0096773F"/>
    <w:rsid w:val="00967961"/>
    <w:rsid w:val="009679E8"/>
    <w:rsid w:val="00967CBA"/>
    <w:rsid w:val="00967D5B"/>
    <w:rsid w:val="009701B4"/>
    <w:rsid w:val="009702F2"/>
    <w:rsid w:val="00970F7F"/>
    <w:rsid w:val="009711AC"/>
    <w:rsid w:val="00971297"/>
    <w:rsid w:val="0097326B"/>
    <w:rsid w:val="00975A31"/>
    <w:rsid w:val="00976C44"/>
    <w:rsid w:val="00976F48"/>
    <w:rsid w:val="009772C4"/>
    <w:rsid w:val="009804D8"/>
    <w:rsid w:val="00980816"/>
    <w:rsid w:val="0098091A"/>
    <w:rsid w:val="009812FB"/>
    <w:rsid w:val="009813DF"/>
    <w:rsid w:val="009816CA"/>
    <w:rsid w:val="00981CD0"/>
    <w:rsid w:val="00981DD2"/>
    <w:rsid w:val="00982559"/>
    <w:rsid w:val="00982E8B"/>
    <w:rsid w:val="0098327A"/>
    <w:rsid w:val="00983D2F"/>
    <w:rsid w:val="00984982"/>
    <w:rsid w:val="00984AAA"/>
    <w:rsid w:val="00984F7E"/>
    <w:rsid w:val="009873A0"/>
    <w:rsid w:val="009878B8"/>
    <w:rsid w:val="00987AEF"/>
    <w:rsid w:val="00991260"/>
    <w:rsid w:val="009919A3"/>
    <w:rsid w:val="0099252C"/>
    <w:rsid w:val="009931C5"/>
    <w:rsid w:val="00993386"/>
    <w:rsid w:val="0099362E"/>
    <w:rsid w:val="009943AC"/>
    <w:rsid w:val="009970A5"/>
    <w:rsid w:val="009A0B66"/>
    <w:rsid w:val="009A0FA0"/>
    <w:rsid w:val="009A101A"/>
    <w:rsid w:val="009A11CA"/>
    <w:rsid w:val="009A2901"/>
    <w:rsid w:val="009A29D4"/>
    <w:rsid w:val="009A2BB7"/>
    <w:rsid w:val="009A3AAD"/>
    <w:rsid w:val="009A4455"/>
    <w:rsid w:val="009A477F"/>
    <w:rsid w:val="009A4810"/>
    <w:rsid w:val="009A4924"/>
    <w:rsid w:val="009A4B78"/>
    <w:rsid w:val="009A5538"/>
    <w:rsid w:val="009A5579"/>
    <w:rsid w:val="009A794E"/>
    <w:rsid w:val="009B3145"/>
    <w:rsid w:val="009B4FDA"/>
    <w:rsid w:val="009B6BEE"/>
    <w:rsid w:val="009B70E9"/>
    <w:rsid w:val="009C05CE"/>
    <w:rsid w:val="009C0C44"/>
    <w:rsid w:val="009C0CEC"/>
    <w:rsid w:val="009C0E0B"/>
    <w:rsid w:val="009C37FA"/>
    <w:rsid w:val="009C5178"/>
    <w:rsid w:val="009C528D"/>
    <w:rsid w:val="009C593A"/>
    <w:rsid w:val="009C61CD"/>
    <w:rsid w:val="009C6BCE"/>
    <w:rsid w:val="009C6FD4"/>
    <w:rsid w:val="009C7C82"/>
    <w:rsid w:val="009D0249"/>
    <w:rsid w:val="009D0323"/>
    <w:rsid w:val="009D08A7"/>
    <w:rsid w:val="009D0AE0"/>
    <w:rsid w:val="009D0BF3"/>
    <w:rsid w:val="009D1411"/>
    <w:rsid w:val="009D1449"/>
    <w:rsid w:val="009D1840"/>
    <w:rsid w:val="009D189F"/>
    <w:rsid w:val="009D214E"/>
    <w:rsid w:val="009D3D25"/>
    <w:rsid w:val="009D488E"/>
    <w:rsid w:val="009D54F9"/>
    <w:rsid w:val="009D5968"/>
    <w:rsid w:val="009D78BC"/>
    <w:rsid w:val="009E03A1"/>
    <w:rsid w:val="009E051A"/>
    <w:rsid w:val="009E1141"/>
    <w:rsid w:val="009E134F"/>
    <w:rsid w:val="009E1876"/>
    <w:rsid w:val="009E1890"/>
    <w:rsid w:val="009E189A"/>
    <w:rsid w:val="009E1C1F"/>
    <w:rsid w:val="009E1FB3"/>
    <w:rsid w:val="009E2107"/>
    <w:rsid w:val="009E3173"/>
    <w:rsid w:val="009E3D39"/>
    <w:rsid w:val="009E4629"/>
    <w:rsid w:val="009E4DF4"/>
    <w:rsid w:val="009E4EED"/>
    <w:rsid w:val="009E6800"/>
    <w:rsid w:val="009E6F51"/>
    <w:rsid w:val="009F0F5A"/>
    <w:rsid w:val="009F1157"/>
    <w:rsid w:val="009F12F8"/>
    <w:rsid w:val="009F15E0"/>
    <w:rsid w:val="009F17CA"/>
    <w:rsid w:val="009F234D"/>
    <w:rsid w:val="009F2514"/>
    <w:rsid w:val="009F25EB"/>
    <w:rsid w:val="009F2D59"/>
    <w:rsid w:val="009F362B"/>
    <w:rsid w:val="009F3BEE"/>
    <w:rsid w:val="009F3CD3"/>
    <w:rsid w:val="009F3D42"/>
    <w:rsid w:val="009F41F9"/>
    <w:rsid w:val="009F524E"/>
    <w:rsid w:val="009F5427"/>
    <w:rsid w:val="009F694B"/>
    <w:rsid w:val="009F7482"/>
    <w:rsid w:val="00A00F3F"/>
    <w:rsid w:val="00A01336"/>
    <w:rsid w:val="00A01E9A"/>
    <w:rsid w:val="00A02267"/>
    <w:rsid w:val="00A02902"/>
    <w:rsid w:val="00A0300C"/>
    <w:rsid w:val="00A034F5"/>
    <w:rsid w:val="00A03797"/>
    <w:rsid w:val="00A038A6"/>
    <w:rsid w:val="00A04AC6"/>
    <w:rsid w:val="00A05140"/>
    <w:rsid w:val="00A05981"/>
    <w:rsid w:val="00A05E62"/>
    <w:rsid w:val="00A06975"/>
    <w:rsid w:val="00A06D5B"/>
    <w:rsid w:val="00A07300"/>
    <w:rsid w:val="00A0756A"/>
    <w:rsid w:val="00A07D50"/>
    <w:rsid w:val="00A106DC"/>
    <w:rsid w:val="00A11133"/>
    <w:rsid w:val="00A1197C"/>
    <w:rsid w:val="00A11F05"/>
    <w:rsid w:val="00A1289A"/>
    <w:rsid w:val="00A1300D"/>
    <w:rsid w:val="00A13999"/>
    <w:rsid w:val="00A13E02"/>
    <w:rsid w:val="00A1433D"/>
    <w:rsid w:val="00A14AA8"/>
    <w:rsid w:val="00A14E6B"/>
    <w:rsid w:val="00A15819"/>
    <w:rsid w:val="00A1755A"/>
    <w:rsid w:val="00A20AF5"/>
    <w:rsid w:val="00A218AA"/>
    <w:rsid w:val="00A21BD2"/>
    <w:rsid w:val="00A21CBC"/>
    <w:rsid w:val="00A2218D"/>
    <w:rsid w:val="00A22758"/>
    <w:rsid w:val="00A2298B"/>
    <w:rsid w:val="00A23C14"/>
    <w:rsid w:val="00A24711"/>
    <w:rsid w:val="00A24DF5"/>
    <w:rsid w:val="00A255F7"/>
    <w:rsid w:val="00A26E88"/>
    <w:rsid w:val="00A27A6B"/>
    <w:rsid w:val="00A30220"/>
    <w:rsid w:val="00A302A7"/>
    <w:rsid w:val="00A31300"/>
    <w:rsid w:val="00A3164A"/>
    <w:rsid w:val="00A31E54"/>
    <w:rsid w:val="00A3235D"/>
    <w:rsid w:val="00A3298E"/>
    <w:rsid w:val="00A32D2A"/>
    <w:rsid w:val="00A34950"/>
    <w:rsid w:val="00A34B67"/>
    <w:rsid w:val="00A34DA8"/>
    <w:rsid w:val="00A34E11"/>
    <w:rsid w:val="00A352E1"/>
    <w:rsid w:val="00A364A2"/>
    <w:rsid w:val="00A36FC9"/>
    <w:rsid w:val="00A374DC"/>
    <w:rsid w:val="00A37957"/>
    <w:rsid w:val="00A37D65"/>
    <w:rsid w:val="00A402B3"/>
    <w:rsid w:val="00A4048C"/>
    <w:rsid w:val="00A40AF5"/>
    <w:rsid w:val="00A41B77"/>
    <w:rsid w:val="00A42E0B"/>
    <w:rsid w:val="00A434DC"/>
    <w:rsid w:val="00A43F38"/>
    <w:rsid w:val="00A43FF4"/>
    <w:rsid w:val="00A443AB"/>
    <w:rsid w:val="00A45790"/>
    <w:rsid w:val="00A46015"/>
    <w:rsid w:val="00A4609C"/>
    <w:rsid w:val="00A4705B"/>
    <w:rsid w:val="00A47F29"/>
    <w:rsid w:val="00A50513"/>
    <w:rsid w:val="00A50AF6"/>
    <w:rsid w:val="00A5183E"/>
    <w:rsid w:val="00A53ADB"/>
    <w:rsid w:val="00A53C19"/>
    <w:rsid w:val="00A54E72"/>
    <w:rsid w:val="00A560BE"/>
    <w:rsid w:val="00A561AB"/>
    <w:rsid w:val="00A56ED9"/>
    <w:rsid w:val="00A60541"/>
    <w:rsid w:val="00A60C50"/>
    <w:rsid w:val="00A61A6F"/>
    <w:rsid w:val="00A61AC4"/>
    <w:rsid w:val="00A62641"/>
    <w:rsid w:val="00A62F23"/>
    <w:rsid w:val="00A63B6E"/>
    <w:rsid w:val="00A64F6A"/>
    <w:rsid w:val="00A64FC1"/>
    <w:rsid w:val="00A65048"/>
    <w:rsid w:val="00A6638E"/>
    <w:rsid w:val="00A672B5"/>
    <w:rsid w:val="00A70C23"/>
    <w:rsid w:val="00A71143"/>
    <w:rsid w:val="00A711EE"/>
    <w:rsid w:val="00A72596"/>
    <w:rsid w:val="00A728ED"/>
    <w:rsid w:val="00A73B4B"/>
    <w:rsid w:val="00A73DA8"/>
    <w:rsid w:val="00A7454F"/>
    <w:rsid w:val="00A7467E"/>
    <w:rsid w:val="00A74EC4"/>
    <w:rsid w:val="00A7528A"/>
    <w:rsid w:val="00A756E0"/>
    <w:rsid w:val="00A758AB"/>
    <w:rsid w:val="00A7591C"/>
    <w:rsid w:val="00A75CE9"/>
    <w:rsid w:val="00A76CD7"/>
    <w:rsid w:val="00A77495"/>
    <w:rsid w:val="00A77BA4"/>
    <w:rsid w:val="00A8018C"/>
    <w:rsid w:val="00A810FE"/>
    <w:rsid w:val="00A832B0"/>
    <w:rsid w:val="00A843BD"/>
    <w:rsid w:val="00A84CC9"/>
    <w:rsid w:val="00A87BB8"/>
    <w:rsid w:val="00A87DB8"/>
    <w:rsid w:val="00A905D7"/>
    <w:rsid w:val="00A912BC"/>
    <w:rsid w:val="00A9233F"/>
    <w:rsid w:val="00A92783"/>
    <w:rsid w:val="00A92D99"/>
    <w:rsid w:val="00A93391"/>
    <w:rsid w:val="00A93829"/>
    <w:rsid w:val="00A938AC"/>
    <w:rsid w:val="00A94CEF"/>
    <w:rsid w:val="00A95BEB"/>
    <w:rsid w:val="00A95F91"/>
    <w:rsid w:val="00A96CA2"/>
    <w:rsid w:val="00A96F1E"/>
    <w:rsid w:val="00A97272"/>
    <w:rsid w:val="00AA0393"/>
    <w:rsid w:val="00AA058D"/>
    <w:rsid w:val="00AA0BE7"/>
    <w:rsid w:val="00AA213E"/>
    <w:rsid w:val="00AA223E"/>
    <w:rsid w:val="00AA2E16"/>
    <w:rsid w:val="00AA2E1D"/>
    <w:rsid w:val="00AA32D7"/>
    <w:rsid w:val="00AA3421"/>
    <w:rsid w:val="00AA34DC"/>
    <w:rsid w:val="00AA35DD"/>
    <w:rsid w:val="00AA371C"/>
    <w:rsid w:val="00AA441E"/>
    <w:rsid w:val="00AA468F"/>
    <w:rsid w:val="00AA5214"/>
    <w:rsid w:val="00AA59BF"/>
    <w:rsid w:val="00AA6347"/>
    <w:rsid w:val="00AA65A3"/>
    <w:rsid w:val="00AA7003"/>
    <w:rsid w:val="00AA7072"/>
    <w:rsid w:val="00AA7817"/>
    <w:rsid w:val="00AA7844"/>
    <w:rsid w:val="00AA7A4E"/>
    <w:rsid w:val="00AA7CD4"/>
    <w:rsid w:val="00AA7D72"/>
    <w:rsid w:val="00AB013A"/>
    <w:rsid w:val="00AB0823"/>
    <w:rsid w:val="00AB1B11"/>
    <w:rsid w:val="00AB2B79"/>
    <w:rsid w:val="00AB2E77"/>
    <w:rsid w:val="00AB2EBD"/>
    <w:rsid w:val="00AB303A"/>
    <w:rsid w:val="00AB338E"/>
    <w:rsid w:val="00AB4987"/>
    <w:rsid w:val="00AB5502"/>
    <w:rsid w:val="00AB6985"/>
    <w:rsid w:val="00AC0B3E"/>
    <w:rsid w:val="00AC16C5"/>
    <w:rsid w:val="00AC241A"/>
    <w:rsid w:val="00AC27AF"/>
    <w:rsid w:val="00AC2C83"/>
    <w:rsid w:val="00AC2CDC"/>
    <w:rsid w:val="00AC336A"/>
    <w:rsid w:val="00AC4363"/>
    <w:rsid w:val="00AC456B"/>
    <w:rsid w:val="00AC4D07"/>
    <w:rsid w:val="00AC4E95"/>
    <w:rsid w:val="00AC730F"/>
    <w:rsid w:val="00AC7C60"/>
    <w:rsid w:val="00AD01E7"/>
    <w:rsid w:val="00AD04C0"/>
    <w:rsid w:val="00AD0D36"/>
    <w:rsid w:val="00AD27DD"/>
    <w:rsid w:val="00AD2A3B"/>
    <w:rsid w:val="00AD2DED"/>
    <w:rsid w:val="00AD37BC"/>
    <w:rsid w:val="00AD3A21"/>
    <w:rsid w:val="00AD3DFF"/>
    <w:rsid w:val="00AD4F2C"/>
    <w:rsid w:val="00AD5B49"/>
    <w:rsid w:val="00AD60F2"/>
    <w:rsid w:val="00AD79CA"/>
    <w:rsid w:val="00AD7D21"/>
    <w:rsid w:val="00AE0B42"/>
    <w:rsid w:val="00AE1210"/>
    <w:rsid w:val="00AE2301"/>
    <w:rsid w:val="00AE29C8"/>
    <w:rsid w:val="00AE2B11"/>
    <w:rsid w:val="00AE3D1E"/>
    <w:rsid w:val="00AE42B5"/>
    <w:rsid w:val="00AE461B"/>
    <w:rsid w:val="00AE54FF"/>
    <w:rsid w:val="00AE59CF"/>
    <w:rsid w:val="00AE66A9"/>
    <w:rsid w:val="00AE7281"/>
    <w:rsid w:val="00AE76E1"/>
    <w:rsid w:val="00AE7C80"/>
    <w:rsid w:val="00AF0432"/>
    <w:rsid w:val="00AF0CC0"/>
    <w:rsid w:val="00AF2600"/>
    <w:rsid w:val="00AF27D4"/>
    <w:rsid w:val="00AF2BDE"/>
    <w:rsid w:val="00AF3B92"/>
    <w:rsid w:val="00AF4065"/>
    <w:rsid w:val="00AF53D3"/>
    <w:rsid w:val="00AF54A8"/>
    <w:rsid w:val="00AF62C9"/>
    <w:rsid w:val="00AF6BB2"/>
    <w:rsid w:val="00AF79FC"/>
    <w:rsid w:val="00AF7E78"/>
    <w:rsid w:val="00AF7E9F"/>
    <w:rsid w:val="00B01384"/>
    <w:rsid w:val="00B02005"/>
    <w:rsid w:val="00B024C1"/>
    <w:rsid w:val="00B04B60"/>
    <w:rsid w:val="00B05B2F"/>
    <w:rsid w:val="00B06676"/>
    <w:rsid w:val="00B06CC5"/>
    <w:rsid w:val="00B0702F"/>
    <w:rsid w:val="00B077A8"/>
    <w:rsid w:val="00B10901"/>
    <w:rsid w:val="00B12693"/>
    <w:rsid w:val="00B127E6"/>
    <w:rsid w:val="00B12B7C"/>
    <w:rsid w:val="00B1372C"/>
    <w:rsid w:val="00B140F0"/>
    <w:rsid w:val="00B146A8"/>
    <w:rsid w:val="00B148C9"/>
    <w:rsid w:val="00B153C5"/>
    <w:rsid w:val="00B15AB6"/>
    <w:rsid w:val="00B15AFF"/>
    <w:rsid w:val="00B15D64"/>
    <w:rsid w:val="00B16D36"/>
    <w:rsid w:val="00B17D0F"/>
    <w:rsid w:val="00B20003"/>
    <w:rsid w:val="00B2089D"/>
    <w:rsid w:val="00B20D2C"/>
    <w:rsid w:val="00B2151D"/>
    <w:rsid w:val="00B21F8E"/>
    <w:rsid w:val="00B22458"/>
    <w:rsid w:val="00B23570"/>
    <w:rsid w:val="00B24609"/>
    <w:rsid w:val="00B24DED"/>
    <w:rsid w:val="00B24EB5"/>
    <w:rsid w:val="00B25082"/>
    <w:rsid w:val="00B25232"/>
    <w:rsid w:val="00B25B53"/>
    <w:rsid w:val="00B25BE6"/>
    <w:rsid w:val="00B26AAD"/>
    <w:rsid w:val="00B2790D"/>
    <w:rsid w:val="00B27C46"/>
    <w:rsid w:val="00B27FA6"/>
    <w:rsid w:val="00B300FA"/>
    <w:rsid w:val="00B30713"/>
    <w:rsid w:val="00B30964"/>
    <w:rsid w:val="00B30AA3"/>
    <w:rsid w:val="00B31185"/>
    <w:rsid w:val="00B3122F"/>
    <w:rsid w:val="00B31840"/>
    <w:rsid w:val="00B3246A"/>
    <w:rsid w:val="00B326DB"/>
    <w:rsid w:val="00B335BD"/>
    <w:rsid w:val="00B343D6"/>
    <w:rsid w:val="00B3444A"/>
    <w:rsid w:val="00B359C7"/>
    <w:rsid w:val="00B3671F"/>
    <w:rsid w:val="00B36DC8"/>
    <w:rsid w:val="00B37FD6"/>
    <w:rsid w:val="00B4039B"/>
    <w:rsid w:val="00B40B10"/>
    <w:rsid w:val="00B40E14"/>
    <w:rsid w:val="00B42025"/>
    <w:rsid w:val="00B42257"/>
    <w:rsid w:val="00B422FD"/>
    <w:rsid w:val="00B43189"/>
    <w:rsid w:val="00B43416"/>
    <w:rsid w:val="00B44FF2"/>
    <w:rsid w:val="00B4678C"/>
    <w:rsid w:val="00B46A16"/>
    <w:rsid w:val="00B46F8E"/>
    <w:rsid w:val="00B47788"/>
    <w:rsid w:val="00B50636"/>
    <w:rsid w:val="00B50CDF"/>
    <w:rsid w:val="00B51F48"/>
    <w:rsid w:val="00B52016"/>
    <w:rsid w:val="00B524E0"/>
    <w:rsid w:val="00B52E0F"/>
    <w:rsid w:val="00B53237"/>
    <w:rsid w:val="00B53EBB"/>
    <w:rsid w:val="00B53EE5"/>
    <w:rsid w:val="00B54732"/>
    <w:rsid w:val="00B55853"/>
    <w:rsid w:val="00B55B0A"/>
    <w:rsid w:val="00B5613C"/>
    <w:rsid w:val="00B5654D"/>
    <w:rsid w:val="00B57B33"/>
    <w:rsid w:val="00B57CE0"/>
    <w:rsid w:val="00B57E80"/>
    <w:rsid w:val="00B605EA"/>
    <w:rsid w:val="00B607D1"/>
    <w:rsid w:val="00B60D80"/>
    <w:rsid w:val="00B6123E"/>
    <w:rsid w:val="00B61A9A"/>
    <w:rsid w:val="00B61BFD"/>
    <w:rsid w:val="00B62C18"/>
    <w:rsid w:val="00B62E25"/>
    <w:rsid w:val="00B62E69"/>
    <w:rsid w:val="00B62FE1"/>
    <w:rsid w:val="00B6479B"/>
    <w:rsid w:val="00B65D1D"/>
    <w:rsid w:val="00B66015"/>
    <w:rsid w:val="00B665A5"/>
    <w:rsid w:val="00B67791"/>
    <w:rsid w:val="00B70125"/>
    <w:rsid w:val="00B701A2"/>
    <w:rsid w:val="00B7094B"/>
    <w:rsid w:val="00B70B69"/>
    <w:rsid w:val="00B71E15"/>
    <w:rsid w:val="00B73247"/>
    <w:rsid w:val="00B73E3D"/>
    <w:rsid w:val="00B764E3"/>
    <w:rsid w:val="00B764F8"/>
    <w:rsid w:val="00B76631"/>
    <w:rsid w:val="00B80F5C"/>
    <w:rsid w:val="00B8205C"/>
    <w:rsid w:val="00B822DB"/>
    <w:rsid w:val="00B828F5"/>
    <w:rsid w:val="00B8334A"/>
    <w:rsid w:val="00B83D18"/>
    <w:rsid w:val="00B85364"/>
    <w:rsid w:val="00B85588"/>
    <w:rsid w:val="00B86993"/>
    <w:rsid w:val="00B879CA"/>
    <w:rsid w:val="00B87B8F"/>
    <w:rsid w:val="00B87F96"/>
    <w:rsid w:val="00B87FB7"/>
    <w:rsid w:val="00B91E3B"/>
    <w:rsid w:val="00B92702"/>
    <w:rsid w:val="00B92B0A"/>
    <w:rsid w:val="00B939ED"/>
    <w:rsid w:val="00B942E3"/>
    <w:rsid w:val="00B943B7"/>
    <w:rsid w:val="00B94518"/>
    <w:rsid w:val="00B947FB"/>
    <w:rsid w:val="00B94BF2"/>
    <w:rsid w:val="00B95318"/>
    <w:rsid w:val="00B95D70"/>
    <w:rsid w:val="00B979D7"/>
    <w:rsid w:val="00B97CB0"/>
    <w:rsid w:val="00BA0E70"/>
    <w:rsid w:val="00BA0F0D"/>
    <w:rsid w:val="00BA1324"/>
    <w:rsid w:val="00BA2039"/>
    <w:rsid w:val="00BA2C92"/>
    <w:rsid w:val="00BA35DE"/>
    <w:rsid w:val="00BA36AE"/>
    <w:rsid w:val="00BA40F3"/>
    <w:rsid w:val="00BA4150"/>
    <w:rsid w:val="00BA47DA"/>
    <w:rsid w:val="00BA48A7"/>
    <w:rsid w:val="00BA4DEF"/>
    <w:rsid w:val="00BA56CC"/>
    <w:rsid w:val="00BA56FA"/>
    <w:rsid w:val="00BA5D76"/>
    <w:rsid w:val="00BA5F47"/>
    <w:rsid w:val="00BA6418"/>
    <w:rsid w:val="00BA7451"/>
    <w:rsid w:val="00BA7B03"/>
    <w:rsid w:val="00BB0196"/>
    <w:rsid w:val="00BB0582"/>
    <w:rsid w:val="00BB08E1"/>
    <w:rsid w:val="00BB0FC4"/>
    <w:rsid w:val="00BB1019"/>
    <w:rsid w:val="00BB190C"/>
    <w:rsid w:val="00BB19F1"/>
    <w:rsid w:val="00BB1D21"/>
    <w:rsid w:val="00BB2236"/>
    <w:rsid w:val="00BB24D2"/>
    <w:rsid w:val="00BB2716"/>
    <w:rsid w:val="00BB28CE"/>
    <w:rsid w:val="00BB294E"/>
    <w:rsid w:val="00BB29DC"/>
    <w:rsid w:val="00BB322C"/>
    <w:rsid w:val="00BB4208"/>
    <w:rsid w:val="00BB4FAE"/>
    <w:rsid w:val="00BB6932"/>
    <w:rsid w:val="00BB6D69"/>
    <w:rsid w:val="00BB703D"/>
    <w:rsid w:val="00BB76FF"/>
    <w:rsid w:val="00BB7A58"/>
    <w:rsid w:val="00BC083A"/>
    <w:rsid w:val="00BC0E6A"/>
    <w:rsid w:val="00BC1013"/>
    <w:rsid w:val="00BC13F2"/>
    <w:rsid w:val="00BC2A22"/>
    <w:rsid w:val="00BC3999"/>
    <w:rsid w:val="00BC39CA"/>
    <w:rsid w:val="00BC3DE0"/>
    <w:rsid w:val="00BC50C0"/>
    <w:rsid w:val="00BC5491"/>
    <w:rsid w:val="00BC5722"/>
    <w:rsid w:val="00BC5AA3"/>
    <w:rsid w:val="00BC5E44"/>
    <w:rsid w:val="00BC5F97"/>
    <w:rsid w:val="00BC695B"/>
    <w:rsid w:val="00BC6B0A"/>
    <w:rsid w:val="00BC6BEB"/>
    <w:rsid w:val="00BC7098"/>
    <w:rsid w:val="00BC7227"/>
    <w:rsid w:val="00BC7527"/>
    <w:rsid w:val="00BC7A1D"/>
    <w:rsid w:val="00BC7ED0"/>
    <w:rsid w:val="00BD0829"/>
    <w:rsid w:val="00BD0B63"/>
    <w:rsid w:val="00BD1045"/>
    <w:rsid w:val="00BD1E3C"/>
    <w:rsid w:val="00BD4875"/>
    <w:rsid w:val="00BD520C"/>
    <w:rsid w:val="00BD533C"/>
    <w:rsid w:val="00BD64AE"/>
    <w:rsid w:val="00BD672A"/>
    <w:rsid w:val="00BD6D40"/>
    <w:rsid w:val="00BD74FB"/>
    <w:rsid w:val="00BD7CB7"/>
    <w:rsid w:val="00BD7DF6"/>
    <w:rsid w:val="00BE1738"/>
    <w:rsid w:val="00BE19ED"/>
    <w:rsid w:val="00BE2542"/>
    <w:rsid w:val="00BE27C7"/>
    <w:rsid w:val="00BE30BD"/>
    <w:rsid w:val="00BE33F7"/>
    <w:rsid w:val="00BE3770"/>
    <w:rsid w:val="00BE438B"/>
    <w:rsid w:val="00BE499C"/>
    <w:rsid w:val="00BE4B1A"/>
    <w:rsid w:val="00BE4F51"/>
    <w:rsid w:val="00BE5294"/>
    <w:rsid w:val="00BE5487"/>
    <w:rsid w:val="00BE5A28"/>
    <w:rsid w:val="00BE7DFA"/>
    <w:rsid w:val="00BF0242"/>
    <w:rsid w:val="00BF05FD"/>
    <w:rsid w:val="00BF0F83"/>
    <w:rsid w:val="00BF134E"/>
    <w:rsid w:val="00BF1580"/>
    <w:rsid w:val="00BF1696"/>
    <w:rsid w:val="00BF2A2F"/>
    <w:rsid w:val="00BF2E28"/>
    <w:rsid w:val="00BF2F2B"/>
    <w:rsid w:val="00BF5EE1"/>
    <w:rsid w:val="00BF6B93"/>
    <w:rsid w:val="00BF7FB6"/>
    <w:rsid w:val="00C00B88"/>
    <w:rsid w:val="00C017E6"/>
    <w:rsid w:val="00C02218"/>
    <w:rsid w:val="00C03092"/>
    <w:rsid w:val="00C037B2"/>
    <w:rsid w:val="00C0491B"/>
    <w:rsid w:val="00C07EE5"/>
    <w:rsid w:val="00C11329"/>
    <w:rsid w:val="00C118E5"/>
    <w:rsid w:val="00C119AF"/>
    <w:rsid w:val="00C12490"/>
    <w:rsid w:val="00C1287A"/>
    <w:rsid w:val="00C12991"/>
    <w:rsid w:val="00C12B8A"/>
    <w:rsid w:val="00C130E4"/>
    <w:rsid w:val="00C15BC2"/>
    <w:rsid w:val="00C15CC2"/>
    <w:rsid w:val="00C16B17"/>
    <w:rsid w:val="00C20A5C"/>
    <w:rsid w:val="00C224E3"/>
    <w:rsid w:val="00C22C41"/>
    <w:rsid w:val="00C23070"/>
    <w:rsid w:val="00C2523E"/>
    <w:rsid w:val="00C257DC"/>
    <w:rsid w:val="00C25C20"/>
    <w:rsid w:val="00C26001"/>
    <w:rsid w:val="00C2615D"/>
    <w:rsid w:val="00C26328"/>
    <w:rsid w:val="00C274B4"/>
    <w:rsid w:val="00C27C21"/>
    <w:rsid w:val="00C30171"/>
    <w:rsid w:val="00C303F0"/>
    <w:rsid w:val="00C3089D"/>
    <w:rsid w:val="00C33041"/>
    <w:rsid w:val="00C35345"/>
    <w:rsid w:val="00C354B1"/>
    <w:rsid w:val="00C3594E"/>
    <w:rsid w:val="00C3635D"/>
    <w:rsid w:val="00C365AC"/>
    <w:rsid w:val="00C36AE6"/>
    <w:rsid w:val="00C36E13"/>
    <w:rsid w:val="00C37042"/>
    <w:rsid w:val="00C40155"/>
    <w:rsid w:val="00C405AA"/>
    <w:rsid w:val="00C41BCA"/>
    <w:rsid w:val="00C42301"/>
    <w:rsid w:val="00C42BF4"/>
    <w:rsid w:val="00C42D76"/>
    <w:rsid w:val="00C42D7D"/>
    <w:rsid w:val="00C43468"/>
    <w:rsid w:val="00C43E48"/>
    <w:rsid w:val="00C43F75"/>
    <w:rsid w:val="00C44D53"/>
    <w:rsid w:val="00C45265"/>
    <w:rsid w:val="00C4537E"/>
    <w:rsid w:val="00C4580D"/>
    <w:rsid w:val="00C45AB2"/>
    <w:rsid w:val="00C45F40"/>
    <w:rsid w:val="00C463BC"/>
    <w:rsid w:val="00C46744"/>
    <w:rsid w:val="00C4714F"/>
    <w:rsid w:val="00C47692"/>
    <w:rsid w:val="00C50533"/>
    <w:rsid w:val="00C5084F"/>
    <w:rsid w:val="00C508A2"/>
    <w:rsid w:val="00C5195C"/>
    <w:rsid w:val="00C51B65"/>
    <w:rsid w:val="00C51D67"/>
    <w:rsid w:val="00C52214"/>
    <w:rsid w:val="00C527DC"/>
    <w:rsid w:val="00C52D73"/>
    <w:rsid w:val="00C54B77"/>
    <w:rsid w:val="00C54CC2"/>
    <w:rsid w:val="00C558AF"/>
    <w:rsid w:val="00C55F30"/>
    <w:rsid w:val="00C57FAA"/>
    <w:rsid w:val="00C60220"/>
    <w:rsid w:val="00C61551"/>
    <w:rsid w:val="00C6197A"/>
    <w:rsid w:val="00C636AE"/>
    <w:rsid w:val="00C63C80"/>
    <w:rsid w:val="00C653DD"/>
    <w:rsid w:val="00C66209"/>
    <w:rsid w:val="00C67056"/>
    <w:rsid w:val="00C6710A"/>
    <w:rsid w:val="00C672D4"/>
    <w:rsid w:val="00C72243"/>
    <w:rsid w:val="00C72964"/>
    <w:rsid w:val="00C72C4E"/>
    <w:rsid w:val="00C739B7"/>
    <w:rsid w:val="00C73CD2"/>
    <w:rsid w:val="00C7540E"/>
    <w:rsid w:val="00C756F8"/>
    <w:rsid w:val="00C75863"/>
    <w:rsid w:val="00C76A53"/>
    <w:rsid w:val="00C76AB8"/>
    <w:rsid w:val="00C774C3"/>
    <w:rsid w:val="00C808FF"/>
    <w:rsid w:val="00C80A9A"/>
    <w:rsid w:val="00C8173C"/>
    <w:rsid w:val="00C81E0D"/>
    <w:rsid w:val="00C8208B"/>
    <w:rsid w:val="00C82700"/>
    <w:rsid w:val="00C8294C"/>
    <w:rsid w:val="00C838E0"/>
    <w:rsid w:val="00C83A68"/>
    <w:rsid w:val="00C83C75"/>
    <w:rsid w:val="00C853BF"/>
    <w:rsid w:val="00C85FCB"/>
    <w:rsid w:val="00C8637E"/>
    <w:rsid w:val="00C86A3F"/>
    <w:rsid w:val="00C86F89"/>
    <w:rsid w:val="00C86FFF"/>
    <w:rsid w:val="00C8734C"/>
    <w:rsid w:val="00C8774D"/>
    <w:rsid w:val="00C902AF"/>
    <w:rsid w:val="00C91014"/>
    <w:rsid w:val="00C91437"/>
    <w:rsid w:val="00C92279"/>
    <w:rsid w:val="00C933B6"/>
    <w:rsid w:val="00C950B7"/>
    <w:rsid w:val="00C958DF"/>
    <w:rsid w:val="00C95FB3"/>
    <w:rsid w:val="00C9635C"/>
    <w:rsid w:val="00C96383"/>
    <w:rsid w:val="00C969D4"/>
    <w:rsid w:val="00C97041"/>
    <w:rsid w:val="00C974C0"/>
    <w:rsid w:val="00CA0059"/>
    <w:rsid w:val="00CA05FD"/>
    <w:rsid w:val="00CA0992"/>
    <w:rsid w:val="00CA17A6"/>
    <w:rsid w:val="00CA1AD3"/>
    <w:rsid w:val="00CA1D24"/>
    <w:rsid w:val="00CA1F65"/>
    <w:rsid w:val="00CA2034"/>
    <w:rsid w:val="00CA20D1"/>
    <w:rsid w:val="00CA2D92"/>
    <w:rsid w:val="00CA3382"/>
    <w:rsid w:val="00CA3F8F"/>
    <w:rsid w:val="00CA4095"/>
    <w:rsid w:val="00CA4096"/>
    <w:rsid w:val="00CA575B"/>
    <w:rsid w:val="00CA5C3E"/>
    <w:rsid w:val="00CA6C8F"/>
    <w:rsid w:val="00CA720D"/>
    <w:rsid w:val="00CA7514"/>
    <w:rsid w:val="00CB07BA"/>
    <w:rsid w:val="00CB2BA2"/>
    <w:rsid w:val="00CB4F2C"/>
    <w:rsid w:val="00CB570F"/>
    <w:rsid w:val="00CB5BAE"/>
    <w:rsid w:val="00CB649C"/>
    <w:rsid w:val="00CB67BE"/>
    <w:rsid w:val="00CB6B57"/>
    <w:rsid w:val="00CB709E"/>
    <w:rsid w:val="00CB7770"/>
    <w:rsid w:val="00CC0442"/>
    <w:rsid w:val="00CC0C9F"/>
    <w:rsid w:val="00CC1754"/>
    <w:rsid w:val="00CC1BC0"/>
    <w:rsid w:val="00CC230A"/>
    <w:rsid w:val="00CC2AF1"/>
    <w:rsid w:val="00CC364B"/>
    <w:rsid w:val="00CC39F2"/>
    <w:rsid w:val="00CC3D00"/>
    <w:rsid w:val="00CC3FA0"/>
    <w:rsid w:val="00CC5297"/>
    <w:rsid w:val="00CC5359"/>
    <w:rsid w:val="00CC65A7"/>
    <w:rsid w:val="00CC67A1"/>
    <w:rsid w:val="00CC7372"/>
    <w:rsid w:val="00CC7661"/>
    <w:rsid w:val="00CC788E"/>
    <w:rsid w:val="00CD188A"/>
    <w:rsid w:val="00CD1DF0"/>
    <w:rsid w:val="00CD2ADA"/>
    <w:rsid w:val="00CD415E"/>
    <w:rsid w:val="00CD4345"/>
    <w:rsid w:val="00CD499B"/>
    <w:rsid w:val="00CD63DB"/>
    <w:rsid w:val="00CD6A89"/>
    <w:rsid w:val="00CD6AB9"/>
    <w:rsid w:val="00CD7119"/>
    <w:rsid w:val="00CD72A4"/>
    <w:rsid w:val="00CD7C97"/>
    <w:rsid w:val="00CD7CDF"/>
    <w:rsid w:val="00CE00F2"/>
    <w:rsid w:val="00CE032D"/>
    <w:rsid w:val="00CE1754"/>
    <w:rsid w:val="00CE1D5F"/>
    <w:rsid w:val="00CE2C75"/>
    <w:rsid w:val="00CE3BBC"/>
    <w:rsid w:val="00CE429D"/>
    <w:rsid w:val="00CE49A9"/>
    <w:rsid w:val="00CE4A6E"/>
    <w:rsid w:val="00CE6671"/>
    <w:rsid w:val="00CE6900"/>
    <w:rsid w:val="00CE7261"/>
    <w:rsid w:val="00CE7CC5"/>
    <w:rsid w:val="00CF042A"/>
    <w:rsid w:val="00CF09B5"/>
    <w:rsid w:val="00CF0A97"/>
    <w:rsid w:val="00CF0C71"/>
    <w:rsid w:val="00CF1BCD"/>
    <w:rsid w:val="00CF1C77"/>
    <w:rsid w:val="00CF2FA6"/>
    <w:rsid w:val="00CF3434"/>
    <w:rsid w:val="00CF39D6"/>
    <w:rsid w:val="00CF3E9C"/>
    <w:rsid w:val="00CF5894"/>
    <w:rsid w:val="00CF5E39"/>
    <w:rsid w:val="00CF6E51"/>
    <w:rsid w:val="00CF7ABC"/>
    <w:rsid w:val="00CF7D94"/>
    <w:rsid w:val="00D00190"/>
    <w:rsid w:val="00D001A2"/>
    <w:rsid w:val="00D003A0"/>
    <w:rsid w:val="00D012A9"/>
    <w:rsid w:val="00D01304"/>
    <w:rsid w:val="00D0130A"/>
    <w:rsid w:val="00D01352"/>
    <w:rsid w:val="00D01AB7"/>
    <w:rsid w:val="00D02C29"/>
    <w:rsid w:val="00D02FA1"/>
    <w:rsid w:val="00D03047"/>
    <w:rsid w:val="00D047F3"/>
    <w:rsid w:val="00D04908"/>
    <w:rsid w:val="00D06419"/>
    <w:rsid w:val="00D07535"/>
    <w:rsid w:val="00D100D9"/>
    <w:rsid w:val="00D1114C"/>
    <w:rsid w:val="00D1155F"/>
    <w:rsid w:val="00D1365A"/>
    <w:rsid w:val="00D1446E"/>
    <w:rsid w:val="00D1452E"/>
    <w:rsid w:val="00D1480F"/>
    <w:rsid w:val="00D14F78"/>
    <w:rsid w:val="00D1518A"/>
    <w:rsid w:val="00D155F2"/>
    <w:rsid w:val="00D1641D"/>
    <w:rsid w:val="00D17695"/>
    <w:rsid w:val="00D204C6"/>
    <w:rsid w:val="00D20695"/>
    <w:rsid w:val="00D2078E"/>
    <w:rsid w:val="00D208E0"/>
    <w:rsid w:val="00D20BAB"/>
    <w:rsid w:val="00D21573"/>
    <w:rsid w:val="00D22196"/>
    <w:rsid w:val="00D242F7"/>
    <w:rsid w:val="00D2446B"/>
    <w:rsid w:val="00D24575"/>
    <w:rsid w:val="00D24F96"/>
    <w:rsid w:val="00D257FB"/>
    <w:rsid w:val="00D268CB"/>
    <w:rsid w:val="00D26E2E"/>
    <w:rsid w:val="00D301A0"/>
    <w:rsid w:val="00D302B5"/>
    <w:rsid w:val="00D30E6D"/>
    <w:rsid w:val="00D3126A"/>
    <w:rsid w:val="00D31F2E"/>
    <w:rsid w:val="00D33566"/>
    <w:rsid w:val="00D34750"/>
    <w:rsid w:val="00D34A21"/>
    <w:rsid w:val="00D35124"/>
    <w:rsid w:val="00D35CB5"/>
    <w:rsid w:val="00D3601F"/>
    <w:rsid w:val="00D400FB"/>
    <w:rsid w:val="00D404C7"/>
    <w:rsid w:val="00D40ACF"/>
    <w:rsid w:val="00D42313"/>
    <w:rsid w:val="00D437F3"/>
    <w:rsid w:val="00D459BD"/>
    <w:rsid w:val="00D45CE3"/>
    <w:rsid w:val="00D46E3B"/>
    <w:rsid w:val="00D47420"/>
    <w:rsid w:val="00D47A7A"/>
    <w:rsid w:val="00D501B3"/>
    <w:rsid w:val="00D51566"/>
    <w:rsid w:val="00D5193C"/>
    <w:rsid w:val="00D5205C"/>
    <w:rsid w:val="00D52F82"/>
    <w:rsid w:val="00D53EAE"/>
    <w:rsid w:val="00D541C2"/>
    <w:rsid w:val="00D549A2"/>
    <w:rsid w:val="00D55893"/>
    <w:rsid w:val="00D55B25"/>
    <w:rsid w:val="00D56CB1"/>
    <w:rsid w:val="00D56EAD"/>
    <w:rsid w:val="00D570F3"/>
    <w:rsid w:val="00D57B52"/>
    <w:rsid w:val="00D606C7"/>
    <w:rsid w:val="00D61298"/>
    <w:rsid w:val="00D61A72"/>
    <w:rsid w:val="00D61E80"/>
    <w:rsid w:val="00D62402"/>
    <w:rsid w:val="00D63313"/>
    <w:rsid w:val="00D63564"/>
    <w:rsid w:val="00D63D5E"/>
    <w:rsid w:val="00D641A4"/>
    <w:rsid w:val="00D652CF"/>
    <w:rsid w:val="00D65BE2"/>
    <w:rsid w:val="00D65C65"/>
    <w:rsid w:val="00D6647B"/>
    <w:rsid w:val="00D66C20"/>
    <w:rsid w:val="00D70530"/>
    <w:rsid w:val="00D7062F"/>
    <w:rsid w:val="00D7078B"/>
    <w:rsid w:val="00D71029"/>
    <w:rsid w:val="00D71179"/>
    <w:rsid w:val="00D71BBF"/>
    <w:rsid w:val="00D72DDD"/>
    <w:rsid w:val="00D730FE"/>
    <w:rsid w:val="00D732D8"/>
    <w:rsid w:val="00D733F7"/>
    <w:rsid w:val="00D73F23"/>
    <w:rsid w:val="00D7425F"/>
    <w:rsid w:val="00D756B1"/>
    <w:rsid w:val="00D7635C"/>
    <w:rsid w:val="00D763F0"/>
    <w:rsid w:val="00D7664B"/>
    <w:rsid w:val="00D76D19"/>
    <w:rsid w:val="00D76D2E"/>
    <w:rsid w:val="00D7728F"/>
    <w:rsid w:val="00D778FD"/>
    <w:rsid w:val="00D77AF4"/>
    <w:rsid w:val="00D80433"/>
    <w:rsid w:val="00D80557"/>
    <w:rsid w:val="00D8079F"/>
    <w:rsid w:val="00D81109"/>
    <w:rsid w:val="00D81C6F"/>
    <w:rsid w:val="00D81E06"/>
    <w:rsid w:val="00D81E2A"/>
    <w:rsid w:val="00D83D06"/>
    <w:rsid w:val="00D83D51"/>
    <w:rsid w:val="00D85504"/>
    <w:rsid w:val="00D865F6"/>
    <w:rsid w:val="00D86870"/>
    <w:rsid w:val="00D868D9"/>
    <w:rsid w:val="00D87F31"/>
    <w:rsid w:val="00D90B51"/>
    <w:rsid w:val="00D90E8F"/>
    <w:rsid w:val="00D90FB9"/>
    <w:rsid w:val="00D91C03"/>
    <w:rsid w:val="00D920A7"/>
    <w:rsid w:val="00D92344"/>
    <w:rsid w:val="00D92FAC"/>
    <w:rsid w:val="00D9326E"/>
    <w:rsid w:val="00D93E39"/>
    <w:rsid w:val="00D93F88"/>
    <w:rsid w:val="00D95811"/>
    <w:rsid w:val="00D95A0A"/>
    <w:rsid w:val="00D96DE5"/>
    <w:rsid w:val="00DA058F"/>
    <w:rsid w:val="00DA072A"/>
    <w:rsid w:val="00DA0C4E"/>
    <w:rsid w:val="00DA1152"/>
    <w:rsid w:val="00DA1C72"/>
    <w:rsid w:val="00DA2057"/>
    <w:rsid w:val="00DA38F4"/>
    <w:rsid w:val="00DA3ED5"/>
    <w:rsid w:val="00DA4307"/>
    <w:rsid w:val="00DA4790"/>
    <w:rsid w:val="00DA58FE"/>
    <w:rsid w:val="00DA5AE0"/>
    <w:rsid w:val="00DA5E9E"/>
    <w:rsid w:val="00DA6805"/>
    <w:rsid w:val="00DB0256"/>
    <w:rsid w:val="00DB0A8C"/>
    <w:rsid w:val="00DB0C0E"/>
    <w:rsid w:val="00DB1586"/>
    <w:rsid w:val="00DB2F24"/>
    <w:rsid w:val="00DB4512"/>
    <w:rsid w:val="00DB5275"/>
    <w:rsid w:val="00DB5CE4"/>
    <w:rsid w:val="00DB68A9"/>
    <w:rsid w:val="00DB75CA"/>
    <w:rsid w:val="00DB7DFD"/>
    <w:rsid w:val="00DC0701"/>
    <w:rsid w:val="00DC0C2D"/>
    <w:rsid w:val="00DC139B"/>
    <w:rsid w:val="00DC19AF"/>
    <w:rsid w:val="00DC1A14"/>
    <w:rsid w:val="00DC20D3"/>
    <w:rsid w:val="00DC35DB"/>
    <w:rsid w:val="00DC4490"/>
    <w:rsid w:val="00DC479A"/>
    <w:rsid w:val="00DC49B7"/>
    <w:rsid w:val="00DC4C91"/>
    <w:rsid w:val="00DC4D04"/>
    <w:rsid w:val="00DC4E03"/>
    <w:rsid w:val="00DC4F3C"/>
    <w:rsid w:val="00DC5B32"/>
    <w:rsid w:val="00DC61EB"/>
    <w:rsid w:val="00DC6C06"/>
    <w:rsid w:val="00DC71D9"/>
    <w:rsid w:val="00DC7343"/>
    <w:rsid w:val="00DD0289"/>
    <w:rsid w:val="00DD0539"/>
    <w:rsid w:val="00DD0701"/>
    <w:rsid w:val="00DD0735"/>
    <w:rsid w:val="00DD10E5"/>
    <w:rsid w:val="00DD1B8E"/>
    <w:rsid w:val="00DD1EE8"/>
    <w:rsid w:val="00DD332F"/>
    <w:rsid w:val="00DD4F4C"/>
    <w:rsid w:val="00DD50FD"/>
    <w:rsid w:val="00DD5723"/>
    <w:rsid w:val="00DD5AB7"/>
    <w:rsid w:val="00DD5AFD"/>
    <w:rsid w:val="00DD608B"/>
    <w:rsid w:val="00DD70A9"/>
    <w:rsid w:val="00DD73C2"/>
    <w:rsid w:val="00DD7796"/>
    <w:rsid w:val="00DD7A01"/>
    <w:rsid w:val="00DE0732"/>
    <w:rsid w:val="00DE09A0"/>
    <w:rsid w:val="00DE0C52"/>
    <w:rsid w:val="00DE0C84"/>
    <w:rsid w:val="00DE272B"/>
    <w:rsid w:val="00DE2789"/>
    <w:rsid w:val="00DE312A"/>
    <w:rsid w:val="00DE32D6"/>
    <w:rsid w:val="00DE37A3"/>
    <w:rsid w:val="00DE3DE7"/>
    <w:rsid w:val="00DE4F8C"/>
    <w:rsid w:val="00DE5A4F"/>
    <w:rsid w:val="00DE62D7"/>
    <w:rsid w:val="00DE62E4"/>
    <w:rsid w:val="00DE76D3"/>
    <w:rsid w:val="00DE7A27"/>
    <w:rsid w:val="00DE7AF4"/>
    <w:rsid w:val="00DF08BD"/>
    <w:rsid w:val="00DF0A13"/>
    <w:rsid w:val="00DF1B5F"/>
    <w:rsid w:val="00DF1D9A"/>
    <w:rsid w:val="00DF24ED"/>
    <w:rsid w:val="00DF3B94"/>
    <w:rsid w:val="00DF51A3"/>
    <w:rsid w:val="00DF5691"/>
    <w:rsid w:val="00DF7329"/>
    <w:rsid w:val="00DF7524"/>
    <w:rsid w:val="00DF7CE6"/>
    <w:rsid w:val="00E00496"/>
    <w:rsid w:val="00E0166B"/>
    <w:rsid w:val="00E01C8F"/>
    <w:rsid w:val="00E01D8D"/>
    <w:rsid w:val="00E01DE6"/>
    <w:rsid w:val="00E023BB"/>
    <w:rsid w:val="00E02448"/>
    <w:rsid w:val="00E02643"/>
    <w:rsid w:val="00E03039"/>
    <w:rsid w:val="00E036B7"/>
    <w:rsid w:val="00E03CCB"/>
    <w:rsid w:val="00E04699"/>
    <w:rsid w:val="00E055A4"/>
    <w:rsid w:val="00E0587D"/>
    <w:rsid w:val="00E062EF"/>
    <w:rsid w:val="00E06362"/>
    <w:rsid w:val="00E06AB6"/>
    <w:rsid w:val="00E06D8C"/>
    <w:rsid w:val="00E06F14"/>
    <w:rsid w:val="00E0718B"/>
    <w:rsid w:val="00E073E4"/>
    <w:rsid w:val="00E0742D"/>
    <w:rsid w:val="00E076DE"/>
    <w:rsid w:val="00E07B83"/>
    <w:rsid w:val="00E112A8"/>
    <w:rsid w:val="00E116A8"/>
    <w:rsid w:val="00E117D3"/>
    <w:rsid w:val="00E1205C"/>
    <w:rsid w:val="00E1273E"/>
    <w:rsid w:val="00E135E5"/>
    <w:rsid w:val="00E139C1"/>
    <w:rsid w:val="00E14AD5"/>
    <w:rsid w:val="00E14E58"/>
    <w:rsid w:val="00E14F76"/>
    <w:rsid w:val="00E156D5"/>
    <w:rsid w:val="00E15CB8"/>
    <w:rsid w:val="00E16C2E"/>
    <w:rsid w:val="00E16F42"/>
    <w:rsid w:val="00E172F4"/>
    <w:rsid w:val="00E206AB"/>
    <w:rsid w:val="00E209E6"/>
    <w:rsid w:val="00E20E16"/>
    <w:rsid w:val="00E22623"/>
    <w:rsid w:val="00E22C59"/>
    <w:rsid w:val="00E241E6"/>
    <w:rsid w:val="00E24C8F"/>
    <w:rsid w:val="00E25624"/>
    <w:rsid w:val="00E2669C"/>
    <w:rsid w:val="00E26E5E"/>
    <w:rsid w:val="00E26F3D"/>
    <w:rsid w:val="00E27430"/>
    <w:rsid w:val="00E2758F"/>
    <w:rsid w:val="00E275F6"/>
    <w:rsid w:val="00E30174"/>
    <w:rsid w:val="00E30213"/>
    <w:rsid w:val="00E303E9"/>
    <w:rsid w:val="00E307EA"/>
    <w:rsid w:val="00E313E4"/>
    <w:rsid w:val="00E31BF7"/>
    <w:rsid w:val="00E322CD"/>
    <w:rsid w:val="00E32403"/>
    <w:rsid w:val="00E32AE1"/>
    <w:rsid w:val="00E33016"/>
    <w:rsid w:val="00E33097"/>
    <w:rsid w:val="00E33546"/>
    <w:rsid w:val="00E3388F"/>
    <w:rsid w:val="00E33F09"/>
    <w:rsid w:val="00E340A9"/>
    <w:rsid w:val="00E342A6"/>
    <w:rsid w:val="00E3464B"/>
    <w:rsid w:val="00E34CEC"/>
    <w:rsid w:val="00E35C86"/>
    <w:rsid w:val="00E35D19"/>
    <w:rsid w:val="00E36751"/>
    <w:rsid w:val="00E375AB"/>
    <w:rsid w:val="00E378FD"/>
    <w:rsid w:val="00E40339"/>
    <w:rsid w:val="00E40860"/>
    <w:rsid w:val="00E40C16"/>
    <w:rsid w:val="00E40E90"/>
    <w:rsid w:val="00E41ABE"/>
    <w:rsid w:val="00E42183"/>
    <w:rsid w:val="00E43D86"/>
    <w:rsid w:val="00E443A6"/>
    <w:rsid w:val="00E4441D"/>
    <w:rsid w:val="00E44741"/>
    <w:rsid w:val="00E4550C"/>
    <w:rsid w:val="00E45AB2"/>
    <w:rsid w:val="00E45F82"/>
    <w:rsid w:val="00E461A2"/>
    <w:rsid w:val="00E46F9C"/>
    <w:rsid w:val="00E4745B"/>
    <w:rsid w:val="00E50337"/>
    <w:rsid w:val="00E50838"/>
    <w:rsid w:val="00E52179"/>
    <w:rsid w:val="00E529D2"/>
    <w:rsid w:val="00E531AC"/>
    <w:rsid w:val="00E54B09"/>
    <w:rsid w:val="00E55918"/>
    <w:rsid w:val="00E559AE"/>
    <w:rsid w:val="00E55C0D"/>
    <w:rsid w:val="00E55D77"/>
    <w:rsid w:val="00E5622C"/>
    <w:rsid w:val="00E56773"/>
    <w:rsid w:val="00E56E88"/>
    <w:rsid w:val="00E5789E"/>
    <w:rsid w:val="00E60EA8"/>
    <w:rsid w:val="00E617E2"/>
    <w:rsid w:val="00E620DF"/>
    <w:rsid w:val="00E6293B"/>
    <w:rsid w:val="00E6317E"/>
    <w:rsid w:val="00E636BA"/>
    <w:rsid w:val="00E641C9"/>
    <w:rsid w:val="00E642FA"/>
    <w:rsid w:val="00E64BBD"/>
    <w:rsid w:val="00E6569A"/>
    <w:rsid w:val="00E65ADB"/>
    <w:rsid w:val="00E65FA7"/>
    <w:rsid w:val="00E66D4A"/>
    <w:rsid w:val="00E700BF"/>
    <w:rsid w:val="00E7042C"/>
    <w:rsid w:val="00E70517"/>
    <w:rsid w:val="00E707F9"/>
    <w:rsid w:val="00E70CA5"/>
    <w:rsid w:val="00E717F7"/>
    <w:rsid w:val="00E71933"/>
    <w:rsid w:val="00E71BE3"/>
    <w:rsid w:val="00E71E39"/>
    <w:rsid w:val="00E71FFB"/>
    <w:rsid w:val="00E72239"/>
    <w:rsid w:val="00E7273B"/>
    <w:rsid w:val="00E72E00"/>
    <w:rsid w:val="00E72FB1"/>
    <w:rsid w:val="00E73815"/>
    <w:rsid w:val="00E7518F"/>
    <w:rsid w:val="00E75B90"/>
    <w:rsid w:val="00E75E75"/>
    <w:rsid w:val="00E7780C"/>
    <w:rsid w:val="00E80006"/>
    <w:rsid w:val="00E80373"/>
    <w:rsid w:val="00E803B3"/>
    <w:rsid w:val="00E80412"/>
    <w:rsid w:val="00E80FD7"/>
    <w:rsid w:val="00E81EA9"/>
    <w:rsid w:val="00E82B10"/>
    <w:rsid w:val="00E832FA"/>
    <w:rsid w:val="00E83C2E"/>
    <w:rsid w:val="00E86160"/>
    <w:rsid w:val="00E862A2"/>
    <w:rsid w:val="00E866C0"/>
    <w:rsid w:val="00E86755"/>
    <w:rsid w:val="00E87311"/>
    <w:rsid w:val="00E873BF"/>
    <w:rsid w:val="00E87685"/>
    <w:rsid w:val="00E900EF"/>
    <w:rsid w:val="00E907BE"/>
    <w:rsid w:val="00E90A0C"/>
    <w:rsid w:val="00E91202"/>
    <w:rsid w:val="00E913E0"/>
    <w:rsid w:val="00E91A24"/>
    <w:rsid w:val="00E91C54"/>
    <w:rsid w:val="00E930EB"/>
    <w:rsid w:val="00E93510"/>
    <w:rsid w:val="00E946D5"/>
    <w:rsid w:val="00E9496D"/>
    <w:rsid w:val="00E9521E"/>
    <w:rsid w:val="00E9716D"/>
    <w:rsid w:val="00EA04DB"/>
    <w:rsid w:val="00EA09AB"/>
    <w:rsid w:val="00EA1695"/>
    <w:rsid w:val="00EA1E5F"/>
    <w:rsid w:val="00EA21A1"/>
    <w:rsid w:val="00EA4956"/>
    <w:rsid w:val="00EA4D85"/>
    <w:rsid w:val="00EA54AA"/>
    <w:rsid w:val="00EA5A8E"/>
    <w:rsid w:val="00EA5D61"/>
    <w:rsid w:val="00EA5F32"/>
    <w:rsid w:val="00EA616B"/>
    <w:rsid w:val="00EB03B3"/>
    <w:rsid w:val="00EB0C2E"/>
    <w:rsid w:val="00EB11E1"/>
    <w:rsid w:val="00EB1217"/>
    <w:rsid w:val="00EB1525"/>
    <w:rsid w:val="00EB158D"/>
    <w:rsid w:val="00EB2247"/>
    <w:rsid w:val="00EB2639"/>
    <w:rsid w:val="00EB38CD"/>
    <w:rsid w:val="00EB3B01"/>
    <w:rsid w:val="00EB3B3C"/>
    <w:rsid w:val="00EB3C22"/>
    <w:rsid w:val="00EB422E"/>
    <w:rsid w:val="00EB4971"/>
    <w:rsid w:val="00EB49BF"/>
    <w:rsid w:val="00EB61D1"/>
    <w:rsid w:val="00EB6226"/>
    <w:rsid w:val="00EB65CB"/>
    <w:rsid w:val="00EB69AA"/>
    <w:rsid w:val="00EB73E3"/>
    <w:rsid w:val="00EB7580"/>
    <w:rsid w:val="00EB7871"/>
    <w:rsid w:val="00EB78C2"/>
    <w:rsid w:val="00EC0538"/>
    <w:rsid w:val="00EC1407"/>
    <w:rsid w:val="00EC1E06"/>
    <w:rsid w:val="00EC1F9E"/>
    <w:rsid w:val="00EC3161"/>
    <w:rsid w:val="00EC46F6"/>
    <w:rsid w:val="00EC4B82"/>
    <w:rsid w:val="00EC4C66"/>
    <w:rsid w:val="00EC4D21"/>
    <w:rsid w:val="00EC5403"/>
    <w:rsid w:val="00EC6734"/>
    <w:rsid w:val="00EC73B5"/>
    <w:rsid w:val="00ED0498"/>
    <w:rsid w:val="00ED1726"/>
    <w:rsid w:val="00ED1ECC"/>
    <w:rsid w:val="00ED3315"/>
    <w:rsid w:val="00ED3AEB"/>
    <w:rsid w:val="00ED3D04"/>
    <w:rsid w:val="00ED5A62"/>
    <w:rsid w:val="00ED5CF8"/>
    <w:rsid w:val="00ED6022"/>
    <w:rsid w:val="00ED61E5"/>
    <w:rsid w:val="00ED67D4"/>
    <w:rsid w:val="00ED709B"/>
    <w:rsid w:val="00ED7469"/>
    <w:rsid w:val="00ED76CA"/>
    <w:rsid w:val="00EE0747"/>
    <w:rsid w:val="00EE0F2B"/>
    <w:rsid w:val="00EE2A25"/>
    <w:rsid w:val="00EE3BE1"/>
    <w:rsid w:val="00EE44F9"/>
    <w:rsid w:val="00EE52C8"/>
    <w:rsid w:val="00EE5FF2"/>
    <w:rsid w:val="00EE688F"/>
    <w:rsid w:val="00EE6D3B"/>
    <w:rsid w:val="00EE76BE"/>
    <w:rsid w:val="00EE7793"/>
    <w:rsid w:val="00EF0421"/>
    <w:rsid w:val="00EF0514"/>
    <w:rsid w:val="00EF1141"/>
    <w:rsid w:val="00EF119F"/>
    <w:rsid w:val="00EF18EB"/>
    <w:rsid w:val="00EF24F3"/>
    <w:rsid w:val="00EF257C"/>
    <w:rsid w:val="00EF2C53"/>
    <w:rsid w:val="00EF32BA"/>
    <w:rsid w:val="00EF37E5"/>
    <w:rsid w:val="00EF3978"/>
    <w:rsid w:val="00EF3E82"/>
    <w:rsid w:val="00EF4030"/>
    <w:rsid w:val="00EF4633"/>
    <w:rsid w:val="00EF639B"/>
    <w:rsid w:val="00EF7FB3"/>
    <w:rsid w:val="00F00812"/>
    <w:rsid w:val="00F02396"/>
    <w:rsid w:val="00F0257E"/>
    <w:rsid w:val="00F02F7A"/>
    <w:rsid w:val="00F033E4"/>
    <w:rsid w:val="00F038E1"/>
    <w:rsid w:val="00F0513A"/>
    <w:rsid w:val="00F0513F"/>
    <w:rsid w:val="00F05354"/>
    <w:rsid w:val="00F05DD0"/>
    <w:rsid w:val="00F06375"/>
    <w:rsid w:val="00F06BD4"/>
    <w:rsid w:val="00F06C96"/>
    <w:rsid w:val="00F07000"/>
    <w:rsid w:val="00F07A33"/>
    <w:rsid w:val="00F07DBB"/>
    <w:rsid w:val="00F12819"/>
    <w:rsid w:val="00F139EC"/>
    <w:rsid w:val="00F143FC"/>
    <w:rsid w:val="00F14A13"/>
    <w:rsid w:val="00F154E2"/>
    <w:rsid w:val="00F15B94"/>
    <w:rsid w:val="00F15CE0"/>
    <w:rsid w:val="00F1667C"/>
    <w:rsid w:val="00F1720D"/>
    <w:rsid w:val="00F17942"/>
    <w:rsid w:val="00F217BB"/>
    <w:rsid w:val="00F21B8A"/>
    <w:rsid w:val="00F2255B"/>
    <w:rsid w:val="00F22782"/>
    <w:rsid w:val="00F22B0F"/>
    <w:rsid w:val="00F233AC"/>
    <w:rsid w:val="00F235AA"/>
    <w:rsid w:val="00F23820"/>
    <w:rsid w:val="00F24486"/>
    <w:rsid w:val="00F248B9"/>
    <w:rsid w:val="00F24A83"/>
    <w:rsid w:val="00F26A2B"/>
    <w:rsid w:val="00F26AD4"/>
    <w:rsid w:val="00F26B57"/>
    <w:rsid w:val="00F27304"/>
    <w:rsid w:val="00F27843"/>
    <w:rsid w:val="00F279D9"/>
    <w:rsid w:val="00F300DC"/>
    <w:rsid w:val="00F30155"/>
    <w:rsid w:val="00F30BB0"/>
    <w:rsid w:val="00F3301A"/>
    <w:rsid w:val="00F33EE4"/>
    <w:rsid w:val="00F348B0"/>
    <w:rsid w:val="00F352CD"/>
    <w:rsid w:val="00F352D9"/>
    <w:rsid w:val="00F35701"/>
    <w:rsid w:val="00F37B44"/>
    <w:rsid w:val="00F37B90"/>
    <w:rsid w:val="00F4140D"/>
    <w:rsid w:val="00F4263A"/>
    <w:rsid w:val="00F4348F"/>
    <w:rsid w:val="00F4379C"/>
    <w:rsid w:val="00F43966"/>
    <w:rsid w:val="00F44271"/>
    <w:rsid w:val="00F44298"/>
    <w:rsid w:val="00F44778"/>
    <w:rsid w:val="00F44B65"/>
    <w:rsid w:val="00F45156"/>
    <w:rsid w:val="00F45BDD"/>
    <w:rsid w:val="00F507E1"/>
    <w:rsid w:val="00F50F87"/>
    <w:rsid w:val="00F51B0F"/>
    <w:rsid w:val="00F52E78"/>
    <w:rsid w:val="00F53CC3"/>
    <w:rsid w:val="00F5459F"/>
    <w:rsid w:val="00F5549F"/>
    <w:rsid w:val="00F56594"/>
    <w:rsid w:val="00F56933"/>
    <w:rsid w:val="00F57DB1"/>
    <w:rsid w:val="00F60099"/>
    <w:rsid w:val="00F6026D"/>
    <w:rsid w:val="00F60A79"/>
    <w:rsid w:val="00F60E04"/>
    <w:rsid w:val="00F612BF"/>
    <w:rsid w:val="00F61BB1"/>
    <w:rsid w:val="00F61CA0"/>
    <w:rsid w:val="00F61EA3"/>
    <w:rsid w:val="00F63021"/>
    <w:rsid w:val="00F638CB"/>
    <w:rsid w:val="00F63B8F"/>
    <w:rsid w:val="00F6454D"/>
    <w:rsid w:val="00F64D74"/>
    <w:rsid w:val="00F66740"/>
    <w:rsid w:val="00F67458"/>
    <w:rsid w:val="00F67505"/>
    <w:rsid w:val="00F67FE8"/>
    <w:rsid w:val="00F703EF"/>
    <w:rsid w:val="00F70C73"/>
    <w:rsid w:val="00F7126F"/>
    <w:rsid w:val="00F73801"/>
    <w:rsid w:val="00F73A2A"/>
    <w:rsid w:val="00F74550"/>
    <w:rsid w:val="00F74BE1"/>
    <w:rsid w:val="00F75FCC"/>
    <w:rsid w:val="00F77306"/>
    <w:rsid w:val="00F77A5F"/>
    <w:rsid w:val="00F77B81"/>
    <w:rsid w:val="00F77E95"/>
    <w:rsid w:val="00F816D8"/>
    <w:rsid w:val="00F81812"/>
    <w:rsid w:val="00F81C9F"/>
    <w:rsid w:val="00F8247E"/>
    <w:rsid w:val="00F83D34"/>
    <w:rsid w:val="00F844A8"/>
    <w:rsid w:val="00F8498C"/>
    <w:rsid w:val="00F8560B"/>
    <w:rsid w:val="00F856EE"/>
    <w:rsid w:val="00F86BC8"/>
    <w:rsid w:val="00F8711A"/>
    <w:rsid w:val="00F87671"/>
    <w:rsid w:val="00F9028B"/>
    <w:rsid w:val="00F905C4"/>
    <w:rsid w:val="00F913CC"/>
    <w:rsid w:val="00F91679"/>
    <w:rsid w:val="00F929BD"/>
    <w:rsid w:val="00F931C0"/>
    <w:rsid w:val="00F932FC"/>
    <w:rsid w:val="00F93B06"/>
    <w:rsid w:val="00F94B58"/>
    <w:rsid w:val="00F94EAC"/>
    <w:rsid w:val="00F9624A"/>
    <w:rsid w:val="00F96D15"/>
    <w:rsid w:val="00FA1CB1"/>
    <w:rsid w:val="00FA1D2D"/>
    <w:rsid w:val="00FA24D3"/>
    <w:rsid w:val="00FA2624"/>
    <w:rsid w:val="00FA27FB"/>
    <w:rsid w:val="00FA3329"/>
    <w:rsid w:val="00FA3D57"/>
    <w:rsid w:val="00FA4899"/>
    <w:rsid w:val="00FA51F6"/>
    <w:rsid w:val="00FA57F9"/>
    <w:rsid w:val="00FA5987"/>
    <w:rsid w:val="00FA6064"/>
    <w:rsid w:val="00FA645B"/>
    <w:rsid w:val="00FA704E"/>
    <w:rsid w:val="00FA726C"/>
    <w:rsid w:val="00FA7946"/>
    <w:rsid w:val="00FA797C"/>
    <w:rsid w:val="00FA79CB"/>
    <w:rsid w:val="00FA7F4C"/>
    <w:rsid w:val="00FB1087"/>
    <w:rsid w:val="00FB1542"/>
    <w:rsid w:val="00FB4934"/>
    <w:rsid w:val="00FB4B94"/>
    <w:rsid w:val="00FB52DD"/>
    <w:rsid w:val="00FB5614"/>
    <w:rsid w:val="00FB5C27"/>
    <w:rsid w:val="00FB67F1"/>
    <w:rsid w:val="00FB6843"/>
    <w:rsid w:val="00FB6DE0"/>
    <w:rsid w:val="00FB7296"/>
    <w:rsid w:val="00FC002A"/>
    <w:rsid w:val="00FC1235"/>
    <w:rsid w:val="00FC14F3"/>
    <w:rsid w:val="00FC1A46"/>
    <w:rsid w:val="00FC1D35"/>
    <w:rsid w:val="00FC3533"/>
    <w:rsid w:val="00FC5762"/>
    <w:rsid w:val="00FC5778"/>
    <w:rsid w:val="00FC59ED"/>
    <w:rsid w:val="00FC6762"/>
    <w:rsid w:val="00FC6F7A"/>
    <w:rsid w:val="00FC6FAE"/>
    <w:rsid w:val="00FC7388"/>
    <w:rsid w:val="00FD02E3"/>
    <w:rsid w:val="00FD02FE"/>
    <w:rsid w:val="00FD0862"/>
    <w:rsid w:val="00FD0C08"/>
    <w:rsid w:val="00FD188C"/>
    <w:rsid w:val="00FD1E4F"/>
    <w:rsid w:val="00FD202C"/>
    <w:rsid w:val="00FD2403"/>
    <w:rsid w:val="00FD2937"/>
    <w:rsid w:val="00FD3B99"/>
    <w:rsid w:val="00FD4489"/>
    <w:rsid w:val="00FD5835"/>
    <w:rsid w:val="00FD7174"/>
    <w:rsid w:val="00FD7377"/>
    <w:rsid w:val="00FD75C7"/>
    <w:rsid w:val="00FE009E"/>
    <w:rsid w:val="00FE00CC"/>
    <w:rsid w:val="00FE0E1F"/>
    <w:rsid w:val="00FE0E3E"/>
    <w:rsid w:val="00FE13F9"/>
    <w:rsid w:val="00FE1525"/>
    <w:rsid w:val="00FE24E5"/>
    <w:rsid w:val="00FE2656"/>
    <w:rsid w:val="00FE2D74"/>
    <w:rsid w:val="00FE2E18"/>
    <w:rsid w:val="00FE2E27"/>
    <w:rsid w:val="00FE3550"/>
    <w:rsid w:val="00FE3F17"/>
    <w:rsid w:val="00FE4D3A"/>
    <w:rsid w:val="00FE5379"/>
    <w:rsid w:val="00FE5387"/>
    <w:rsid w:val="00FE5C98"/>
    <w:rsid w:val="00FE5E3D"/>
    <w:rsid w:val="00FE5E9B"/>
    <w:rsid w:val="00FE6834"/>
    <w:rsid w:val="00FE6F69"/>
    <w:rsid w:val="00FE7A8F"/>
    <w:rsid w:val="00FF0C98"/>
    <w:rsid w:val="00FF1C20"/>
    <w:rsid w:val="00FF258B"/>
    <w:rsid w:val="00FF2CC6"/>
    <w:rsid w:val="00FF4DEC"/>
    <w:rsid w:val="00FF4E50"/>
    <w:rsid w:val="00FF5004"/>
    <w:rsid w:val="00FF5FBF"/>
    <w:rsid w:val="00FF6509"/>
    <w:rsid w:val="00FF68C4"/>
    <w:rsid w:val="00FF7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92B70D0"/>
  <w15:docId w15:val="{BC1FFB57-ECE2-4948-9878-A629B5230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qFormat="1"/>
    <w:lsdException w:name="heading 5" w:qFormat="1"/>
    <w:lsdException w:name="heading 6" w:uiPriority="9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81640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3"/>
    <w:next w:val="a4"/>
    <w:link w:val="1Char"/>
    <w:uiPriority w:val="9"/>
    <w:qFormat/>
    <w:rsid w:val="00CB709E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basedOn w:val="a3"/>
    <w:next w:val="a4"/>
    <w:link w:val="2Char"/>
    <w:uiPriority w:val="9"/>
    <w:qFormat/>
    <w:rsid w:val="000B0CF3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6"/>
      <w:szCs w:val="36"/>
    </w:rPr>
  </w:style>
  <w:style w:type="paragraph" w:styleId="3">
    <w:name w:val="heading 3"/>
    <w:basedOn w:val="a3"/>
    <w:next w:val="a4"/>
    <w:link w:val="3Char"/>
    <w:uiPriority w:val="9"/>
    <w:qFormat/>
    <w:rsid w:val="00CB709E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3"/>
    <w:next w:val="a4"/>
    <w:qFormat/>
    <w:rsid w:val="00CB709E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 w:cs="Times New Roman"/>
      <w:b/>
      <w:bCs/>
      <w:sz w:val="28"/>
      <w:szCs w:val="28"/>
    </w:rPr>
  </w:style>
  <w:style w:type="paragraph" w:styleId="5">
    <w:name w:val="heading 5"/>
    <w:basedOn w:val="a3"/>
    <w:next w:val="a4"/>
    <w:qFormat/>
    <w:rsid w:val="00CB709E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basedOn w:val="a3"/>
    <w:next w:val="a3"/>
    <w:link w:val="6Char"/>
    <w:uiPriority w:val="9"/>
    <w:qFormat/>
    <w:rsid w:val="000F09C1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basedOn w:val="a3"/>
    <w:next w:val="a3"/>
    <w:qFormat/>
    <w:rsid w:val="000F09C1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basedOn w:val="a3"/>
    <w:next w:val="a3"/>
    <w:qFormat/>
    <w:rsid w:val="000F09C1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basedOn w:val="a3"/>
    <w:next w:val="a3"/>
    <w:qFormat/>
    <w:rsid w:val="000F09C1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5">
    <w:name w:val="Default Paragraph Font"/>
    <w:uiPriority w:val="1"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4">
    <w:name w:val="自然段"/>
    <w:basedOn w:val="a3"/>
    <w:link w:val="Char"/>
    <w:rsid w:val="00601FEB"/>
    <w:pPr>
      <w:spacing w:beforeLines="50" w:afterLines="60"/>
      <w:ind w:firstLineChars="232" w:firstLine="594"/>
    </w:pPr>
    <w:rPr>
      <w:rFonts w:ascii="宋体" w:eastAsia="宋体" w:hAnsi="宋体" w:cs="Times New Roman"/>
      <w:spacing w:val="8"/>
      <w:sz w:val="24"/>
      <w:szCs w:val="24"/>
    </w:rPr>
  </w:style>
  <w:style w:type="character" w:customStyle="1" w:styleId="Char">
    <w:name w:val="自然段 Char"/>
    <w:basedOn w:val="a5"/>
    <w:link w:val="a4"/>
    <w:rsid w:val="00E35C86"/>
    <w:rPr>
      <w:rFonts w:ascii="宋体" w:eastAsia="宋体" w:hAnsi="宋体"/>
      <w:spacing w:val="8"/>
      <w:kern w:val="2"/>
      <w:sz w:val="24"/>
      <w:szCs w:val="24"/>
      <w:lang w:val="en-US" w:eastAsia="zh-CN" w:bidi="ar-SA"/>
    </w:rPr>
  </w:style>
  <w:style w:type="character" w:customStyle="1" w:styleId="1Char">
    <w:name w:val="标题 1 Char"/>
    <w:basedOn w:val="a5"/>
    <w:link w:val="1"/>
    <w:uiPriority w:val="9"/>
    <w:rsid w:val="00CB709E"/>
    <w:rPr>
      <w:b/>
      <w:bCs/>
      <w:kern w:val="44"/>
      <w:sz w:val="44"/>
      <w:szCs w:val="44"/>
    </w:rPr>
  </w:style>
  <w:style w:type="character" w:customStyle="1" w:styleId="3Char">
    <w:name w:val="标题 3 Char"/>
    <w:basedOn w:val="a5"/>
    <w:link w:val="3"/>
    <w:uiPriority w:val="9"/>
    <w:rsid w:val="00F44778"/>
    <w:rPr>
      <w:b/>
      <w:bCs/>
      <w:kern w:val="2"/>
      <w:sz w:val="32"/>
      <w:szCs w:val="32"/>
    </w:rPr>
  </w:style>
  <w:style w:type="table" w:styleId="a8">
    <w:name w:val="Table Grid"/>
    <w:basedOn w:val="a6"/>
    <w:rsid w:val="00CB709E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Title"/>
    <w:basedOn w:val="a3"/>
    <w:link w:val="Char0"/>
    <w:uiPriority w:val="10"/>
    <w:qFormat/>
    <w:rsid w:val="00CB709E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paragraph" w:styleId="aa">
    <w:name w:val="Document Map"/>
    <w:basedOn w:val="a3"/>
    <w:link w:val="Char1"/>
    <w:uiPriority w:val="99"/>
    <w:semiHidden/>
    <w:rsid w:val="00CB709E"/>
    <w:pPr>
      <w:shd w:val="clear" w:color="auto" w:fill="000080"/>
    </w:pPr>
    <w:rPr>
      <w:rFonts w:ascii="Times New Roman" w:eastAsia="宋体" w:hAnsi="Times New Roman" w:cs="Times New Roman"/>
      <w:szCs w:val="24"/>
    </w:rPr>
  </w:style>
  <w:style w:type="paragraph" w:styleId="ab">
    <w:name w:val="Normal (Web)"/>
    <w:basedOn w:val="a3"/>
    <w:uiPriority w:val="99"/>
    <w:rsid w:val="00AD01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header"/>
    <w:basedOn w:val="a3"/>
    <w:link w:val="Char2"/>
    <w:uiPriority w:val="99"/>
    <w:rsid w:val="001B76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eastAsia="宋体" w:hAnsi="Times New Roman" w:cs="Times New Roman"/>
      <w:sz w:val="18"/>
      <w:szCs w:val="18"/>
    </w:rPr>
  </w:style>
  <w:style w:type="paragraph" w:styleId="ad">
    <w:name w:val="footer"/>
    <w:basedOn w:val="a3"/>
    <w:link w:val="Char3"/>
    <w:uiPriority w:val="99"/>
    <w:rsid w:val="001B76D5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styleId="ae">
    <w:name w:val="page number"/>
    <w:basedOn w:val="a5"/>
    <w:rsid w:val="001B76D5"/>
  </w:style>
  <w:style w:type="paragraph" w:styleId="af">
    <w:name w:val="caption"/>
    <w:basedOn w:val="a3"/>
    <w:next w:val="a3"/>
    <w:qFormat/>
    <w:rsid w:val="00661978"/>
    <w:pPr>
      <w:spacing w:before="152" w:after="160"/>
    </w:pPr>
    <w:rPr>
      <w:rFonts w:ascii="Arial" w:eastAsia="黑体" w:hAnsi="Arial" w:cs="Arial"/>
      <w:sz w:val="20"/>
      <w:szCs w:val="20"/>
    </w:rPr>
  </w:style>
  <w:style w:type="character" w:styleId="af0">
    <w:name w:val="Hyperlink"/>
    <w:basedOn w:val="a5"/>
    <w:rsid w:val="00A92D99"/>
    <w:rPr>
      <w:color w:val="0000FF"/>
      <w:u w:val="single"/>
    </w:rPr>
  </w:style>
  <w:style w:type="paragraph" w:customStyle="1" w:styleId="af1">
    <w:name w:val="文章标题"/>
    <w:basedOn w:val="a9"/>
    <w:rsid w:val="003E74D5"/>
    <w:rPr>
      <w:rFonts w:eastAsia="楷体_GB2312"/>
      <w:sz w:val="48"/>
    </w:rPr>
  </w:style>
  <w:style w:type="paragraph" w:styleId="10">
    <w:name w:val="toc 1"/>
    <w:basedOn w:val="a3"/>
    <w:next w:val="a3"/>
    <w:autoRedefine/>
    <w:uiPriority w:val="39"/>
    <w:rsid w:val="00440F7F"/>
    <w:rPr>
      <w:rFonts w:ascii="Times New Roman" w:eastAsia="宋体" w:hAnsi="Times New Roman" w:cs="Times New Roman"/>
      <w:szCs w:val="24"/>
    </w:rPr>
  </w:style>
  <w:style w:type="paragraph" w:styleId="20">
    <w:name w:val="toc 2"/>
    <w:basedOn w:val="a3"/>
    <w:next w:val="a3"/>
    <w:autoRedefine/>
    <w:uiPriority w:val="39"/>
    <w:rsid w:val="00440F7F"/>
    <w:pPr>
      <w:ind w:leftChars="200" w:left="420"/>
    </w:pPr>
    <w:rPr>
      <w:rFonts w:ascii="Times New Roman" w:eastAsia="宋体" w:hAnsi="Times New Roman" w:cs="Times New Roman"/>
      <w:szCs w:val="24"/>
    </w:rPr>
  </w:style>
  <w:style w:type="paragraph" w:styleId="30">
    <w:name w:val="toc 3"/>
    <w:basedOn w:val="a3"/>
    <w:next w:val="a3"/>
    <w:autoRedefine/>
    <w:uiPriority w:val="39"/>
    <w:rsid w:val="00440F7F"/>
    <w:pPr>
      <w:ind w:leftChars="400" w:left="840"/>
    </w:pPr>
    <w:rPr>
      <w:rFonts w:ascii="Times New Roman" w:eastAsia="宋体" w:hAnsi="Times New Roman" w:cs="Times New Roman"/>
      <w:szCs w:val="24"/>
    </w:rPr>
  </w:style>
  <w:style w:type="paragraph" w:styleId="af2">
    <w:name w:val="Balloon Text"/>
    <w:basedOn w:val="a3"/>
    <w:link w:val="Char4"/>
    <w:uiPriority w:val="99"/>
    <w:semiHidden/>
    <w:rsid w:val="00C36AE6"/>
    <w:rPr>
      <w:rFonts w:ascii="Times New Roman" w:eastAsia="宋体" w:hAnsi="Times New Roman" w:cs="Times New Roman"/>
      <w:sz w:val="18"/>
      <w:szCs w:val="18"/>
    </w:rPr>
  </w:style>
  <w:style w:type="character" w:styleId="af3">
    <w:name w:val="annotation reference"/>
    <w:basedOn w:val="a5"/>
    <w:semiHidden/>
    <w:rsid w:val="00542184"/>
    <w:rPr>
      <w:sz w:val="21"/>
      <w:szCs w:val="21"/>
    </w:rPr>
  </w:style>
  <w:style w:type="paragraph" w:styleId="af4">
    <w:name w:val="annotation text"/>
    <w:basedOn w:val="a3"/>
    <w:semiHidden/>
    <w:rsid w:val="00542184"/>
    <w:pPr>
      <w:jc w:val="left"/>
    </w:pPr>
    <w:rPr>
      <w:rFonts w:ascii="Times New Roman" w:eastAsia="宋体" w:hAnsi="Times New Roman" w:cs="Times New Roman"/>
      <w:szCs w:val="24"/>
    </w:rPr>
  </w:style>
  <w:style w:type="paragraph" w:styleId="af5">
    <w:name w:val="annotation subject"/>
    <w:basedOn w:val="af4"/>
    <w:next w:val="af4"/>
    <w:semiHidden/>
    <w:rsid w:val="00542184"/>
    <w:rPr>
      <w:b/>
      <w:bCs/>
    </w:rPr>
  </w:style>
  <w:style w:type="paragraph" w:customStyle="1" w:styleId="af6">
    <w:name w:val="段"/>
    <w:rsid w:val="00551BBA"/>
    <w:pPr>
      <w:autoSpaceDE w:val="0"/>
      <w:autoSpaceDN w:val="0"/>
      <w:ind w:firstLineChars="200" w:firstLine="200"/>
      <w:jc w:val="both"/>
    </w:pPr>
    <w:rPr>
      <w:rFonts w:ascii="宋体"/>
      <w:noProof/>
      <w:sz w:val="21"/>
    </w:rPr>
  </w:style>
  <w:style w:type="paragraph" w:customStyle="1" w:styleId="af7">
    <w:name w:val="正文 + 居中"/>
    <w:basedOn w:val="a4"/>
    <w:rsid w:val="00DE3DE7"/>
    <w:pPr>
      <w:ind w:firstLine="557"/>
    </w:pPr>
  </w:style>
  <w:style w:type="paragraph" w:customStyle="1" w:styleId="af8">
    <w:name w:val="封面标准名称"/>
    <w:rsid w:val="009402E8"/>
    <w:pPr>
      <w:framePr w:w="9638" w:h="6917" w:hRule="exact" w:wrap="around" w:hAnchor="margin" w:xAlign="center" w:y="5955" w:anchorLock="1"/>
      <w:widowControl w:val="0"/>
      <w:spacing w:line="680" w:lineRule="exact"/>
      <w:jc w:val="center"/>
      <w:textAlignment w:val="center"/>
    </w:pPr>
    <w:rPr>
      <w:rFonts w:ascii="黑体" w:eastAsia="黑体"/>
      <w:sz w:val="52"/>
    </w:rPr>
  </w:style>
  <w:style w:type="character" w:customStyle="1" w:styleId="CharChar7">
    <w:name w:val="Char Char7"/>
    <w:basedOn w:val="a5"/>
    <w:rsid w:val="00742AC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f9">
    <w:name w:val="List Paragraph"/>
    <w:basedOn w:val="a3"/>
    <w:uiPriority w:val="34"/>
    <w:qFormat/>
    <w:rsid w:val="002830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fa">
    <w:name w:val="a"/>
    <w:basedOn w:val="a3"/>
    <w:rsid w:val="002830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a">
    <w:name w:val="章标题"/>
    <w:next w:val="af6"/>
    <w:rsid w:val="00D00190"/>
    <w:pPr>
      <w:numPr>
        <w:ilvl w:val="1"/>
        <w:numId w:val="3"/>
      </w:numPr>
      <w:spacing w:beforeLines="50" w:afterLines="50"/>
      <w:jc w:val="both"/>
      <w:outlineLvl w:val="1"/>
    </w:pPr>
    <w:rPr>
      <w:rFonts w:ascii="黑体" w:eastAsia="黑体"/>
      <w:sz w:val="21"/>
    </w:rPr>
  </w:style>
  <w:style w:type="paragraph" w:customStyle="1" w:styleId="a0">
    <w:name w:val="一级条标题"/>
    <w:next w:val="af6"/>
    <w:rsid w:val="00D00190"/>
    <w:pPr>
      <w:numPr>
        <w:ilvl w:val="2"/>
        <w:numId w:val="3"/>
      </w:numPr>
      <w:outlineLvl w:val="2"/>
    </w:pPr>
    <w:rPr>
      <w:rFonts w:eastAsia="黑体"/>
      <w:sz w:val="21"/>
    </w:rPr>
  </w:style>
  <w:style w:type="paragraph" w:customStyle="1" w:styleId="a1">
    <w:name w:val="二级条标题"/>
    <w:basedOn w:val="a0"/>
    <w:next w:val="af6"/>
    <w:rsid w:val="00D00190"/>
    <w:pPr>
      <w:numPr>
        <w:ilvl w:val="3"/>
      </w:numPr>
      <w:outlineLvl w:val="3"/>
    </w:pPr>
  </w:style>
  <w:style w:type="paragraph" w:customStyle="1" w:styleId="a2">
    <w:name w:val="三级条标题"/>
    <w:basedOn w:val="a1"/>
    <w:next w:val="af6"/>
    <w:rsid w:val="00D00190"/>
    <w:pPr>
      <w:numPr>
        <w:ilvl w:val="4"/>
      </w:numPr>
      <w:outlineLvl w:val="4"/>
    </w:pPr>
  </w:style>
  <w:style w:type="paragraph" w:customStyle="1" w:styleId="afb">
    <w:name w:val="正文表标题"/>
    <w:next w:val="af6"/>
    <w:rsid w:val="00FE2656"/>
    <w:pPr>
      <w:jc w:val="center"/>
    </w:pPr>
    <w:rPr>
      <w:rFonts w:ascii="黑体" w:eastAsia="黑体"/>
      <w:sz w:val="21"/>
    </w:rPr>
  </w:style>
  <w:style w:type="character" w:styleId="afc">
    <w:name w:val="FollowedHyperlink"/>
    <w:basedOn w:val="a5"/>
    <w:rsid w:val="00D7635C"/>
    <w:rPr>
      <w:color w:val="800080" w:themeColor="followedHyperlink"/>
      <w:u w:val="single"/>
    </w:rPr>
  </w:style>
  <w:style w:type="paragraph" w:customStyle="1" w:styleId="11">
    <w:name w:val="列出段落1"/>
    <w:basedOn w:val="a3"/>
    <w:uiPriority w:val="99"/>
    <w:qFormat/>
    <w:rsid w:val="006B27CE"/>
    <w:pPr>
      <w:ind w:firstLineChars="200" w:firstLine="420"/>
    </w:pPr>
    <w:rPr>
      <w:rFonts w:ascii="Calibri" w:eastAsia="宋体" w:hAnsi="Calibri" w:cs="Times New Roman"/>
    </w:rPr>
  </w:style>
  <w:style w:type="character" w:styleId="afd">
    <w:name w:val="Strong"/>
    <w:basedOn w:val="a5"/>
    <w:qFormat/>
    <w:rsid w:val="00025867"/>
    <w:rPr>
      <w:b/>
      <w:bCs/>
    </w:rPr>
  </w:style>
  <w:style w:type="character" w:customStyle="1" w:styleId="apple-converted-space">
    <w:name w:val="apple-converted-space"/>
    <w:basedOn w:val="a5"/>
    <w:rsid w:val="00025867"/>
  </w:style>
  <w:style w:type="character" w:styleId="HTML">
    <w:name w:val="HTML Code"/>
    <w:basedOn w:val="a5"/>
    <w:uiPriority w:val="99"/>
    <w:unhideWhenUsed/>
    <w:rsid w:val="00611F68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3"/>
    <w:link w:val="HTMLChar"/>
    <w:uiPriority w:val="99"/>
    <w:unhideWhenUsed/>
    <w:rsid w:val="00CA05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5"/>
    <w:link w:val="HTML0"/>
    <w:uiPriority w:val="99"/>
    <w:rsid w:val="00CA05FD"/>
    <w:rPr>
      <w:rFonts w:ascii="宋体" w:hAnsi="宋体" w:cs="宋体"/>
      <w:sz w:val="24"/>
      <w:szCs w:val="24"/>
    </w:rPr>
  </w:style>
  <w:style w:type="character" w:customStyle="1" w:styleId="token">
    <w:name w:val="token"/>
    <w:basedOn w:val="a5"/>
    <w:rsid w:val="00CA05FD"/>
  </w:style>
  <w:style w:type="character" w:customStyle="1" w:styleId="Char2">
    <w:name w:val="页眉 Char"/>
    <w:basedOn w:val="a5"/>
    <w:link w:val="ac"/>
    <w:uiPriority w:val="99"/>
    <w:rsid w:val="004F68FC"/>
    <w:rPr>
      <w:kern w:val="2"/>
      <w:sz w:val="18"/>
      <w:szCs w:val="18"/>
    </w:rPr>
  </w:style>
  <w:style w:type="character" w:customStyle="1" w:styleId="Char3">
    <w:name w:val="页脚 Char"/>
    <w:basedOn w:val="a5"/>
    <w:link w:val="ad"/>
    <w:uiPriority w:val="99"/>
    <w:rsid w:val="004F68FC"/>
    <w:rPr>
      <w:kern w:val="2"/>
      <w:sz w:val="18"/>
      <w:szCs w:val="18"/>
    </w:rPr>
  </w:style>
  <w:style w:type="character" w:customStyle="1" w:styleId="2Char">
    <w:name w:val="标题 2 Char"/>
    <w:basedOn w:val="a5"/>
    <w:link w:val="2"/>
    <w:uiPriority w:val="9"/>
    <w:rsid w:val="004F68FC"/>
    <w:rPr>
      <w:rFonts w:ascii="Arial" w:eastAsia="黑体" w:hAnsi="Arial"/>
      <w:b/>
      <w:bCs/>
      <w:kern w:val="2"/>
      <w:sz w:val="36"/>
      <w:szCs w:val="36"/>
    </w:rPr>
  </w:style>
  <w:style w:type="character" w:customStyle="1" w:styleId="6Char">
    <w:name w:val="标题 6 Char"/>
    <w:basedOn w:val="a5"/>
    <w:link w:val="6"/>
    <w:uiPriority w:val="9"/>
    <w:rsid w:val="004F68FC"/>
    <w:rPr>
      <w:rFonts w:ascii="Arial" w:eastAsia="黑体" w:hAnsi="Arial"/>
      <w:b/>
      <w:bCs/>
      <w:kern w:val="2"/>
      <w:sz w:val="24"/>
      <w:szCs w:val="24"/>
    </w:rPr>
  </w:style>
  <w:style w:type="character" w:customStyle="1" w:styleId="Char1">
    <w:name w:val="文档结构图 Char"/>
    <w:basedOn w:val="a5"/>
    <w:link w:val="aa"/>
    <w:uiPriority w:val="99"/>
    <w:semiHidden/>
    <w:rsid w:val="004F68FC"/>
    <w:rPr>
      <w:kern w:val="2"/>
      <w:sz w:val="21"/>
      <w:szCs w:val="24"/>
      <w:shd w:val="clear" w:color="auto" w:fill="000080"/>
    </w:rPr>
  </w:style>
  <w:style w:type="character" w:customStyle="1" w:styleId="labellist">
    <w:name w:val="label_list"/>
    <w:basedOn w:val="a5"/>
    <w:rsid w:val="004F68FC"/>
  </w:style>
  <w:style w:type="character" w:customStyle="1" w:styleId="Char4">
    <w:name w:val="批注框文本 Char"/>
    <w:basedOn w:val="a5"/>
    <w:link w:val="af2"/>
    <w:uiPriority w:val="99"/>
    <w:semiHidden/>
    <w:rsid w:val="004F68FC"/>
    <w:rPr>
      <w:kern w:val="2"/>
      <w:sz w:val="18"/>
      <w:szCs w:val="18"/>
    </w:rPr>
  </w:style>
  <w:style w:type="character" w:customStyle="1" w:styleId="Char0">
    <w:name w:val="标题 Char"/>
    <w:basedOn w:val="a5"/>
    <w:link w:val="a9"/>
    <w:uiPriority w:val="10"/>
    <w:rsid w:val="004F68FC"/>
    <w:rPr>
      <w:rFonts w:ascii="Arial" w:hAnsi="Arial" w:cs="Arial"/>
      <w:b/>
      <w:bCs/>
      <w:kern w:val="2"/>
      <w:sz w:val="32"/>
      <w:szCs w:val="32"/>
    </w:rPr>
  </w:style>
  <w:style w:type="paragraph" w:styleId="TOC">
    <w:name w:val="TOC Heading"/>
    <w:basedOn w:val="1"/>
    <w:next w:val="a3"/>
    <w:uiPriority w:val="39"/>
    <w:unhideWhenUsed/>
    <w:qFormat/>
    <w:rsid w:val="004F68FC"/>
    <w:pPr>
      <w:widowControl/>
      <w:tabs>
        <w:tab w:val="clear" w:pos="284"/>
      </w:tabs>
      <w:spacing w:before="240" w:after="0" w:line="259" w:lineRule="auto"/>
      <w:ind w:left="420" w:hanging="42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afe">
    <w:name w:val="No Spacing"/>
    <w:uiPriority w:val="1"/>
    <w:qFormat/>
    <w:rsid w:val="004F68FC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character" w:customStyle="1" w:styleId="label1">
    <w:name w:val="label1"/>
    <w:basedOn w:val="a5"/>
    <w:rsid w:val="00F932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9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98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2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77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7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84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1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8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9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92898">
      <w:bodyDiv w:val="1"/>
      <w:marLeft w:val="136"/>
      <w:marRight w:val="136"/>
      <w:marTop w:val="136"/>
      <w:marBottom w:val="136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795163">
          <w:blockQuote w:val="1"/>
          <w:marLeft w:val="68"/>
          <w:marRight w:val="0"/>
          <w:marTop w:val="100"/>
          <w:marBottom w:val="100"/>
          <w:divBdr>
            <w:top w:val="none" w:sz="0" w:space="0" w:color="auto"/>
            <w:left w:val="single" w:sz="12" w:space="3" w:color="000000"/>
            <w:bottom w:val="none" w:sz="0" w:space="0" w:color="auto"/>
            <w:right w:val="none" w:sz="0" w:space="0" w:color="auto"/>
          </w:divBdr>
          <w:divsChild>
            <w:div w:id="16987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8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64027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178503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31748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73323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95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4519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2925">
              <w:marLeft w:val="0"/>
              <w:marRight w:val="7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6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0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5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2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80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0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07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9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64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1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0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0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46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8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18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9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23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9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07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72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1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04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4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5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0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8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20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017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1861;&#25171;&#27861;&#30340;&#31639;&#27861;&#31561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18D5D5-EFDB-48B2-8079-4247F5C86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啥打法的算法等.dotx</Template>
  <TotalTime>6032</TotalTime>
  <Pages>7</Pages>
  <Words>776</Words>
  <Characters>4426</Characters>
  <Application>Microsoft Office Word</Application>
  <DocSecurity>0</DocSecurity>
  <Lines>36</Lines>
  <Paragraphs>10</Paragraphs>
  <ScaleCrop>false</ScaleCrop>
  <Company>飞凡信息</Company>
  <LinksUpToDate>false</LinksUpToDate>
  <CharactersWithSpaces>5192</CharactersWithSpaces>
  <SharedDoc>false</SharedDoc>
  <HLinks>
    <vt:vector size="660" baseType="variant">
      <vt:variant>
        <vt:i4>1900602</vt:i4>
      </vt:variant>
      <vt:variant>
        <vt:i4>650</vt:i4>
      </vt:variant>
      <vt:variant>
        <vt:i4>0</vt:i4>
      </vt:variant>
      <vt:variant>
        <vt:i4>5</vt:i4>
      </vt:variant>
      <vt:variant>
        <vt:lpwstr/>
      </vt:variant>
      <vt:variant>
        <vt:lpwstr>_Toc292382227</vt:lpwstr>
      </vt:variant>
      <vt:variant>
        <vt:i4>1900602</vt:i4>
      </vt:variant>
      <vt:variant>
        <vt:i4>644</vt:i4>
      </vt:variant>
      <vt:variant>
        <vt:i4>0</vt:i4>
      </vt:variant>
      <vt:variant>
        <vt:i4>5</vt:i4>
      </vt:variant>
      <vt:variant>
        <vt:lpwstr/>
      </vt:variant>
      <vt:variant>
        <vt:lpwstr>_Toc292382226</vt:lpwstr>
      </vt:variant>
      <vt:variant>
        <vt:i4>1900602</vt:i4>
      </vt:variant>
      <vt:variant>
        <vt:i4>638</vt:i4>
      </vt:variant>
      <vt:variant>
        <vt:i4>0</vt:i4>
      </vt:variant>
      <vt:variant>
        <vt:i4>5</vt:i4>
      </vt:variant>
      <vt:variant>
        <vt:lpwstr/>
      </vt:variant>
      <vt:variant>
        <vt:lpwstr>_Toc292382225</vt:lpwstr>
      </vt:variant>
      <vt:variant>
        <vt:i4>1900602</vt:i4>
      </vt:variant>
      <vt:variant>
        <vt:i4>632</vt:i4>
      </vt:variant>
      <vt:variant>
        <vt:i4>0</vt:i4>
      </vt:variant>
      <vt:variant>
        <vt:i4>5</vt:i4>
      </vt:variant>
      <vt:variant>
        <vt:lpwstr/>
      </vt:variant>
      <vt:variant>
        <vt:lpwstr>_Toc292382224</vt:lpwstr>
      </vt:variant>
      <vt:variant>
        <vt:i4>1900602</vt:i4>
      </vt:variant>
      <vt:variant>
        <vt:i4>626</vt:i4>
      </vt:variant>
      <vt:variant>
        <vt:i4>0</vt:i4>
      </vt:variant>
      <vt:variant>
        <vt:i4>5</vt:i4>
      </vt:variant>
      <vt:variant>
        <vt:lpwstr/>
      </vt:variant>
      <vt:variant>
        <vt:lpwstr>_Toc292382223</vt:lpwstr>
      </vt:variant>
      <vt:variant>
        <vt:i4>1900602</vt:i4>
      </vt:variant>
      <vt:variant>
        <vt:i4>620</vt:i4>
      </vt:variant>
      <vt:variant>
        <vt:i4>0</vt:i4>
      </vt:variant>
      <vt:variant>
        <vt:i4>5</vt:i4>
      </vt:variant>
      <vt:variant>
        <vt:lpwstr/>
      </vt:variant>
      <vt:variant>
        <vt:lpwstr>_Toc292382222</vt:lpwstr>
      </vt:variant>
      <vt:variant>
        <vt:i4>1900602</vt:i4>
      </vt:variant>
      <vt:variant>
        <vt:i4>614</vt:i4>
      </vt:variant>
      <vt:variant>
        <vt:i4>0</vt:i4>
      </vt:variant>
      <vt:variant>
        <vt:i4>5</vt:i4>
      </vt:variant>
      <vt:variant>
        <vt:lpwstr/>
      </vt:variant>
      <vt:variant>
        <vt:lpwstr>_Toc292382221</vt:lpwstr>
      </vt:variant>
      <vt:variant>
        <vt:i4>1900602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_Toc292382220</vt:lpwstr>
      </vt:variant>
      <vt:variant>
        <vt:i4>1966138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_Toc292382219</vt:lpwstr>
      </vt:variant>
      <vt:variant>
        <vt:i4>1966138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_Toc292382218</vt:lpwstr>
      </vt:variant>
      <vt:variant>
        <vt:i4>1966138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_Toc292382217</vt:lpwstr>
      </vt:variant>
      <vt:variant>
        <vt:i4>1966138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_Toc292382216</vt:lpwstr>
      </vt:variant>
      <vt:variant>
        <vt:i4>1966138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_Toc292382215</vt:lpwstr>
      </vt:variant>
      <vt:variant>
        <vt:i4>1966138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_Toc292382214</vt:lpwstr>
      </vt:variant>
      <vt:variant>
        <vt:i4>1966138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_Toc292382213</vt:lpwstr>
      </vt:variant>
      <vt:variant>
        <vt:i4>1966138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_Toc292382212</vt:lpwstr>
      </vt:variant>
      <vt:variant>
        <vt:i4>1966138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_Toc292382211</vt:lpwstr>
      </vt:variant>
      <vt:variant>
        <vt:i4>1966138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_Toc292382210</vt:lpwstr>
      </vt:variant>
      <vt:variant>
        <vt:i4>2031674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_Toc292382209</vt:lpwstr>
      </vt:variant>
      <vt:variant>
        <vt:i4>2031674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_Toc292382208</vt:lpwstr>
      </vt:variant>
      <vt:variant>
        <vt:i4>2031674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_Toc292382207</vt:lpwstr>
      </vt:variant>
      <vt:variant>
        <vt:i4>2031674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_Toc292382206</vt:lpwstr>
      </vt:variant>
      <vt:variant>
        <vt:i4>2031674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_Toc292382205</vt:lpwstr>
      </vt:variant>
      <vt:variant>
        <vt:i4>2031674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_Toc292382204</vt:lpwstr>
      </vt:variant>
      <vt:variant>
        <vt:i4>2031674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_Toc292382203</vt:lpwstr>
      </vt:variant>
      <vt:variant>
        <vt:i4>2031674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_Toc292382202</vt:lpwstr>
      </vt:variant>
      <vt:variant>
        <vt:i4>2031674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_Toc292382201</vt:lpwstr>
      </vt:variant>
      <vt:variant>
        <vt:i4>2031674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_Toc292382200</vt:lpwstr>
      </vt:variant>
      <vt:variant>
        <vt:i4>1441849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_Toc292382199</vt:lpwstr>
      </vt:variant>
      <vt:variant>
        <vt:i4>1441849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_Toc292382198</vt:lpwstr>
      </vt:variant>
      <vt:variant>
        <vt:i4>1441849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_Toc292382197</vt:lpwstr>
      </vt:variant>
      <vt:variant>
        <vt:i4>1441849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_Toc292382196</vt:lpwstr>
      </vt:variant>
      <vt:variant>
        <vt:i4>1441849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_Toc292382195</vt:lpwstr>
      </vt:variant>
      <vt:variant>
        <vt:i4>1441849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_Toc292382194</vt:lpwstr>
      </vt:variant>
      <vt:variant>
        <vt:i4>1441849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_Toc292382193</vt:lpwstr>
      </vt:variant>
      <vt:variant>
        <vt:i4>1441849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_Toc292382192</vt:lpwstr>
      </vt:variant>
      <vt:variant>
        <vt:i4>1441849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_Toc292382191</vt:lpwstr>
      </vt:variant>
      <vt:variant>
        <vt:i4>1441849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_Toc292382190</vt:lpwstr>
      </vt:variant>
      <vt:variant>
        <vt:i4>1507385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_Toc292382189</vt:lpwstr>
      </vt:variant>
      <vt:variant>
        <vt:i4>1507385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_Toc292382188</vt:lpwstr>
      </vt:variant>
      <vt:variant>
        <vt:i4>1507385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_Toc292382187</vt:lpwstr>
      </vt:variant>
      <vt:variant>
        <vt:i4>1507385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_Toc292382186</vt:lpwstr>
      </vt:variant>
      <vt:variant>
        <vt:i4>1507385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_Toc292382185</vt:lpwstr>
      </vt:variant>
      <vt:variant>
        <vt:i4>1507385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_Toc292382184</vt:lpwstr>
      </vt:variant>
      <vt:variant>
        <vt:i4>1507385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_Toc292382183</vt:lpwstr>
      </vt:variant>
      <vt:variant>
        <vt:i4>1507385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_Toc292382182</vt:lpwstr>
      </vt:variant>
      <vt:variant>
        <vt:i4>1507385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_Toc292382181</vt:lpwstr>
      </vt:variant>
      <vt:variant>
        <vt:i4>1507385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_Toc292382180</vt:lpwstr>
      </vt:variant>
      <vt:variant>
        <vt:i4>1572921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_Toc292382179</vt:lpwstr>
      </vt:variant>
      <vt:variant>
        <vt:i4>1572921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_Toc292382178</vt:lpwstr>
      </vt:variant>
      <vt:variant>
        <vt:i4>1572921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_Toc292382177</vt:lpwstr>
      </vt:variant>
      <vt:variant>
        <vt:i4>1572921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_Toc292382176</vt:lpwstr>
      </vt:variant>
      <vt:variant>
        <vt:i4>1572921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_Toc292382175</vt:lpwstr>
      </vt:variant>
      <vt:variant>
        <vt:i4>1572921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_Toc292382174</vt:lpwstr>
      </vt:variant>
      <vt:variant>
        <vt:i4>1572921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_Toc292382173</vt:lpwstr>
      </vt:variant>
      <vt:variant>
        <vt:i4>1572921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_Toc292382172</vt:lpwstr>
      </vt:variant>
      <vt:variant>
        <vt:i4>1572921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_Toc292382171</vt:lpwstr>
      </vt:variant>
      <vt:variant>
        <vt:i4>1572921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_Toc292382170</vt:lpwstr>
      </vt:variant>
      <vt:variant>
        <vt:i4>1638457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_Toc292382169</vt:lpwstr>
      </vt:variant>
      <vt:variant>
        <vt:i4>1638457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_Toc292382168</vt:lpwstr>
      </vt:variant>
      <vt:variant>
        <vt:i4>1638457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_Toc292382167</vt:lpwstr>
      </vt:variant>
      <vt:variant>
        <vt:i4>1638457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_Toc292382166</vt:lpwstr>
      </vt:variant>
      <vt:variant>
        <vt:i4>1638457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_Toc292382165</vt:lpwstr>
      </vt:variant>
      <vt:variant>
        <vt:i4>1638457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_Toc292382164</vt:lpwstr>
      </vt:variant>
      <vt:variant>
        <vt:i4>1638457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_Toc292382163</vt:lpwstr>
      </vt:variant>
      <vt:variant>
        <vt:i4>1638457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_Toc292382162</vt:lpwstr>
      </vt:variant>
      <vt:variant>
        <vt:i4>1638457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_Toc292382161</vt:lpwstr>
      </vt:variant>
      <vt:variant>
        <vt:i4>1638457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_Toc292382160</vt:lpwstr>
      </vt:variant>
      <vt:variant>
        <vt:i4>1703993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_Toc292382159</vt:lpwstr>
      </vt:variant>
      <vt:variant>
        <vt:i4>1703993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_Toc292382158</vt:lpwstr>
      </vt:variant>
      <vt:variant>
        <vt:i4>1703993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_Toc292382157</vt:lpwstr>
      </vt:variant>
      <vt:variant>
        <vt:i4>1703993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_Toc292382156</vt:lpwstr>
      </vt:variant>
      <vt:variant>
        <vt:i4>1703993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_Toc292382155</vt:lpwstr>
      </vt:variant>
      <vt:variant>
        <vt:i4>1703993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_Toc292382154</vt:lpwstr>
      </vt:variant>
      <vt:variant>
        <vt:i4>1703993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_Toc292382153</vt:lpwstr>
      </vt:variant>
      <vt:variant>
        <vt:i4>1703993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_Toc292382152</vt:lpwstr>
      </vt:variant>
      <vt:variant>
        <vt:i4>1703993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_Toc292382151</vt:lpwstr>
      </vt:variant>
      <vt:variant>
        <vt:i4>1703993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_Toc292382150</vt:lpwstr>
      </vt:variant>
      <vt:variant>
        <vt:i4>1769529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_Toc292382149</vt:lpwstr>
      </vt:variant>
      <vt:variant>
        <vt:i4>1769529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_Toc292382148</vt:lpwstr>
      </vt:variant>
      <vt:variant>
        <vt:i4>1769529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_Toc292382147</vt:lpwstr>
      </vt:variant>
      <vt:variant>
        <vt:i4>1769529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_Toc292382146</vt:lpwstr>
      </vt:variant>
      <vt:variant>
        <vt:i4>1769529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_Toc292382145</vt:lpwstr>
      </vt:variant>
      <vt:variant>
        <vt:i4>1769529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_Toc292382144</vt:lpwstr>
      </vt:variant>
      <vt:variant>
        <vt:i4>1769529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_Toc292382143</vt:lpwstr>
      </vt:variant>
      <vt:variant>
        <vt:i4>1769529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_Toc292382142</vt:lpwstr>
      </vt:variant>
      <vt:variant>
        <vt:i4>1769529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_Toc292382141</vt:lpwstr>
      </vt:variant>
      <vt:variant>
        <vt:i4>1769529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_Toc292382140</vt:lpwstr>
      </vt:variant>
      <vt:variant>
        <vt:i4>1835065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_Toc292382139</vt:lpwstr>
      </vt:variant>
      <vt:variant>
        <vt:i4>1835065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_Toc292382138</vt:lpwstr>
      </vt:variant>
      <vt:variant>
        <vt:i4>1835065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_Toc292382137</vt:lpwstr>
      </vt:variant>
      <vt:variant>
        <vt:i4>1835065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_Toc292382136</vt:lpwstr>
      </vt:variant>
      <vt:variant>
        <vt:i4>1835065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_Toc292382135</vt:lpwstr>
      </vt:variant>
      <vt:variant>
        <vt:i4>1835065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_Toc292382134</vt:lpwstr>
      </vt:variant>
      <vt:variant>
        <vt:i4>1835065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_Toc292382133</vt:lpwstr>
      </vt:variant>
      <vt:variant>
        <vt:i4>1835065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_Toc292382132</vt:lpwstr>
      </vt:variant>
      <vt:variant>
        <vt:i4>1835065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_Toc292382131</vt:lpwstr>
      </vt:variant>
      <vt:variant>
        <vt:i4>1835065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_Toc292382130</vt:lpwstr>
      </vt:variant>
      <vt:variant>
        <vt:i4>1900601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_Toc292382129</vt:lpwstr>
      </vt:variant>
      <vt:variant>
        <vt:i4>1900601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_Toc292382128</vt:lpwstr>
      </vt:variant>
      <vt:variant>
        <vt:i4>1900601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_Toc292382127</vt:lpwstr>
      </vt:variant>
      <vt:variant>
        <vt:i4>1900601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_Toc292382126</vt:lpwstr>
      </vt:variant>
      <vt:variant>
        <vt:i4>1900601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_Toc292382125</vt:lpwstr>
      </vt:variant>
      <vt:variant>
        <vt:i4>1900601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_Toc292382124</vt:lpwstr>
      </vt:variant>
      <vt:variant>
        <vt:i4>1900601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_Toc292382123</vt:lpwstr>
      </vt:variant>
      <vt:variant>
        <vt:i4>1900601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_Toc292382122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_Toc292382121</vt:lpwstr>
      </vt:variant>
      <vt:variant>
        <vt:i4>1900601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_Toc292382120</vt:lpwstr>
      </vt:variant>
      <vt:variant>
        <vt:i4>1966137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_Toc292382119</vt:lpwstr>
      </vt:variant>
      <vt:variant>
        <vt:i4>327755</vt:i4>
      </vt:variant>
      <vt:variant>
        <vt:i4>0</vt:i4>
      </vt:variant>
      <vt:variant>
        <vt:i4>0</vt:i4>
      </vt:variant>
      <vt:variant>
        <vt:i4>5</vt:i4>
      </vt:variant>
      <vt:variant>
        <vt:lpwstr>http://www.yunxingyu.com.cn/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北京电子收费系统-分系统接口设计</dc:title>
  <dc:creator>L</dc:creator>
  <cp:lastModifiedBy>yangshihong</cp:lastModifiedBy>
  <cp:revision>1634</cp:revision>
  <cp:lastPrinted>2007-08-06T07:44:00Z</cp:lastPrinted>
  <dcterms:created xsi:type="dcterms:W3CDTF">2015-12-04T01:48:00Z</dcterms:created>
  <dcterms:modified xsi:type="dcterms:W3CDTF">2016-09-08T08:53:00Z</dcterms:modified>
</cp:coreProperties>
</file>